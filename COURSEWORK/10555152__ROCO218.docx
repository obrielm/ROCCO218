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8836" w14:textId="5C6D9714" w:rsidR="008D20B1" w:rsidRPr="00067BE5" w:rsidRDefault="28F9235E" w:rsidP="28F9235E">
      <w:pPr>
        <w:pStyle w:val="Heading1"/>
        <w:rPr>
          <w:sz w:val="24"/>
          <w:szCs w:val="24"/>
        </w:rPr>
      </w:pPr>
      <w:r w:rsidRPr="28F9235E">
        <w:rPr>
          <w:sz w:val="24"/>
          <w:szCs w:val="24"/>
        </w:rPr>
        <w:t>Introduction</w:t>
      </w:r>
    </w:p>
    <w:p w14:paraId="65C8A66A" w14:textId="6F3758B1" w:rsidR="007D5CEE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Before performing numerical evaluations at critical stages in this coursework, you should substitute the following parameter values into your derivation:</w:t>
      </w:r>
    </w:p>
    <w:p w14:paraId="3952634E" w14:textId="77777777" w:rsidR="00B87B0C" w:rsidRPr="00067BE5" w:rsidRDefault="00B87B0C" w:rsidP="007D5CEE">
      <w:pPr>
        <w:rPr>
          <w:sz w:val="24"/>
          <w:szCs w:val="24"/>
        </w:rPr>
      </w:pPr>
    </w:p>
    <w:p w14:paraId="7CAC9282" w14:textId="77777777" w:rsidR="00B87B0C" w:rsidRPr="00067BE5" w:rsidRDefault="00B87B0C" w:rsidP="00B87B0C">
      <w:pPr>
        <w:ind w:firstLine="284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m=mass of pendulum rod=0.314kg</m:t>
          </m:r>
        </m:oMath>
      </m:oMathPara>
    </w:p>
    <w:p w14:paraId="5DA521F3" w14:textId="77777777" w:rsidR="007D5CEE" w:rsidRPr="00067BE5" w:rsidRDefault="007D5CEE" w:rsidP="007D5CEE">
      <w:pPr>
        <w:rPr>
          <w:sz w:val="24"/>
          <w:szCs w:val="24"/>
        </w:rPr>
      </w:pPr>
    </w:p>
    <w:p w14:paraId="53B8DB02" w14:textId="2D5C036F" w:rsidR="00F84752" w:rsidRPr="00067BE5" w:rsidRDefault="006E6A6C" w:rsidP="007D5CEE">
      <w:pPr>
        <w:ind w:firstLine="284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L=length of pendulum rod=0.64m</m:t>
          </m:r>
        </m:oMath>
      </m:oMathPara>
    </w:p>
    <w:p w14:paraId="51489524" w14:textId="77777777" w:rsidR="00F84752" w:rsidRPr="00067BE5" w:rsidRDefault="00F84752" w:rsidP="007D5CEE">
      <w:pPr>
        <w:ind w:firstLine="284"/>
        <w:rPr>
          <w:sz w:val="24"/>
          <w:szCs w:val="24"/>
        </w:rPr>
      </w:pPr>
    </w:p>
    <w:p w14:paraId="4CC4E8BC" w14:textId="38940E8C" w:rsidR="00F84752" w:rsidRPr="00067BE5" w:rsidRDefault="00813F49" w:rsidP="007D5CEE">
      <w:pPr>
        <w:ind w:firstLine="284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μ=coefficient of viscous friction=0.05</m:t>
          </m:r>
        </m:oMath>
      </m:oMathPara>
    </w:p>
    <w:p w14:paraId="41C6D453" w14:textId="3B7879F8" w:rsidR="00DE14BA" w:rsidRPr="00067BE5" w:rsidRDefault="00DE14BA" w:rsidP="007D5CEE">
      <w:pPr>
        <w:ind w:firstLine="284"/>
        <w:rPr>
          <w:sz w:val="24"/>
          <w:szCs w:val="24"/>
        </w:rPr>
      </w:pPr>
    </w:p>
    <w:p w14:paraId="17EBFA0F" w14:textId="6A368ADE" w:rsidR="00DE14BA" w:rsidRPr="00067BE5" w:rsidRDefault="00813F49" w:rsidP="007D5CEE">
      <w:pPr>
        <w:ind w:firstLine="284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g=acceleration by gravity=9.81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-2</m:t>
              </m:r>
            </m:sup>
          </m:sSup>
        </m:oMath>
      </m:oMathPara>
    </w:p>
    <w:p w14:paraId="4A9A0673" w14:textId="77777777" w:rsidR="002F2D89" w:rsidRPr="00067BE5" w:rsidRDefault="002F2D89" w:rsidP="007D5CEE">
      <w:pPr>
        <w:ind w:firstLine="284"/>
        <w:rPr>
          <w:sz w:val="24"/>
          <w:szCs w:val="24"/>
        </w:rPr>
      </w:pPr>
    </w:p>
    <w:p w14:paraId="5C504E4A" w14:textId="2D01D582" w:rsidR="001F1FF3" w:rsidRPr="00067BE5" w:rsidRDefault="00813F49" w:rsidP="007D5CEE">
      <w:pPr>
        <w:pBdr>
          <w:bottom w:val="single" w:sz="12" w:space="1" w:color="auto"/>
        </w:pBdr>
        <w:ind w:firstLine="284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I= moment of inertial of the pendulum rod=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=0.01071786667</m:t>
          </m:r>
        </m:oMath>
      </m:oMathPara>
    </w:p>
    <w:p w14:paraId="46B7834B" w14:textId="77777777" w:rsidR="009B3CC3" w:rsidRPr="00067BE5" w:rsidRDefault="009B3CC3" w:rsidP="007D5CEE">
      <w:pPr>
        <w:pBdr>
          <w:bottom w:val="single" w:sz="12" w:space="1" w:color="auto"/>
        </w:pBdr>
        <w:ind w:firstLine="284"/>
        <w:rPr>
          <w:sz w:val="24"/>
          <w:szCs w:val="24"/>
        </w:rPr>
      </w:pPr>
    </w:p>
    <w:p w14:paraId="3C29FA16" w14:textId="77777777" w:rsidR="00777079" w:rsidRPr="00067BE5" w:rsidRDefault="00777079" w:rsidP="007D5CEE">
      <w:pPr>
        <w:ind w:firstLine="284"/>
        <w:rPr>
          <w:sz w:val="24"/>
          <w:szCs w:val="24"/>
        </w:rPr>
      </w:pPr>
    </w:p>
    <w:p w14:paraId="73135158" w14:textId="61B9ADCC" w:rsidR="00E1642D" w:rsidRPr="00067BE5" w:rsidRDefault="009B3CC3" w:rsidP="009B3CC3">
      <w:pPr>
        <w:pBdr>
          <w:bottom w:val="single" w:sz="12" w:space="1" w:color="auto"/>
        </w:pBdr>
        <w:ind w:firstLine="284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ml=0.20096</m:t>
          </m:r>
        </m:oMath>
      </m:oMathPara>
    </w:p>
    <w:p w14:paraId="2B4D4A6B" w14:textId="77777777" w:rsidR="009B3CC3" w:rsidRPr="00067BE5" w:rsidRDefault="009B3CC3" w:rsidP="009B3CC3">
      <w:pPr>
        <w:pBdr>
          <w:bottom w:val="single" w:sz="12" w:space="1" w:color="auto"/>
        </w:pBdr>
        <w:ind w:firstLine="284"/>
        <w:rPr>
          <w:sz w:val="24"/>
          <w:szCs w:val="24"/>
        </w:rPr>
      </w:pPr>
    </w:p>
    <w:p w14:paraId="0FA8E13F" w14:textId="3156BE4B" w:rsidR="00E1642D" w:rsidRPr="00067BE5" w:rsidRDefault="00DD3DBF" w:rsidP="007D5CEE">
      <w:pPr>
        <w:pBdr>
          <w:bottom w:val="single" w:sz="12" w:space="1" w:color="auto"/>
        </w:pBdr>
        <w:ind w:firstLine="284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(I+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)=0.1393322667</m:t>
          </m:r>
        </m:oMath>
      </m:oMathPara>
    </w:p>
    <w:p w14:paraId="32F18BF5" w14:textId="35C9E3A7" w:rsidR="00777079" w:rsidRPr="00067BE5" w:rsidRDefault="00777079" w:rsidP="007D5CEE">
      <w:pPr>
        <w:pBdr>
          <w:bottom w:val="single" w:sz="12" w:space="1" w:color="auto"/>
        </w:pBdr>
        <w:ind w:firstLine="284"/>
        <w:rPr>
          <w:sz w:val="24"/>
          <w:szCs w:val="24"/>
        </w:rPr>
      </w:pPr>
    </w:p>
    <w:p w14:paraId="45BD6ADC" w14:textId="77777777" w:rsidR="00777079" w:rsidRPr="00067BE5" w:rsidRDefault="00777079" w:rsidP="007D5CEE">
      <w:pPr>
        <w:ind w:firstLine="284"/>
        <w:rPr>
          <w:sz w:val="24"/>
          <w:szCs w:val="24"/>
        </w:rPr>
      </w:pPr>
    </w:p>
    <w:p w14:paraId="7CDCDC35" w14:textId="3EA98AB1" w:rsidR="007D5CEE" w:rsidRPr="00067BE5" w:rsidRDefault="007D5CEE" w:rsidP="007D5CEE">
      <w:pPr>
        <w:rPr>
          <w:sz w:val="24"/>
          <w:szCs w:val="24"/>
        </w:rPr>
      </w:pPr>
    </w:p>
    <w:p w14:paraId="093A7422" w14:textId="79C12304" w:rsidR="002D5A9F" w:rsidRPr="00067BE5" w:rsidRDefault="002D5A9F" w:rsidP="007D5CEE">
      <w:pPr>
        <w:rPr>
          <w:sz w:val="24"/>
          <w:szCs w:val="24"/>
        </w:rPr>
      </w:pPr>
    </w:p>
    <w:p w14:paraId="01693C0E" w14:textId="0B6F8453" w:rsidR="002D5A9F" w:rsidRPr="00067BE5" w:rsidRDefault="002D5A9F" w:rsidP="007D5CEE">
      <w:pPr>
        <w:rPr>
          <w:sz w:val="24"/>
          <w:szCs w:val="24"/>
        </w:rPr>
      </w:pPr>
    </w:p>
    <w:p w14:paraId="50342677" w14:textId="52923269" w:rsidR="002D5A9F" w:rsidRPr="00067BE5" w:rsidRDefault="002D5A9F" w:rsidP="007D5CEE">
      <w:pPr>
        <w:rPr>
          <w:sz w:val="24"/>
          <w:szCs w:val="24"/>
        </w:rPr>
      </w:pPr>
    </w:p>
    <w:p w14:paraId="4DA4BF3C" w14:textId="65A4CD24" w:rsidR="002D5A9F" w:rsidRPr="00067BE5" w:rsidRDefault="002D5A9F" w:rsidP="007D5CEE">
      <w:pPr>
        <w:rPr>
          <w:sz w:val="24"/>
          <w:szCs w:val="24"/>
        </w:rPr>
      </w:pPr>
    </w:p>
    <w:p w14:paraId="7E5ECDF1" w14:textId="0132C10D" w:rsidR="002D5A9F" w:rsidRPr="00067BE5" w:rsidRDefault="002D5A9F" w:rsidP="007D5CEE">
      <w:pPr>
        <w:rPr>
          <w:sz w:val="24"/>
          <w:szCs w:val="24"/>
        </w:rPr>
      </w:pPr>
    </w:p>
    <w:p w14:paraId="1324B591" w14:textId="1A72883B" w:rsidR="002D5A9F" w:rsidRPr="00067BE5" w:rsidRDefault="002D5A9F" w:rsidP="007D5CEE">
      <w:pPr>
        <w:rPr>
          <w:sz w:val="24"/>
          <w:szCs w:val="24"/>
        </w:rPr>
      </w:pPr>
    </w:p>
    <w:p w14:paraId="36E1129B" w14:textId="4BCF200C" w:rsidR="002D5A9F" w:rsidRPr="00067BE5" w:rsidRDefault="002D5A9F" w:rsidP="007D5CEE">
      <w:pPr>
        <w:rPr>
          <w:sz w:val="24"/>
          <w:szCs w:val="24"/>
        </w:rPr>
      </w:pPr>
    </w:p>
    <w:p w14:paraId="640D3D35" w14:textId="7D174137" w:rsidR="002D5A9F" w:rsidRPr="00067BE5" w:rsidRDefault="002D5A9F" w:rsidP="007D5CEE">
      <w:pPr>
        <w:rPr>
          <w:sz w:val="24"/>
          <w:szCs w:val="24"/>
        </w:rPr>
      </w:pPr>
    </w:p>
    <w:p w14:paraId="002DE77A" w14:textId="0D43984C" w:rsidR="002D5A9F" w:rsidRPr="00067BE5" w:rsidRDefault="002D5A9F" w:rsidP="007D5CEE">
      <w:pPr>
        <w:rPr>
          <w:sz w:val="24"/>
          <w:szCs w:val="24"/>
        </w:rPr>
      </w:pPr>
    </w:p>
    <w:p w14:paraId="75364890" w14:textId="353A6FFE" w:rsidR="002D5A9F" w:rsidRPr="00067BE5" w:rsidRDefault="002D5A9F" w:rsidP="007D5CEE">
      <w:pPr>
        <w:rPr>
          <w:sz w:val="24"/>
          <w:szCs w:val="24"/>
        </w:rPr>
      </w:pPr>
    </w:p>
    <w:p w14:paraId="1DE73180" w14:textId="593A3863" w:rsidR="002D5A9F" w:rsidRPr="00067BE5" w:rsidRDefault="002D5A9F" w:rsidP="007D5CEE">
      <w:pPr>
        <w:rPr>
          <w:sz w:val="24"/>
          <w:szCs w:val="24"/>
        </w:rPr>
      </w:pPr>
    </w:p>
    <w:p w14:paraId="299200B0" w14:textId="77777777" w:rsidR="00FC4D90" w:rsidRPr="00067BE5" w:rsidRDefault="00FC4D90" w:rsidP="007D5CEE">
      <w:pPr>
        <w:rPr>
          <w:sz w:val="24"/>
          <w:szCs w:val="24"/>
        </w:rPr>
      </w:pPr>
    </w:p>
    <w:p w14:paraId="1236C7E6" w14:textId="1CBECEBA" w:rsidR="002D5A9F" w:rsidRPr="00067BE5" w:rsidRDefault="002D5A9F" w:rsidP="007D5CEE">
      <w:pPr>
        <w:rPr>
          <w:sz w:val="24"/>
          <w:szCs w:val="24"/>
        </w:rPr>
      </w:pPr>
    </w:p>
    <w:p w14:paraId="5F0D8272" w14:textId="6ABEFB10" w:rsidR="002D5A9F" w:rsidRPr="00067BE5" w:rsidRDefault="002D5A9F" w:rsidP="007D5CEE">
      <w:pPr>
        <w:rPr>
          <w:sz w:val="24"/>
          <w:szCs w:val="24"/>
        </w:rPr>
      </w:pPr>
    </w:p>
    <w:p w14:paraId="3BB289ED" w14:textId="36B23E2C" w:rsidR="002D5A9F" w:rsidRPr="00067BE5" w:rsidRDefault="002D5A9F" w:rsidP="007D5CEE">
      <w:pPr>
        <w:rPr>
          <w:sz w:val="24"/>
          <w:szCs w:val="24"/>
        </w:rPr>
      </w:pPr>
    </w:p>
    <w:p w14:paraId="6F07DC8C" w14:textId="2C80BE0E" w:rsidR="002D5A9F" w:rsidRPr="00067BE5" w:rsidRDefault="002D5A9F" w:rsidP="007D5CEE">
      <w:pPr>
        <w:rPr>
          <w:sz w:val="24"/>
          <w:szCs w:val="24"/>
        </w:rPr>
      </w:pPr>
    </w:p>
    <w:p w14:paraId="6207F5A0" w14:textId="62745F63" w:rsidR="002D5A9F" w:rsidRPr="00067BE5" w:rsidRDefault="002D5A9F" w:rsidP="007D5CEE">
      <w:pPr>
        <w:rPr>
          <w:sz w:val="24"/>
          <w:szCs w:val="24"/>
        </w:rPr>
      </w:pPr>
    </w:p>
    <w:p w14:paraId="257C569F" w14:textId="7DCFE259" w:rsidR="002D5A9F" w:rsidRPr="00067BE5" w:rsidRDefault="002D5A9F" w:rsidP="007D5CEE">
      <w:pPr>
        <w:rPr>
          <w:sz w:val="24"/>
          <w:szCs w:val="24"/>
        </w:rPr>
      </w:pPr>
    </w:p>
    <w:p w14:paraId="2B2B61B3" w14:textId="3CC608DE" w:rsidR="002D5A9F" w:rsidRPr="00067BE5" w:rsidRDefault="002D5A9F" w:rsidP="007D5CEE">
      <w:pPr>
        <w:rPr>
          <w:sz w:val="24"/>
          <w:szCs w:val="24"/>
        </w:rPr>
      </w:pPr>
    </w:p>
    <w:p w14:paraId="144F078A" w14:textId="42FBD00F" w:rsidR="002D5A9F" w:rsidRPr="00067BE5" w:rsidRDefault="002D5A9F" w:rsidP="007D5CEE">
      <w:pPr>
        <w:rPr>
          <w:sz w:val="24"/>
          <w:szCs w:val="24"/>
        </w:rPr>
      </w:pPr>
    </w:p>
    <w:p w14:paraId="516998F4" w14:textId="77777777" w:rsidR="00B52ED4" w:rsidRPr="00067BE5" w:rsidRDefault="00B52ED4" w:rsidP="007D5CEE">
      <w:pPr>
        <w:rPr>
          <w:sz w:val="24"/>
          <w:szCs w:val="24"/>
        </w:rPr>
      </w:pPr>
    </w:p>
    <w:p w14:paraId="671C456D" w14:textId="666647C9" w:rsidR="00E55722" w:rsidRPr="00067BE5" w:rsidRDefault="28F9235E" w:rsidP="28F9235E">
      <w:pPr>
        <w:pStyle w:val="Heading1"/>
        <w:rPr>
          <w:sz w:val="24"/>
          <w:szCs w:val="24"/>
        </w:rPr>
      </w:pPr>
      <w:r w:rsidRPr="28F9235E">
        <w:rPr>
          <w:sz w:val="24"/>
          <w:szCs w:val="24"/>
        </w:rPr>
        <w:lastRenderedPageBreak/>
        <w:t>1. Linearise the non-linear differential equation</w:t>
      </w:r>
    </w:p>
    <w:p w14:paraId="689143D8" w14:textId="4F4BC05F" w:rsidR="00025142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In this task, I am finding the unstable equilibrium point and</w:t>
      </w:r>
      <w:r w:rsidRPr="28F9235E">
        <w:rPr>
          <w:sz w:val="24"/>
          <w:szCs w:val="24"/>
          <w:lang w:val="en-GB"/>
        </w:rPr>
        <w:t xml:space="preserve"> </w:t>
      </w:r>
      <w:proofErr w:type="spellStart"/>
      <w:r w:rsidRPr="28F9235E">
        <w:rPr>
          <w:sz w:val="24"/>
          <w:szCs w:val="24"/>
          <w:lang w:val="en-GB"/>
        </w:rPr>
        <w:t>linearise</w:t>
      </w:r>
      <w:proofErr w:type="spellEnd"/>
      <w:r w:rsidRPr="28F9235E">
        <w:rPr>
          <w:sz w:val="24"/>
          <w:szCs w:val="24"/>
        </w:rPr>
        <w:t xml:space="preserve"> the equation around this point. An equilibrium point is any point that makes all rates 0. Balancing the torques around the </w:t>
      </w:r>
      <w:proofErr w:type="spellStart"/>
      <w:r w:rsidRPr="28F9235E">
        <w:rPr>
          <w:sz w:val="24"/>
          <w:szCs w:val="24"/>
        </w:rPr>
        <w:t>centre</w:t>
      </w:r>
      <w:proofErr w:type="spellEnd"/>
      <w:r w:rsidRPr="28F9235E">
        <w:rPr>
          <w:sz w:val="24"/>
          <w:szCs w:val="24"/>
        </w:rPr>
        <w:t xml:space="preserve"> of mass of the pendulum leads to the following equation of motion:</w:t>
      </w:r>
    </w:p>
    <w:p w14:paraId="281FE710" w14:textId="387D510E" w:rsidR="003B6824" w:rsidRPr="00067BE5" w:rsidRDefault="003B6824" w:rsidP="00025142">
      <w:pPr>
        <w:rPr>
          <w:sz w:val="24"/>
          <w:szCs w:val="24"/>
        </w:rPr>
      </w:pPr>
    </w:p>
    <w:p w14:paraId="3A9B688B" w14:textId="0C265222" w:rsidR="003B6824" w:rsidRPr="00067BE5" w:rsidRDefault="003B6824" w:rsidP="00025142">
      <w:pPr>
        <w:rPr>
          <w:sz w:val="24"/>
          <w:szCs w:val="24"/>
        </w:rPr>
      </w:pPr>
    </w:p>
    <w:p w14:paraId="35299DB2" w14:textId="77777777" w:rsidR="003B6824" w:rsidRPr="00067BE5" w:rsidRDefault="003B6824" w:rsidP="00025142">
      <w:pPr>
        <w:rPr>
          <w:sz w:val="24"/>
          <w:szCs w:val="24"/>
        </w:rPr>
      </w:pPr>
    </w:p>
    <w:p w14:paraId="07F32AED" w14:textId="3A244D58" w:rsidR="001C5BBE" w:rsidRPr="00067BE5" w:rsidRDefault="007D5CEE" w:rsidP="00D23247">
      <w:pPr>
        <w:rPr>
          <w:rFonts w:cs="Arial"/>
          <w:sz w:val="24"/>
          <w:szCs w:val="24"/>
        </w:rPr>
      </w:pPr>
      <w:r w:rsidRPr="00067BE5">
        <w:rPr>
          <w:rFonts w:cs="Arial"/>
          <w:position w:val="-24"/>
          <w:sz w:val="24"/>
          <w:szCs w:val="24"/>
        </w:rPr>
        <w:object w:dxaOrig="4740" w:dyaOrig="660" w14:anchorId="4AFCFF1D">
          <v:shape id="_x0000_i1028" type="#_x0000_t75" style="width:324pt;height:45.75pt" o:ole="">
            <v:imagedata r:id="rId11" o:title=""/>
          </v:shape>
          <o:OLEObject Type="Embed" ProgID="Equation.3" ShapeID="_x0000_i1028" DrawAspect="Content" ObjectID="_1587608695" r:id="rId12"/>
        </w:object>
      </w:r>
    </w:p>
    <w:p w14:paraId="1FE4ADD6" w14:textId="73DBFCFA" w:rsidR="001C5BBE" w:rsidRPr="00067BE5" w:rsidRDefault="001C5BBE" w:rsidP="007D5CEE">
      <w:pPr>
        <w:rPr>
          <w:sz w:val="24"/>
          <w:szCs w:val="24"/>
        </w:rPr>
      </w:pPr>
    </w:p>
    <w:p w14:paraId="28E20772" w14:textId="579415F5" w:rsidR="00EF4CA2" w:rsidRPr="00067BE5" w:rsidRDefault="28F9235E" w:rsidP="28F9235E">
      <w:pPr>
        <w:rPr>
          <w:color w:val="FF0000"/>
          <w:sz w:val="24"/>
          <w:szCs w:val="24"/>
        </w:rPr>
      </w:pPr>
      <w:r w:rsidRPr="28F9235E">
        <w:rPr>
          <w:color w:val="FF0000"/>
          <w:sz w:val="24"/>
          <w:szCs w:val="24"/>
        </w:rPr>
        <w:t xml:space="preserve">CONVERTING THE ABOVE EQUATION TO THE ONE BELOW USING JACOBIAN MATRICES!!!!!!! </w:t>
      </w:r>
    </w:p>
    <w:p w14:paraId="671B45B2" w14:textId="77777777" w:rsidR="003B6824" w:rsidRPr="00067BE5" w:rsidRDefault="003B6824" w:rsidP="007D5CEE">
      <w:pPr>
        <w:rPr>
          <w:sz w:val="24"/>
          <w:szCs w:val="24"/>
        </w:rPr>
      </w:pPr>
    </w:p>
    <w:p w14:paraId="634A6D5F" w14:textId="325DA6A1" w:rsidR="001C5BBE" w:rsidRPr="00067BE5" w:rsidRDefault="007D5CEE" w:rsidP="00D23247">
      <w:pPr>
        <w:rPr>
          <w:rFonts w:cs="Arial"/>
          <w:sz w:val="24"/>
          <w:szCs w:val="24"/>
        </w:rPr>
      </w:pPr>
      <w:r w:rsidRPr="00067BE5">
        <w:rPr>
          <w:rFonts w:cs="Arial"/>
          <w:position w:val="-24"/>
          <w:sz w:val="24"/>
          <w:szCs w:val="24"/>
        </w:rPr>
        <w:object w:dxaOrig="3640" w:dyaOrig="660" w14:anchorId="7FBDC3A0">
          <v:shape id="_x0000_i1029" type="#_x0000_t75" style="width:256.5pt;height:47.25pt" o:ole="">
            <v:imagedata r:id="rId13" o:title=""/>
          </v:shape>
          <o:OLEObject Type="Embed" ProgID="Equation.DSMT4" ShapeID="_x0000_i1029" DrawAspect="Content" ObjectID="_1587608696" r:id="rId14"/>
        </w:object>
      </w:r>
    </w:p>
    <w:p w14:paraId="43DECD06" w14:textId="7E28F63F" w:rsidR="001F3DDC" w:rsidRPr="00067BE5" w:rsidRDefault="001F3DDC" w:rsidP="00D23247">
      <w:pPr>
        <w:rPr>
          <w:sz w:val="24"/>
          <w:szCs w:val="24"/>
        </w:rPr>
      </w:pPr>
    </w:p>
    <w:p w14:paraId="02084E93" w14:textId="68F6832B" w:rsidR="00D2470A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___________________________________________________________________________</w:t>
      </w:r>
    </w:p>
    <w:p w14:paraId="27D5F1E7" w14:textId="4569ED04" w:rsidR="00B8165C" w:rsidRPr="00067BE5" w:rsidRDefault="00B8165C" w:rsidP="00D23247">
      <w:pPr>
        <w:rPr>
          <w:sz w:val="24"/>
          <w:szCs w:val="24"/>
        </w:rPr>
      </w:pPr>
    </w:p>
    <w:p w14:paraId="4AE4BCDC" w14:textId="3D37D017" w:rsidR="006C6E3A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LINEARISATION OF THE NON-LINEAR DIFFERENTIAL EQUATION.</w:t>
      </w:r>
    </w:p>
    <w:p w14:paraId="2136E26A" w14:textId="483B3D3E" w:rsidR="006C6E3A" w:rsidRPr="00067BE5" w:rsidRDefault="006C6E3A" w:rsidP="00D23247">
      <w:pPr>
        <w:rPr>
          <w:sz w:val="24"/>
          <w:szCs w:val="24"/>
        </w:rPr>
      </w:pPr>
    </w:p>
    <w:p w14:paraId="5365ECB6" w14:textId="04C67DEF" w:rsidR="008A7E21" w:rsidRPr="00067BE5" w:rsidRDefault="008A7E21" w:rsidP="008A7E2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7"/>
          <w:sz w:val="24"/>
          <w:szCs w:val="24"/>
          <w:lang w:val="en-GB"/>
        </w:rPr>
        <w:drawing>
          <wp:inline distT="0" distB="0" distL="0" distR="0" wp14:anchorId="3AC5DAC1" wp14:editId="3398B78D">
            <wp:extent cx="2295525" cy="190500"/>
            <wp:effectExtent l="0" t="0" r="952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595A" w14:textId="71817BE9" w:rsidR="006C6E3A" w:rsidRPr="00067BE5" w:rsidRDefault="006C6E3A" w:rsidP="00D23247">
      <w:pPr>
        <w:rPr>
          <w:sz w:val="24"/>
          <w:szCs w:val="24"/>
        </w:rPr>
      </w:pPr>
    </w:p>
    <w:p w14:paraId="0F7B84CC" w14:textId="7C4C4D7A" w:rsidR="006C6E3A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LET:</w:t>
      </w:r>
    </w:p>
    <w:p w14:paraId="164533E3" w14:textId="019FEF86" w:rsidR="006C6E3A" w:rsidRPr="00067BE5" w:rsidRDefault="006C6E3A" w:rsidP="00D23247">
      <w:pPr>
        <w:rPr>
          <w:sz w:val="24"/>
          <w:szCs w:val="24"/>
        </w:rPr>
      </w:pPr>
    </w:p>
    <w:p w14:paraId="0D7CD3AD" w14:textId="4827C91B" w:rsidR="006C6E3A" w:rsidRPr="00067BE5" w:rsidRDefault="006C6E3A" w:rsidP="006C6E3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10"/>
          <w:sz w:val="24"/>
          <w:szCs w:val="24"/>
          <w:lang w:val="en-GB"/>
        </w:rPr>
        <w:drawing>
          <wp:inline distT="0" distB="0" distL="0" distR="0" wp14:anchorId="78BD33E5" wp14:editId="73DC9BE8">
            <wp:extent cx="5143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DE19" w14:textId="21DF90C8" w:rsidR="006C6E3A" w:rsidRPr="00067BE5" w:rsidRDefault="006C6E3A" w:rsidP="006C6E3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3BD59028" w14:textId="39F15CDA" w:rsidR="008A7E21" w:rsidRPr="00067BE5" w:rsidRDefault="008A7E21" w:rsidP="008A7E2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5"/>
          <w:sz w:val="24"/>
          <w:szCs w:val="24"/>
          <w:lang w:val="en-GB"/>
        </w:rPr>
        <w:drawing>
          <wp:inline distT="0" distB="0" distL="0" distR="0" wp14:anchorId="30C9768B" wp14:editId="7CED62B9">
            <wp:extent cx="771525" cy="180975"/>
            <wp:effectExtent l="0" t="0" r="9525" b="952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DE5C" w14:textId="77777777" w:rsidR="006C6E3A" w:rsidRPr="00067BE5" w:rsidRDefault="006C6E3A" w:rsidP="006C6E3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6FB49083" w14:textId="3D667350" w:rsidR="006C6E3A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NOW:</w:t>
      </w:r>
    </w:p>
    <w:p w14:paraId="1E628F38" w14:textId="297A07C1" w:rsidR="006C6E3A" w:rsidRPr="00067BE5" w:rsidRDefault="006C6E3A" w:rsidP="00D23247">
      <w:pPr>
        <w:rPr>
          <w:sz w:val="24"/>
          <w:szCs w:val="24"/>
        </w:rPr>
      </w:pPr>
    </w:p>
    <w:p w14:paraId="7D39DC98" w14:textId="56E10C07" w:rsidR="008A7E21" w:rsidRPr="00067BE5" w:rsidRDefault="008A7E21" w:rsidP="008A7E2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7"/>
          <w:sz w:val="24"/>
          <w:szCs w:val="24"/>
          <w:lang w:val="en-GB"/>
        </w:rPr>
        <w:drawing>
          <wp:inline distT="0" distB="0" distL="0" distR="0" wp14:anchorId="1637FEE2" wp14:editId="6928A223">
            <wp:extent cx="1885950" cy="17145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A45C" w14:textId="01F7C4A5" w:rsidR="006C6E3A" w:rsidRPr="00067BE5" w:rsidRDefault="006C6E3A" w:rsidP="00D23247">
      <w:pPr>
        <w:rPr>
          <w:sz w:val="24"/>
          <w:szCs w:val="24"/>
        </w:rPr>
      </w:pPr>
    </w:p>
    <w:p w14:paraId="1D378449" w14:textId="4D432E25" w:rsidR="00243F34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Rearrange in terms of the highest derivative:</w:t>
      </w:r>
    </w:p>
    <w:p w14:paraId="254E16DD" w14:textId="2E8D7711" w:rsidR="006C6E3A" w:rsidRPr="00067BE5" w:rsidRDefault="006C6E3A" w:rsidP="00D23247">
      <w:pPr>
        <w:rPr>
          <w:sz w:val="24"/>
          <w:szCs w:val="24"/>
        </w:rPr>
      </w:pPr>
    </w:p>
    <w:p w14:paraId="0DFB2FFE" w14:textId="31F11B2E" w:rsidR="008A7E21" w:rsidRPr="00067BE5" w:rsidRDefault="008A7E21" w:rsidP="008A7E2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22"/>
          <w:sz w:val="24"/>
          <w:szCs w:val="24"/>
          <w:lang w:val="en-GB"/>
        </w:rPr>
        <w:drawing>
          <wp:inline distT="0" distB="0" distL="0" distR="0" wp14:anchorId="63CB6C00" wp14:editId="67C5FFBE">
            <wp:extent cx="2114550" cy="3429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8A51" w14:textId="46A85F7B" w:rsidR="006C6E3A" w:rsidRPr="00067BE5" w:rsidRDefault="006C6E3A" w:rsidP="00D23247">
      <w:pPr>
        <w:rPr>
          <w:sz w:val="24"/>
          <w:szCs w:val="24"/>
        </w:rPr>
      </w:pPr>
    </w:p>
    <w:p w14:paraId="4463D557" w14:textId="3CFDFD4A" w:rsidR="006C6E3A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Choosing the state variables:</w:t>
      </w:r>
    </w:p>
    <w:p w14:paraId="76EAE110" w14:textId="2FECA9DD" w:rsidR="006C6E3A" w:rsidRPr="00067BE5" w:rsidRDefault="006C6E3A" w:rsidP="00D23247">
      <w:pPr>
        <w:rPr>
          <w:sz w:val="24"/>
          <w:szCs w:val="24"/>
        </w:rPr>
      </w:pPr>
    </w:p>
    <w:p w14:paraId="1C91C58E" w14:textId="6F2189A5" w:rsidR="006C6E3A" w:rsidRPr="00067BE5" w:rsidRDefault="006C6E3A" w:rsidP="006C6E3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22"/>
          <w:sz w:val="24"/>
          <w:szCs w:val="24"/>
          <w:lang w:val="en-GB"/>
        </w:rPr>
        <w:drawing>
          <wp:inline distT="0" distB="0" distL="0" distR="0" wp14:anchorId="23CE75D4" wp14:editId="6A342FFA">
            <wp:extent cx="514350" cy="342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noProof/>
          <w:color w:val="000000"/>
          <w:position w:val="-10"/>
          <w:sz w:val="24"/>
          <w:szCs w:val="24"/>
          <w:lang w:val="en-GB"/>
        </w:rPr>
        <w:drawing>
          <wp:inline distT="0" distB="0" distL="0" distR="0" wp14:anchorId="428AF97E" wp14:editId="1D0051F6">
            <wp:extent cx="85725" cy="2476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             </w:t>
      </w:r>
      <w:r w:rsidRPr="00067BE5">
        <w:rPr>
          <w:rFonts w:cs="Times New Roman"/>
          <w:noProof/>
          <w:color w:val="000000"/>
          <w:position w:val="-23"/>
          <w:sz w:val="24"/>
          <w:szCs w:val="24"/>
          <w:lang w:val="en-GB"/>
        </w:rPr>
        <w:drawing>
          <wp:inline distT="0" distB="0" distL="0" distR="0" wp14:anchorId="68922871" wp14:editId="46B494AC">
            <wp:extent cx="942975" cy="333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     </w:t>
      </w:r>
      <w:r w:rsidRPr="00067BE5">
        <w:rPr>
          <w:rFonts w:cs="Times New Roman"/>
          <w:noProof/>
          <w:color w:val="000000"/>
          <w:position w:val="-10"/>
          <w:sz w:val="24"/>
          <w:szCs w:val="24"/>
          <w:lang w:val="en-GB"/>
        </w:rPr>
        <w:drawing>
          <wp:inline distT="0" distB="0" distL="0" distR="0" wp14:anchorId="4A2676CE" wp14:editId="70B11189">
            <wp:extent cx="85725" cy="247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86BE" w14:textId="02145032" w:rsidR="006C6E3A" w:rsidRPr="00067BE5" w:rsidRDefault="006C6E3A" w:rsidP="006C6E3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10"/>
          <w:sz w:val="24"/>
          <w:szCs w:val="24"/>
          <w:lang w:val="en-GB"/>
        </w:rPr>
        <w:drawing>
          <wp:inline distT="0" distB="0" distL="0" distR="0" wp14:anchorId="40A88B10" wp14:editId="38CF4199">
            <wp:extent cx="85725" cy="247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FCAC" w14:textId="4B3A7DAA" w:rsidR="006C6E3A" w:rsidRPr="00067BE5" w:rsidRDefault="006C6E3A" w:rsidP="006C6E3A">
      <w:pPr>
        <w:autoSpaceDE w:val="0"/>
        <w:autoSpaceDN w:val="0"/>
        <w:adjustRightInd w:val="0"/>
        <w:rPr>
          <w:rFonts w:cs="Times New Roman"/>
          <w:color w:val="000000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23"/>
          <w:sz w:val="24"/>
          <w:szCs w:val="24"/>
          <w:lang w:val="en-GB"/>
        </w:rPr>
        <w:lastRenderedPageBreak/>
        <w:drawing>
          <wp:inline distT="0" distB="0" distL="0" distR="0" wp14:anchorId="1CEBB091" wp14:editId="38271555">
            <wp:extent cx="514350" cy="333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             </w:t>
      </w:r>
      <w:r w:rsidRPr="00067BE5">
        <w:rPr>
          <w:rFonts w:cs="Times New Roman"/>
          <w:noProof/>
          <w:color w:val="000000"/>
          <w:position w:val="-23"/>
          <w:sz w:val="24"/>
          <w:szCs w:val="24"/>
          <w:lang w:val="en-GB"/>
        </w:rPr>
        <w:drawing>
          <wp:inline distT="0" distB="0" distL="0" distR="0" wp14:anchorId="18E176A8" wp14:editId="2400D176">
            <wp:extent cx="571500" cy="333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C717" w14:textId="13208245" w:rsidR="006C6E3A" w:rsidRPr="00067BE5" w:rsidRDefault="006C6E3A" w:rsidP="006C6E3A">
      <w:pPr>
        <w:pBdr>
          <w:bottom w:val="single" w:sz="12" w:space="1" w:color="auto"/>
        </w:pBdr>
        <w:autoSpaceDE w:val="0"/>
        <w:autoSpaceDN w:val="0"/>
        <w:adjustRightInd w:val="0"/>
        <w:rPr>
          <w:rFonts w:cs="Times New Roman"/>
          <w:color w:val="000000"/>
          <w:sz w:val="24"/>
          <w:szCs w:val="24"/>
          <w:lang w:val="en-GB"/>
        </w:rPr>
      </w:pPr>
    </w:p>
    <w:p w14:paraId="1590B058" w14:textId="7E3E1B3E" w:rsidR="008A7E21" w:rsidRPr="00067BE5" w:rsidRDefault="008A7E21" w:rsidP="008A7E2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28"/>
          <w:sz w:val="24"/>
          <w:szCs w:val="24"/>
          <w:lang w:val="en-GB"/>
        </w:rPr>
        <w:drawing>
          <wp:inline distT="0" distB="0" distL="0" distR="0" wp14:anchorId="66C102AE" wp14:editId="44AE1CF0">
            <wp:extent cx="781050" cy="352425"/>
            <wp:effectExtent l="0" t="0" r="0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73D7" w14:textId="63FDCA44" w:rsidR="008A7E21" w:rsidRPr="00067BE5" w:rsidRDefault="008A7E21" w:rsidP="008A7E2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22"/>
          <w:sz w:val="24"/>
          <w:szCs w:val="24"/>
          <w:lang w:val="en-GB"/>
        </w:rPr>
        <w:drawing>
          <wp:inline distT="0" distB="0" distL="0" distR="0" wp14:anchorId="688EF7C0" wp14:editId="053254D7">
            <wp:extent cx="2495550" cy="3429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3735" w14:textId="77777777" w:rsidR="00EF253F" w:rsidRPr="00067BE5" w:rsidRDefault="00EF253F" w:rsidP="00D23247">
      <w:pPr>
        <w:rPr>
          <w:sz w:val="24"/>
          <w:szCs w:val="24"/>
        </w:rPr>
      </w:pPr>
    </w:p>
    <w:p w14:paraId="0593A384" w14:textId="229A087F" w:rsidR="001A49F8" w:rsidRPr="00067BE5" w:rsidRDefault="001A49F8" w:rsidP="001A49F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</w:t>
      </w:r>
      <w:r w:rsidRPr="28F9235E">
        <w:rPr>
          <w:sz w:val="24"/>
          <w:szCs w:val="24"/>
          <w:u w:val="single"/>
        </w:rPr>
        <w:t>he equilibrium of a non-inverted pendulum occurs when:</w:t>
      </w:r>
    </w:p>
    <w:p w14:paraId="3073D1E3" w14:textId="5CE77E3E" w:rsidR="00243F34" w:rsidRPr="00067BE5" w:rsidRDefault="00243F34" w:rsidP="00D23247">
      <w:pPr>
        <w:rPr>
          <w:sz w:val="24"/>
          <w:szCs w:val="24"/>
        </w:rPr>
      </w:pPr>
    </w:p>
    <w:p w14:paraId="5C0AEED8" w14:textId="00AAB764" w:rsidR="006C6E3A" w:rsidRDefault="006C6E3A" w:rsidP="006C6E3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23"/>
          <w:sz w:val="24"/>
          <w:szCs w:val="24"/>
          <w:lang w:val="en-GB"/>
        </w:rPr>
        <w:drawing>
          <wp:inline distT="0" distB="0" distL="0" distR="0" wp14:anchorId="690E1365" wp14:editId="04A2D174">
            <wp:extent cx="942975" cy="3238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154D" w14:textId="77777777" w:rsidR="00715B6B" w:rsidRPr="00067BE5" w:rsidRDefault="00715B6B" w:rsidP="006C6E3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25FE0313" w14:textId="77777777" w:rsidR="001A49F8" w:rsidRPr="00067BE5" w:rsidRDefault="001A49F8" w:rsidP="001A49F8">
      <w:pPr>
        <w:rPr>
          <w:sz w:val="24"/>
          <w:szCs w:val="24"/>
          <w:u w:val="single"/>
        </w:rPr>
      </w:pPr>
      <w:r w:rsidRPr="28F9235E">
        <w:rPr>
          <w:sz w:val="24"/>
          <w:szCs w:val="24"/>
          <w:u w:val="single"/>
        </w:rPr>
        <w:t>The equilibrium of an inverted pendulum occurs when:</w:t>
      </w:r>
    </w:p>
    <w:p w14:paraId="5F37C237" w14:textId="79E4F353" w:rsidR="006C6E3A" w:rsidRPr="00067BE5" w:rsidRDefault="006C6E3A" w:rsidP="00D23247">
      <w:pPr>
        <w:rPr>
          <w:sz w:val="24"/>
          <w:szCs w:val="24"/>
        </w:rPr>
      </w:pPr>
    </w:p>
    <w:p w14:paraId="22BF93A8" w14:textId="74C05C99" w:rsidR="006C6E3A" w:rsidRPr="00067BE5" w:rsidRDefault="006C6E3A" w:rsidP="006C6E3A">
      <w:pPr>
        <w:pBdr>
          <w:bottom w:val="single" w:sz="12" w:space="1" w:color="auto"/>
        </w:pBd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22"/>
          <w:sz w:val="24"/>
          <w:szCs w:val="24"/>
          <w:lang w:val="en-GB"/>
        </w:rPr>
        <w:drawing>
          <wp:inline distT="0" distB="0" distL="0" distR="0" wp14:anchorId="3F39AD71" wp14:editId="3C0A5DE1">
            <wp:extent cx="952500" cy="3429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31E3" w14:textId="77777777" w:rsidR="00EF253F" w:rsidRPr="00067BE5" w:rsidRDefault="00EF253F" w:rsidP="00D23247">
      <w:pPr>
        <w:rPr>
          <w:sz w:val="24"/>
          <w:szCs w:val="24"/>
          <w:lang w:val="en-GB"/>
        </w:rPr>
      </w:pPr>
    </w:p>
    <w:p w14:paraId="3077AE91" w14:textId="77777777" w:rsidR="00EF253F" w:rsidRPr="00067BE5" w:rsidRDefault="00EF253F" w:rsidP="00D23247">
      <w:pPr>
        <w:rPr>
          <w:sz w:val="24"/>
          <w:szCs w:val="24"/>
          <w:lang w:val="en-GB"/>
        </w:rPr>
      </w:pPr>
    </w:p>
    <w:p w14:paraId="29F195DE" w14:textId="3C8E0C39" w:rsidR="006C6E3A" w:rsidRPr="00067BE5" w:rsidRDefault="28F9235E" w:rsidP="28F9235E">
      <w:pPr>
        <w:rPr>
          <w:sz w:val="24"/>
          <w:szCs w:val="24"/>
        </w:rPr>
      </w:pPr>
      <w:proofErr w:type="spellStart"/>
      <w:r w:rsidRPr="28F9235E">
        <w:rPr>
          <w:sz w:val="24"/>
          <w:szCs w:val="24"/>
          <w:lang w:val="en-GB"/>
        </w:rPr>
        <w:t>Rewritting</w:t>
      </w:r>
      <w:proofErr w:type="spellEnd"/>
      <w:r w:rsidRPr="28F9235E">
        <w:rPr>
          <w:sz w:val="24"/>
          <w:szCs w:val="24"/>
        </w:rPr>
        <w:t xml:space="preserve"> our equations as functions.</w:t>
      </w:r>
    </w:p>
    <w:p w14:paraId="78B29BA6" w14:textId="77777777" w:rsidR="008A7E21" w:rsidRPr="00067BE5" w:rsidRDefault="008A7E21" w:rsidP="00D23247">
      <w:pPr>
        <w:rPr>
          <w:sz w:val="24"/>
          <w:szCs w:val="24"/>
        </w:rPr>
      </w:pPr>
    </w:p>
    <w:p w14:paraId="772DCA3D" w14:textId="4FD9F719" w:rsidR="008A7E21" w:rsidRPr="00067BE5" w:rsidRDefault="008A7E21" w:rsidP="008A7E2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13"/>
          <w:sz w:val="24"/>
          <w:szCs w:val="24"/>
          <w:lang w:val="en-GB"/>
        </w:rPr>
        <w:drawing>
          <wp:inline distT="0" distB="0" distL="0" distR="0" wp14:anchorId="32B8D0C4" wp14:editId="4E13275D">
            <wp:extent cx="342900" cy="1905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129D" w14:textId="2626192A" w:rsidR="006C6E3A" w:rsidRPr="00067BE5" w:rsidRDefault="006C6E3A" w:rsidP="00D23247">
      <w:pPr>
        <w:rPr>
          <w:sz w:val="24"/>
          <w:szCs w:val="24"/>
        </w:rPr>
      </w:pPr>
    </w:p>
    <w:p w14:paraId="5B0A6168" w14:textId="7B65AFF1" w:rsidR="008A7E21" w:rsidRPr="00067BE5" w:rsidRDefault="008A7E21" w:rsidP="008A7E2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22"/>
          <w:sz w:val="24"/>
          <w:szCs w:val="24"/>
          <w:lang w:val="en-GB"/>
        </w:rPr>
        <w:drawing>
          <wp:inline distT="0" distB="0" distL="0" distR="0" wp14:anchorId="3109ABA3" wp14:editId="20AD1941">
            <wp:extent cx="2447925" cy="342900"/>
            <wp:effectExtent l="0" t="0" r="9525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87C8" w14:textId="3824D332" w:rsidR="006C6E3A" w:rsidRPr="00067BE5" w:rsidRDefault="006C6E3A" w:rsidP="00D23247">
      <w:pPr>
        <w:rPr>
          <w:sz w:val="24"/>
          <w:szCs w:val="24"/>
        </w:rPr>
      </w:pPr>
    </w:p>
    <w:p w14:paraId="77C702AC" w14:textId="3F1A8412" w:rsidR="006C6E3A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The Jacobian matrices for system and control are given by:</w:t>
      </w:r>
    </w:p>
    <w:p w14:paraId="77497F53" w14:textId="6787D9BB" w:rsidR="006C6E3A" w:rsidRPr="00067BE5" w:rsidRDefault="006C6E3A" w:rsidP="00D23247">
      <w:pPr>
        <w:rPr>
          <w:sz w:val="24"/>
          <w:szCs w:val="24"/>
        </w:rPr>
      </w:pPr>
    </w:p>
    <w:p w14:paraId="07892012" w14:textId="380D35AD" w:rsidR="008A7E21" w:rsidRPr="00067BE5" w:rsidRDefault="008A7E21" w:rsidP="008A7E2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80"/>
          <w:sz w:val="24"/>
          <w:szCs w:val="24"/>
          <w:lang w:val="en-GB"/>
        </w:rPr>
        <w:drawing>
          <wp:inline distT="0" distB="0" distL="0" distR="0" wp14:anchorId="7D9B515C" wp14:editId="2F31FEDB">
            <wp:extent cx="1304925" cy="990600"/>
            <wp:effectExtent l="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sz w:val="24"/>
          <w:szCs w:val="24"/>
          <w:lang w:val="en-GB"/>
        </w:rPr>
        <w:t xml:space="preserve">                 </w:t>
      </w:r>
      <w:r w:rsidRPr="00067BE5">
        <w:rPr>
          <w:rFonts w:cs="Times New Roman"/>
          <w:noProof/>
          <w:position w:val="-73"/>
          <w:sz w:val="24"/>
          <w:szCs w:val="24"/>
          <w:lang w:val="en-GB"/>
        </w:rPr>
        <w:drawing>
          <wp:inline distT="0" distB="0" distL="0" distR="0" wp14:anchorId="6CEE2833" wp14:editId="1B9B836A">
            <wp:extent cx="1009650" cy="923925"/>
            <wp:effectExtent l="0" t="0" r="0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48DE" w14:textId="458EB61F" w:rsidR="006C6E3A" w:rsidRPr="00067BE5" w:rsidRDefault="006C6E3A" w:rsidP="00D23247">
      <w:pPr>
        <w:rPr>
          <w:sz w:val="24"/>
          <w:szCs w:val="24"/>
        </w:rPr>
      </w:pPr>
    </w:p>
    <w:p w14:paraId="0EED8BDF" w14:textId="44EB8389" w:rsidR="006C6E3A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Differentiating w.r.t. state variables:</w:t>
      </w:r>
    </w:p>
    <w:p w14:paraId="1A220546" w14:textId="39F96CDA" w:rsidR="00FB514A" w:rsidRPr="00067BE5" w:rsidRDefault="00FB514A" w:rsidP="00D23247">
      <w:pPr>
        <w:rPr>
          <w:sz w:val="24"/>
          <w:szCs w:val="24"/>
        </w:rPr>
      </w:pPr>
    </w:p>
    <w:p w14:paraId="72A400B9" w14:textId="5D709392" w:rsidR="00FB514A" w:rsidRPr="00067BE5" w:rsidRDefault="00FB514A" w:rsidP="00FB514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30"/>
          <w:sz w:val="24"/>
          <w:szCs w:val="24"/>
          <w:lang w:val="en-GB"/>
        </w:rPr>
        <w:drawing>
          <wp:inline distT="0" distB="0" distL="0" distR="0" wp14:anchorId="7AA892AF" wp14:editId="5E4F7796">
            <wp:extent cx="466725" cy="428625"/>
            <wp:effectExtent l="0" t="0" r="9525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sz w:val="24"/>
          <w:szCs w:val="24"/>
          <w:lang w:val="en-GB"/>
        </w:rPr>
        <w:t xml:space="preserve">                                              </w:t>
      </w:r>
      <w:r w:rsidRPr="00067BE5">
        <w:rPr>
          <w:rFonts w:cs="Times New Roman"/>
          <w:noProof/>
          <w:position w:val="-30"/>
          <w:sz w:val="24"/>
          <w:szCs w:val="24"/>
          <w:lang w:val="en-GB"/>
        </w:rPr>
        <w:drawing>
          <wp:inline distT="0" distB="0" distL="0" distR="0" wp14:anchorId="12C38A79" wp14:editId="50941EDB">
            <wp:extent cx="466725" cy="428625"/>
            <wp:effectExtent l="0" t="0" r="9525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3DC9" w14:textId="4A1E9EF5" w:rsidR="00FB514A" w:rsidRPr="00067BE5" w:rsidRDefault="00FB514A" w:rsidP="00FB514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7625705A" w14:textId="607BACBF" w:rsidR="006C6E3A" w:rsidRPr="00067BE5" w:rsidRDefault="006C6E3A" w:rsidP="00D23247">
      <w:pPr>
        <w:rPr>
          <w:sz w:val="24"/>
          <w:szCs w:val="24"/>
        </w:rPr>
      </w:pPr>
    </w:p>
    <w:p w14:paraId="063D114B" w14:textId="1EA25940" w:rsidR="00FB514A" w:rsidRPr="00067BE5" w:rsidRDefault="00FB514A" w:rsidP="00FB514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30"/>
          <w:sz w:val="24"/>
          <w:szCs w:val="24"/>
          <w:lang w:val="en-GB"/>
        </w:rPr>
        <w:drawing>
          <wp:inline distT="0" distB="0" distL="0" distR="0" wp14:anchorId="100C0289" wp14:editId="74BF3235">
            <wp:extent cx="1885950" cy="428625"/>
            <wp:effectExtent l="0" t="0" r="0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sz w:val="24"/>
          <w:szCs w:val="24"/>
          <w:lang w:val="en-GB"/>
        </w:rPr>
        <w:t xml:space="preserve">         </w:t>
      </w:r>
      <w:r w:rsidRPr="00067BE5">
        <w:rPr>
          <w:rFonts w:cs="Times New Roman"/>
          <w:noProof/>
          <w:position w:val="-30"/>
          <w:sz w:val="24"/>
          <w:szCs w:val="24"/>
          <w:lang w:val="en-GB"/>
        </w:rPr>
        <w:drawing>
          <wp:inline distT="0" distB="0" distL="0" distR="0" wp14:anchorId="503B190E" wp14:editId="2F070B0E">
            <wp:extent cx="666750" cy="428625"/>
            <wp:effectExtent l="0" t="0" r="0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0342" w14:textId="7313EE6F" w:rsidR="00FB514A" w:rsidRPr="00067BE5" w:rsidRDefault="00FB514A" w:rsidP="00FB514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03F74D60" w14:textId="46A5C92C" w:rsidR="006D2B61" w:rsidRPr="00067BE5" w:rsidRDefault="006D2B61" w:rsidP="006C6E3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7C6A1CD4" w14:textId="4981214D" w:rsidR="006C6E3A" w:rsidRPr="00067BE5" w:rsidRDefault="006D2B61" w:rsidP="00FB514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8"/>
          <w:sz w:val="24"/>
          <w:szCs w:val="24"/>
          <w:lang w:val="en-GB"/>
        </w:rPr>
        <w:lastRenderedPageBreak/>
        <w:drawing>
          <wp:inline distT="0" distB="0" distL="0" distR="0" wp14:anchorId="62A85C0F" wp14:editId="4D0730D4">
            <wp:extent cx="2552700" cy="62865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0E36" w14:textId="77777777" w:rsidR="00083DB1" w:rsidRPr="00067BE5" w:rsidRDefault="00083DB1" w:rsidP="00D23247">
      <w:pPr>
        <w:rPr>
          <w:sz w:val="24"/>
          <w:szCs w:val="24"/>
        </w:rPr>
      </w:pPr>
    </w:p>
    <w:p w14:paraId="1F3E2FC8" w14:textId="7DBD89CA" w:rsidR="00083DB1" w:rsidRPr="00067BE5" w:rsidRDefault="28F9235E" w:rsidP="28F9235E">
      <w:pPr>
        <w:rPr>
          <w:rFonts w:cs="Times New Roman"/>
          <w:sz w:val="24"/>
          <w:szCs w:val="24"/>
          <w:lang w:val="en-GB"/>
        </w:rPr>
      </w:pPr>
      <w:r w:rsidRPr="28F9235E">
        <w:rPr>
          <w:sz w:val="24"/>
          <w:szCs w:val="24"/>
        </w:rPr>
        <w:t>Differentiating w.r.t. to control input:</w:t>
      </w:r>
    </w:p>
    <w:p w14:paraId="16358082" w14:textId="77777777" w:rsidR="00083DB1" w:rsidRPr="00067BE5" w:rsidRDefault="00083DB1" w:rsidP="006C6E3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2D974138" w14:textId="1FC85219" w:rsidR="00083DB1" w:rsidRPr="00067BE5" w:rsidRDefault="00083DB1" w:rsidP="00083D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25"/>
          <w:sz w:val="24"/>
          <w:szCs w:val="24"/>
          <w:lang w:val="en-GB"/>
        </w:rPr>
        <w:drawing>
          <wp:inline distT="0" distB="0" distL="0" distR="0" wp14:anchorId="05F89C77" wp14:editId="6B07A816">
            <wp:extent cx="447675" cy="400050"/>
            <wp:effectExtent l="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6F81" w14:textId="2D3E15B1" w:rsidR="006C6E3A" w:rsidRPr="00067BE5" w:rsidRDefault="006C6E3A" w:rsidP="00D23247">
      <w:pPr>
        <w:rPr>
          <w:sz w:val="24"/>
          <w:szCs w:val="24"/>
        </w:rPr>
      </w:pPr>
    </w:p>
    <w:p w14:paraId="3B376A79" w14:textId="78A7979F" w:rsidR="00083DB1" w:rsidRPr="00067BE5" w:rsidRDefault="00083DB1" w:rsidP="00083D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25"/>
          <w:sz w:val="24"/>
          <w:szCs w:val="24"/>
          <w:lang w:val="en-GB"/>
        </w:rPr>
        <w:drawing>
          <wp:inline distT="0" distB="0" distL="0" distR="0" wp14:anchorId="3479AEE6" wp14:editId="68BEBEB8">
            <wp:extent cx="1038225" cy="400050"/>
            <wp:effectExtent l="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9C40" w14:textId="112A0CF2" w:rsidR="00083DB1" w:rsidRPr="00067BE5" w:rsidRDefault="00083DB1" w:rsidP="00D23247">
      <w:pPr>
        <w:rPr>
          <w:sz w:val="24"/>
          <w:szCs w:val="24"/>
        </w:rPr>
      </w:pPr>
    </w:p>
    <w:p w14:paraId="1366DBE9" w14:textId="486660F0" w:rsidR="00083DB1" w:rsidRPr="00067BE5" w:rsidRDefault="00083DB1" w:rsidP="00083D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8"/>
          <w:sz w:val="24"/>
          <w:szCs w:val="24"/>
          <w:lang w:val="en-GB"/>
        </w:rPr>
        <w:drawing>
          <wp:inline distT="0" distB="0" distL="0" distR="0" wp14:anchorId="6CA51015" wp14:editId="0F54EF20">
            <wp:extent cx="1390650" cy="62865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2EE5" w14:textId="77777777" w:rsidR="00083DB1" w:rsidRPr="00067BE5" w:rsidRDefault="00083DB1" w:rsidP="00D23247">
      <w:pPr>
        <w:rPr>
          <w:sz w:val="24"/>
          <w:szCs w:val="24"/>
        </w:rPr>
      </w:pPr>
    </w:p>
    <w:p w14:paraId="2265DA2D" w14:textId="77777777" w:rsidR="00A45D0D" w:rsidRPr="00067BE5" w:rsidRDefault="00A45D0D" w:rsidP="00925144">
      <w:pPr>
        <w:rPr>
          <w:sz w:val="24"/>
          <w:szCs w:val="24"/>
        </w:rPr>
      </w:pPr>
    </w:p>
    <w:p w14:paraId="012F20E4" w14:textId="4600E5DB" w:rsidR="00925144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Substituting the conditions:</w:t>
      </w:r>
    </w:p>
    <w:p w14:paraId="080D6C2D" w14:textId="77777777" w:rsidR="00925144" w:rsidRPr="00067BE5" w:rsidRDefault="00925144" w:rsidP="00925144">
      <w:pPr>
        <w:rPr>
          <w:sz w:val="24"/>
          <w:szCs w:val="24"/>
        </w:rPr>
      </w:pPr>
    </w:p>
    <w:p w14:paraId="05FBA74F" w14:textId="77777777" w:rsidR="00925144" w:rsidRPr="00067BE5" w:rsidRDefault="00925144" w:rsidP="00925144">
      <w:pPr>
        <w:rPr>
          <w:sz w:val="24"/>
          <w:szCs w:val="24"/>
        </w:rPr>
      </w:pPr>
    </w:p>
    <w:p w14:paraId="75F9E014" w14:textId="224E4014" w:rsidR="00925144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State variables:</w:t>
      </w:r>
    </w:p>
    <w:p w14:paraId="6B1939A8" w14:textId="2F8F7711" w:rsidR="001F3DDC" w:rsidRPr="00067BE5" w:rsidRDefault="001F3DDC" w:rsidP="00D23247">
      <w:pPr>
        <w:rPr>
          <w:sz w:val="24"/>
          <w:szCs w:val="24"/>
        </w:rPr>
      </w:pPr>
    </w:p>
    <w:p w14:paraId="775EBA51" w14:textId="36998EC0" w:rsidR="00351AC6" w:rsidRPr="00067BE5" w:rsidRDefault="00351AC6" w:rsidP="00351AC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8"/>
          <w:sz w:val="24"/>
          <w:szCs w:val="24"/>
          <w:lang w:val="en-GB"/>
        </w:rPr>
        <w:drawing>
          <wp:inline distT="0" distB="0" distL="0" distR="0" wp14:anchorId="53B8E60F" wp14:editId="3BBF57D6">
            <wp:extent cx="3000375" cy="628650"/>
            <wp:effectExtent l="0" t="0" r="9525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E00C" w14:textId="3D21AD9B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79B0E141" w14:textId="77777777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28478B0F" w14:textId="42A04C34" w:rsidR="00351AC6" w:rsidRPr="00067BE5" w:rsidRDefault="00351AC6" w:rsidP="00351AC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8"/>
          <w:sz w:val="24"/>
          <w:szCs w:val="24"/>
          <w:lang w:val="en-GB"/>
        </w:rPr>
        <w:drawing>
          <wp:inline distT="0" distB="0" distL="0" distR="0" wp14:anchorId="5EBD8942" wp14:editId="7C14BCEA">
            <wp:extent cx="2819400" cy="62865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83F6" w14:textId="0A7FC1AE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54D925E5" w14:textId="77777777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39C63DEC" w14:textId="63547C90" w:rsidR="00351AC6" w:rsidRPr="00067BE5" w:rsidRDefault="00351AC6" w:rsidP="00351AC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7"/>
          <w:sz w:val="24"/>
          <w:szCs w:val="24"/>
          <w:lang w:val="en-GB"/>
        </w:rPr>
        <w:drawing>
          <wp:inline distT="0" distB="0" distL="0" distR="0" wp14:anchorId="7D121540" wp14:editId="183C7B57">
            <wp:extent cx="1790700" cy="6096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9E81" w14:textId="3CC2C5BB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2DD789B7" w14:textId="72474951" w:rsidR="001F3DDC" w:rsidRPr="00067BE5" w:rsidRDefault="001F3DDC" w:rsidP="00D23247">
      <w:pPr>
        <w:rPr>
          <w:sz w:val="24"/>
          <w:szCs w:val="24"/>
        </w:rPr>
      </w:pPr>
    </w:p>
    <w:p w14:paraId="33D4A1BC" w14:textId="0626C679" w:rsidR="00925144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Control Input:</w:t>
      </w:r>
    </w:p>
    <w:p w14:paraId="1898B221" w14:textId="6B50E916" w:rsidR="00925144" w:rsidRPr="00067BE5" w:rsidRDefault="00925144" w:rsidP="00D23247">
      <w:pPr>
        <w:rPr>
          <w:sz w:val="24"/>
          <w:szCs w:val="24"/>
        </w:rPr>
      </w:pPr>
    </w:p>
    <w:p w14:paraId="5049B1D3" w14:textId="4DFC2D1A" w:rsidR="00351AC6" w:rsidRPr="00067BE5" w:rsidRDefault="00351AC6" w:rsidP="00351AC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8"/>
          <w:sz w:val="24"/>
          <w:szCs w:val="24"/>
          <w:lang w:val="en-GB"/>
        </w:rPr>
        <w:drawing>
          <wp:inline distT="0" distB="0" distL="0" distR="0" wp14:anchorId="3A1EF27E" wp14:editId="409FD005">
            <wp:extent cx="1857375" cy="628650"/>
            <wp:effectExtent l="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5F52" w14:textId="340C7F77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4C11763A" w14:textId="77777777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4B39D3CC" w14:textId="02427838" w:rsidR="00351AC6" w:rsidRPr="00067BE5" w:rsidRDefault="00351AC6" w:rsidP="00351AC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3"/>
          <w:sz w:val="24"/>
          <w:szCs w:val="24"/>
          <w:lang w:val="en-GB"/>
        </w:rPr>
        <w:drawing>
          <wp:inline distT="0" distB="0" distL="0" distR="0" wp14:anchorId="1394B6E9" wp14:editId="6F11359B">
            <wp:extent cx="1771650" cy="59055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5F35" w14:textId="7C4B0420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4ADE4507" w14:textId="77777777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1A0AED4D" w14:textId="1779C7C5" w:rsidR="00925144" w:rsidRPr="00067BE5" w:rsidRDefault="00351AC6" w:rsidP="00FB514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3"/>
          <w:sz w:val="24"/>
          <w:szCs w:val="24"/>
          <w:lang w:val="en-GB"/>
        </w:rPr>
        <w:drawing>
          <wp:inline distT="0" distB="0" distL="0" distR="0" wp14:anchorId="7721934B" wp14:editId="71E503E6">
            <wp:extent cx="1428750" cy="59055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907B" w14:textId="77777777" w:rsidR="00FB514A" w:rsidRPr="00067BE5" w:rsidRDefault="00FB514A" w:rsidP="00FB514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0041CFAB" w14:textId="0448727C" w:rsidR="00925144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The state space equation for the pendulum is therefore:</w:t>
      </w:r>
    </w:p>
    <w:p w14:paraId="798BF5CB" w14:textId="77777777" w:rsidR="00FB514A" w:rsidRPr="00067BE5" w:rsidRDefault="00FB514A" w:rsidP="00D23247">
      <w:pPr>
        <w:rPr>
          <w:sz w:val="24"/>
          <w:szCs w:val="24"/>
        </w:rPr>
      </w:pPr>
    </w:p>
    <w:p w14:paraId="301AC2B0" w14:textId="6A189DDB" w:rsidR="00FB514A" w:rsidRPr="00067BE5" w:rsidRDefault="00351AC6" w:rsidP="00FB514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7"/>
          <w:sz w:val="24"/>
          <w:szCs w:val="24"/>
          <w:lang w:val="en-GB"/>
        </w:rPr>
        <w:drawing>
          <wp:inline distT="0" distB="0" distL="0" distR="0" wp14:anchorId="2CFBF3DD" wp14:editId="7E33B0B7">
            <wp:extent cx="2286000" cy="6096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B752" w14:textId="77777777" w:rsidR="00C62B49" w:rsidRPr="00067BE5" w:rsidRDefault="00C62B49" w:rsidP="00FB514A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2F6AF014" w14:textId="7D1F2D53" w:rsidR="00351AC6" w:rsidRPr="00067BE5" w:rsidRDefault="28F9235E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sz w:val="24"/>
          <w:szCs w:val="24"/>
        </w:rPr>
        <w:t>Substituting the real value of G:</w:t>
      </w:r>
    </w:p>
    <w:p w14:paraId="06EC2B67" w14:textId="77777777" w:rsidR="00351AC6" w:rsidRPr="00067BE5" w:rsidRDefault="00351AC6" w:rsidP="00351AC6">
      <w:pPr>
        <w:rPr>
          <w:sz w:val="24"/>
          <w:szCs w:val="24"/>
        </w:rPr>
      </w:pPr>
    </w:p>
    <w:p w14:paraId="76D749A1" w14:textId="77777777" w:rsidR="004F602D" w:rsidRPr="00067BE5" w:rsidRDefault="00351AC6" w:rsidP="00351AC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50"/>
          <w:sz w:val="24"/>
          <w:szCs w:val="24"/>
          <w:lang w:val="en-GB"/>
        </w:rPr>
        <w:drawing>
          <wp:inline distT="0" distB="0" distL="0" distR="0" wp14:anchorId="429B4CE1" wp14:editId="6AC47DF5">
            <wp:extent cx="3419475" cy="647700"/>
            <wp:effectExtent l="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09F" w:rsidRPr="00067BE5">
        <w:rPr>
          <w:rFonts w:cs="Times New Roman"/>
          <w:sz w:val="24"/>
          <w:szCs w:val="24"/>
          <w:lang w:val="en-GB"/>
        </w:rPr>
        <w:t xml:space="preserve">         </w:t>
      </w:r>
    </w:p>
    <w:p w14:paraId="7BA2D49C" w14:textId="1049B5FC" w:rsidR="00351AC6" w:rsidRPr="00067BE5" w:rsidRDefault="0073209F" w:rsidP="00351AC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sz w:val="24"/>
          <w:szCs w:val="24"/>
          <w:lang w:val="en-GB"/>
        </w:rPr>
        <w:t xml:space="preserve">                         </w:t>
      </w:r>
    </w:p>
    <w:p w14:paraId="3377E766" w14:textId="4583C88E" w:rsidR="00351AC6" w:rsidRPr="00067BE5" w:rsidRDefault="00255BB1" w:rsidP="00351AC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>=Ax+Ba</m:t>
          </m:r>
        </m:oMath>
      </m:oMathPara>
    </w:p>
    <w:p w14:paraId="6BB1CE4B" w14:textId="77777777" w:rsidR="004F602D" w:rsidRPr="00067BE5" w:rsidRDefault="004F602D" w:rsidP="00351AC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4F26BFB8" w14:textId="728A93FF" w:rsidR="00925144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The linear solution of the pendulum:</w:t>
      </w:r>
    </w:p>
    <w:p w14:paraId="54532491" w14:textId="77777777" w:rsidR="00856FE3" w:rsidRPr="00067BE5" w:rsidRDefault="00856FE3" w:rsidP="00856FE3">
      <w:pPr>
        <w:rPr>
          <w:rFonts w:cs="Times New Roman"/>
          <w:sz w:val="24"/>
          <w:szCs w:val="24"/>
          <w:lang w:val="en-GB"/>
        </w:rPr>
      </w:pPr>
    </w:p>
    <w:p w14:paraId="21FB524F" w14:textId="2F247144" w:rsidR="00856FE3" w:rsidRPr="00067BE5" w:rsidRDefault="00856FE3" w:rsidP="00856FE3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27"/>
          <w:sz w:val="24"/>
          <w:szCs w:val="24"/>
          <w:lang w:val="en-GB"/>
        </w:rPr>
        <w:drawing>
          <wp:inline distT="0" distB="0" distL="0" distR="0" wp14:anchorId="30615B61" wp14:editId="3B9DC893">
            <wp:extent cx="3009900" cy="371475"/>
            <wp:effectExtent l="0" t="0" r="0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6F6E" w14:textId="34C15742" w:rsidR="00856FE3" w:rsidRPr="00067BE5" w:rsidRDefault="00856FE3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2C9E2A93" w14:textId="09266FC3" w:rsidR="00856FE3" w:rsidRPr="00067BE5" w:rsidRDefault="00856FE3" w:rsidP="00856FE3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18"/>
          <w:sz w:val="24"/>
          <w:szCs w:val="24"/>
          <w:lang w:val="en-GB"/>
        </w:rPr>
        <w:drawing>
          <wp:inline distT="0" distB="0" distL="0" distR="0" wp14:anchorId="5D2D4432" wp14:editId="4D27C110">
            <wp:extent cx="2047875" cy="25717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C9A6" w14:textId="41AE2837" w:rsidR="00856FE3" w:rsidRPr="00067BE5" w:rsidRDefault="00856FE3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14FC45AA" w14:textId="37EC0061" w:rsidR="00856FE3" w:rsidRPr="00067BE5" w:rsidRDefault="00856FE3" w:rsidP="00856FE3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18"/>
          <w:sz w:val="24"/>
          <w:szCs w:val="24"/>
          <w:lang w:val="en-GB"/>
        </w:rPr>
        <w:drawing>
          <wp:inline distT="0" distB="0" distL="0" distR="0" wp14:anchorId="0A846AA7" wp14:editId="175F23C5">
            <wp:extent cx="2085975" cy="25717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9CE6" w14:textId="77777777" w:rsidR="00856FE3" w:rsidRPr="00067BE5" w:rsidRDefault="00856FE3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134F751E" w14:textId="3558EB7B" w:rsidR="00B8165C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Substituting the original values:</w:t>
      </w:r>
    </w:p>
    <w:p w14:paraId="7A79EE16" w14:textId="5F08678C" w:rsidR="00925144" w:rsidRPr="00067BE5" w:rsidRDefault="00925144" w:rsidP="00025142">
      <w:pPr>
        <w:rPr>
          <w:sz w:val="24"/>
          <w:szCs w:val="24"/>
        </w:rPr>
      </w:pPr>
    </w:p>
    <w:p w14:paraId="11BC9535" w14:textId="028ED1B7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10"/>
          <w:sz w:val="24"/>
          <w:szCs w:val="24"/>
          <w:lang w:val="en-GB"/>
        </w:rPr>
        <w:drawing>
          <wp:inline distT="0" distB="0" distL="0" distR="0" wp14:anchorId="7B7FE7F5" wp14:editId="63099B11">
            <wp:extent cx="514350" cy="24765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BB9E" w14:textId="77777777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528E5A10" w14:textId="7EED1920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22"/>
          <w:sz w:val="24"/>
          <w:szCs w:val="24"/>
          <w:lang w:val="en-GB"/>
        </w:rPr>
        <w:drawing>
          <wp:inline distT="0" distB="0" distL="0" distR="0" wp14:anchorId="74F292D8" wp14:editId="133BF9DC">
            <wp:extent cx="514350" cy="3429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noProof/>
          <w:color w:val="000000"/>
          <w:position w:val="-10"/>
          <w:sz w:val="24"/>
          <w:szCs w:val="24"/>
          <w:lang w:val="en-GB"/>
        </w:rPr>
        <w:drawing>
          <wp:inline distT="0" distB="0" distL="0" distR="0" wp14:anchorId="18F85797" wp14:editId="77062E94">
            <wp:extent cx="85725" cy="247650"/>
            <wp:effectExtent l="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             </w:t>
      </w:r>
      <w:r w:rsidRPr="00067BE5">
        <w:rPr>
          <w:rFonts w:cs="Times New Roman"/>
          <w:noProof/>
          <w:color w:val="000000"/>
          <w:position w:val="-10"/>
          <w:sz w:val="24"/>
          <w:szCs w:val="24"/>
          <w:lang w:val="en-GB"/>
        </w:rPr>
        <w:drawing>
          <wp:inline distT="0" distB="0" distL="0" distR="0" wp14:anchorId="0A44FDB9" wp14:editId="154FA309">
            <wp:extent cx="85725" cy="24765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    </w:t>
      </w:r>
      <w:r w:rsidRPr="00067BE5">
        <w:rPr>
          <w:rFonts w:cs="Times New Roman"/>
          <w:noProof/>
          <w:color w:val="000000"/>
          <w:position w:val="-10"/>
          <w:sz w:val="24"/>
          <w:szCs w:val="24"/>
          <w:lang w:val="en-GB"/>
        </w:rPr>
        <w:drawing>
          <wp:inline distT="0" distB="0" distL="0" distR="0" wp14:anchorId="13C648B9" wp14:editId="1D266316">
            <wp:extent cx="85725" cy="247650"/>
            <wp:effectExtent l="0" t="0" r="952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0476" w14:textId="14D2D145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10"/>
          <w:sz w:val="24"/>
          <w:szCs w:val="24"/>
          <w:lang w:val="en-GB"/>
        </w:rPr>
        <w:drawing>
          <wp:inline distT="0" distB="0" distL="0" distR="0" wp14:anchorId="38E0A29F" wp14:editId="3EDBE451">
            <wp:extent cx="85725" cy="24765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E4E1" w14:textId="011E37A3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23"/>
          <w:sz w:val="24"/>
          <w:szCs w:val="24"/>
          <w:lang w:val="en-GB"/>
        </w:rPr>
        <w:lastRenderedPageBreak/>
        <w:drawing>
          <wp:inline distT="0" distB="0" distL="0" distR="0" wp14:anchorId="1CCB7732" wp14:editId="77F15A32">
            <wp:extent cx="514350" cy="33337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             </w:t>
      </w:r>
    </w:p>
    <w:p w14:paraId="3786668D" w14:textId="77777777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3A190EC2" w14:textId="2F84453A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23"/>
          <w:sz w:val="24"/>
          <w:szCs w:val="24"/>
          <w:lang w:val="en-GB"/>
        </w:rPr>
        <w:drawing>
          <wp:inline distT="0" distB="0" distL="0" distR="0" wp14:anchorId="44A86CF1" wp14:editId="07785C94">
            <wp:extent cx="571500" cy="3333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F2A7" w14:textId="77777777" w:rsidR="00925144" w:rsidRPr="00067BE5" w:rsidRDefault="00925144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3F04EA21" w14:textId="751A28F5" w:rsidR="00925144" w:rsidRPr="00067BE5" w:rsidRDefault="00925144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12"/>
          <w:sz w:val="24"/>
          <w:szCs w:val="24"/>
          <w:lang w:val="en-GB"/>
        </w:rPr>
        <w:drawing>
          <wp:inline distT="0" distB="0" distL="0" distR="0" wp14:anchorId="0C6820BC" wp14:editId="326746C0">
            <wp:extent cx="2809875" cy="323850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F76" w:rsidRPr="00067BE5">
        <w:rPr>
          <w:rFonts w:cs="Times New Roman"/>
          <w:sz w:val="24"/>
          <w:szCs w:val="24"/>
          <w:lang w:val="en-GB"/>
        </w:rPr>
        <w:t xml:space="preserve">                      [LINEAR SOLUTION]</w:t>
      </w:r>
    </w:p>
    <w:p w14:paraId="607959D9" w14:textId="12FD3440" w:rsidR="00925144" w:rsidRPr="00067BE5" w:rsidRDefault="00925144" w:rsidP="00025142">
      <w:pPr>
        <w:rPr>
          <w:sz w:val="24"/>
          <w:szCs w:val="24"/>
        </w:rPr>
      </w:pPr>
    </w:p>
    <w:p w14:paraId="0DEF7C86" w14:textId="5644EF50" w:rsidR="00925144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Substituting the values:</w:t>
      </w:r>
    </w:p>
    <w:p w14:paraId="1D0C5B5C" w14:textId="6606D223" w:rsidR="003276AA" w:rsidRPr="00067BE5" w:rsidRDefault="003276AA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2EB870A4" w14:textId="512066A6" w:rsidR="003276AA" w:rsidRPr="00067BE5" w:rsidRDefault="003276AA" w:rsidP="0092514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749D79EB" w14:textId="79F0E2D2" w:rsidR="006E63BC" w:rsidRPr="00067BE5" w:rsidRDefault="006E63BC" w:rsidP="00025142">
      <w:pPr>
        <w:pBdr>
          <w:bottom w:val="dotted" w:sz="24" w:space="1" w:color="auto"/>
        </w:pBdr>
        <w:rPr>
          <w:sz w:val="24"/>
          <w:szCs w:val="24"/>
        </w:rPr>
      </w:pPr>
    </w:p>
    <w:p w14:paraId="3FC5D1F5" w14:textId="77777777" w:rsidR="006E63BC" w:rsidRPr="00067BE5" w:rsidRDefault="006E63BC" w:rsidP="00025142">
      <w:pPr>
        <w:rPr>
          <w:sz w:val="24"/>
          <w:szCs w:val="24"/>
        </w:rPr>
      </w:pPr>
    </w:p>
    <w:p w14:paraId="17E22F84" w14:textId="3B9A7B85" w:rsidR="006E63BC" w:rsidRPr="00067BE5" w:rsidRDefault="006E63BC" w:rsidP="28F9235E">
      <w:pPr>
        <w:rPr>
          <w:sz w:val="24"/>
          <w:szCs w:val="24"/>
        </w:rPr>
      </w:pPr>
      <w:r w:rsidRPr="00067BE5">
        <w:rPr>
          <w:sz w:val="24"/>
          <w:szCs w:val="24"/>
        </w:rPr>
        <w:t>Substituting the conditions</w:t>
      </w:r>
      <w:r w:rsidR="00D85E8E" w:rsidRPr="00067BE5">
        <w:rPr>
          <w:sz w:val="24"/>
          <w:szCs w:val="24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 π</m:t>
        </m:r>
      </m:oMath>
      <w:r w:rsidRPr="00067BE5">
        <w:rPr>
          <w:sz w:val="24"/>
          <w:szCs w:val="24"/>
        </w:rPr>
        <w:t>:</w:t>
      </w:r>
    </w:p>
    <w:p w14:paraId="176758C6" w14:textId="56ABF7C8" w:rsidR="006E63BC" w:rsidRPr="00067BE5" w:rsidRDefault="006E63BC" w:rsidP="006E63BC">
      <w:pPr>
        <w:rPr>
          <w:sz w:val="24"/>
          <w:szCs w:val="24"/>
        </w:rPr>
      </w:pPr>
    </w:p>
    <w:p w14:paraId="15745E81" w14:textId="5225DDF6" w:rsidR="006E63BC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State variables:</w:t>
      </w:r>
    </w:p>
    <w:p w14:paraId="11C109A6" w14:textId="2408E70D" w:rsidR="006E63BC" w:rsidRPr="00067BE5" w:rsidRDefault="006E63BC" w:rsidP="006E63BC">
      <w:pPr>
        <w:rPr>
          <w:sz w:val="24"/>
          <w:szCs w:val="24"/>
        </w:rPr>
      </w:pPr>
    </w:p>
    <w:p w14:paraId="0494A163" w14:textId="665607C4" w:rsidR="006E63BC" w:rsidRPr="00067BE5" w:rsidRDefault="000F54B1" w:rsidP="000F54B1">
      <w:pPr>
        <w:autoSpaceDE w:val="0"/>
        <w:autoSpaceDN w:val="0"/>
        <w:adjustRightInd w:val="0"/>
        <w:rPr>
          <w:sz w:val="24"/>
          <w:szCs w:val="24"/>
        </w:rPr>
      </w:pPr>
      <w:r w:rsidRPr="00067BE5">
        <w:rPr>
          <w:rFonts w:cs="Times New Roman"/>
          <w:noProof/>
          <w:position w:val="-48"/>
          <w:sz w:val="24"/>
          <w:szCs w:val="24"/>
          <w:lang w:val="en-GB"/>
        </w:rPr>
        <w:drawing>
          <wp:inline distT="0" distB="0" distL="0" distR="0" wp14:anchorId="13B76D3A" wp14:editId="630D89F7">
            <wp:extent cx="3009900" cy="6286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7C4B" w14:textId="18F3ED84" w:rsidR="006E63BC" w:rsidRPr="00067BE5" w:rsidRDefault="006E63BC" w:rsidP="006E63BC">
      <w:pPr>
        <w:rPr>
          <w:sz w:val="24"/>
          <w:szCs w:val="24"/>
        </w:rPr>
      </w:pPr>
    </w:p>
    <w:p w14:paraId="33140001" w14:textId="62B1787E" w:rsidR="000F54B1" w:rsidRPr="00067BE5" w:rsidRDefault="000F54B1" w:rsidP="000F54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7"/>
          <w:sz w:val="24"/>
          <w:szCs w:val="24"/>
          <w:lang w:val="en-GB"/>
        </w:rPr>
        <w:drawing>
          <wp:inline distT="0" distB="0" distL="0" distR="0" wp14:anchorId="2AD7C7AD" wp14:editId="588E044D">
            <wp:extent cx="2886075" cy="609600"/>
            <wp:effectExtent l="0" t="0" r="952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5DCD" w14:textId="77777777" w:rsidR="000F54B1" w:rsidRPr="00067BE5" w:rsidRDefault="000F54B1" w:rsidP="000F54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46362FBD" w14:textId="05C7A576" w:rsidR="000F54B1" w:rsidRPr="00067BE5" w:rsidRDefault="000F54B1" w:rsidP="000F54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7"/>
          <w:sz w:val="24"/>
          <w:szCs w:val="24"/>
          <w:lang w:val="en-GB"/>
        </w:rPr>
        <w:drawing>
          <wp:inline distT="0" distB="0" distL="0" distR="0" wp14:anchorId="11C17871" wp14:editId="460D42C7">
            <wp:extent cx="1933575" cy="609600"/>
            <wp:effectExtent l="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8F08" w14:textId="6192E313" w:rsidR="006E63BC" w:rsidRPr="00067BE5" w:rsidRDefault="006E63BC" w:rsidP="006E63BC">
      <w:pPr>
        <w:rPr>
          <w:sz w:val="24"/>
          <w:szCs w:val="24"/>
        </w:rPr>
      </w:pPr>
    </w:p>
    <w:p w14:paraId="5B1E2A7D" w14:textId="4538DF0A" w:rsidR="006E63BC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Control Input:</w:t>
      </w:r>
    </w:p>
    <w:p w14:paraId="31D16564" w14:textId="455578B4" w:rsidR="000F54B1" w:rsidRPr="00067BE5" w:rsidRDefault="000F54B1" w:rsidP="006E63BC">
      <w:pPr>
        <w:rPr>
          <w:sz w:val="24"/>
          <w:szCs w:val="24"/>
        </w:rPr>
      </w:pPr>
    </w:p>
    <w:p w14:paraId="757B4504" w14:textId="748EA17F" w:rsidR="000F54B1" w:rsidRPr="00067BE5" w:rsidRDefault="000F54B1" w:rsidP="000F54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8"/>
          <w:sz w:val="24"/>
          <w:szCs w:val="24"/>
          <w:lang w:val="en-GB"/>
        </w:rPr>
        <w:drawing>
          <wp:inline distT="0" distB="0" distL="0" distR="0" wp14:anchorId="7D2AFEBB" wp14:editId="7C160A1B">
            <wp:extent cx="1866900" cy="62865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58F2" w14:textId="77777777" w:rsidR="000F54B1" w:rsidRPr="00067BE5" w:rsidRDefault="000F54B1" w:rsidP="006E63BC">
      <w:pPr>
        <w:rPr>
          <w:sz w:val="24"/>
          <w:szCs w:val="24"/>
        </w:rPr>
      </w:pPr>
    </w:p>
    <w:p w14:paraId="7BFD7D83" w14:textId="1169413E" w:rsidR="000F54B1" w:rsidRPr="00067BE5" w:rsidRDefault="000F54B1" w:rsidP="000F54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7"/>
          <w:sz w:val="24"/>
          <w:szCs w:val="24"/>
          <w:lang w:val="en-GB"/>
        </w:rPr>
        <w:drawing>
          <wp:inline distT="0" distB="0" distL="0" distR="0" wp14:anchorId="6D6CA4DC" wp14:editId="5376F1C2">
            <wp:extent cx="1828800" cy="6096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AC50" w14:textId="77777777" w:rsidR="000F54B1" w:rsidRPr="00067BE5" w:rsidRDefault="000F54B1" w:rsidP="000F54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043D7751" w14:textId="263D0DE6" w:rsidR="000F54B1" w:rsidRPr="00067BE5" w:rsidRDefault="000F54B1" w:rsidP="000F54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3"/>
          <w:sz w:val="24"/>
          <w:szCs w:val="24"/>
          <w:lang w:val="en-GB"/>
        </w:rPr>
        <w:drawing>
          <wp:inline distT="0" distB="0" distL="0" distR="0" wp14:anchorId="63490B25" wp14:editId="4A61D534">
            <wp:extent cx="1543050" cy="59055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5937" w14:textId="77777777" w:rsidR="000F54B1" w:rsidRPr="00067BE5" w:rsidRDefault="000F54B1" w:rsidP="000F54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67B45DB1" w14:textId="3B881119" w:rsidR="007B6253" w:rsidRPr="00067BE5" w:rsidRDefault="007B6253" w:rsidP="28F9235E">
      <w:pPr>
        <w:rPr>
          <w:sz w:val="24"/>
          <w:szCs w:val="24"/>
        </w:rPr>
      </w:pPr>
      <w:r w:rsidRPr="00067BE5">
        <w:rPr>
          <w:sz w:val="24"/>
          <w:szCs w:val="24"/>
        </w:rPr>
        <w:t xml:space="preserve">The </w:t>
      </w:r>
      <w:r w:rsidR="00270BF7" w:rsidRPr="00067BE5">
        <w:rPr>
          <w:sz w:val="24"/>
          <w:szCs w:val="24"/>
        </w:rPr>
        <w:t>matrix expression</w:t>
      </w:r>
      <w:r w:rsidRPr="00067BE5">
        <w:rPr>
          <w:sz w:val="24"/>
          <w:szCs w:val="24"/>
        </w:rPr>
        <w:t xml:space="preserve"> for the pendulum </w:t>
      </w:r>
      <w:r w:rsidR="00D21FC3" w:rsidRPr="00067BE5">
        <w:rPr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π </m:t>
        </m:r>
      </m:oMath>
      <w:r w:rsidRPr="00067BE5">
        <w:rPr>
          <w:sz w:val="24"/>
          <w:szCs w:val="24"/>
        </w:rPr>
        <w:t>is therefore:</w:t>
      </w:r>
    </w:p>
    <w:p w14:paraId="28D7CD8A" w14:textId="4B3A75D1" w:rsidR="006E63BC" w:rsidRPr="00067BE5" w:rsidRDefault="006E63BC" w:rsidP="006E63BC">
      <w:pPr>
        <w:rPr>
          <w:sz w:val="24"/>
          <w:szCs w:val="24"/>
        </w:rPr>
      </w:pPr>
    </w:p>
    <w:p w14:paraId="49BBBF55" w14:textId="43C20E89" w:rsidR="000F54B1" w:rsidRPr="00067BE5" w:rsidRDefault="000F54B1" w:rsidP="000F54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47"/>
          <w:sz w:val="24"/>
          <w:szCs w:val="24"/>
          <w:lang w:val="en-GB"/>
        </w:rPr>
        <w:drawing>
          <wp:inline distT="0" distB="0" distL="0" distR="0" wp14:anchorId="7511DF98" wp14:editId="32E5D276">
            <wp:extent cx="2486025" cy="609600"/>
            <wp:effectExtent l="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09F" w:rsidRPr="00067BE5">
        <w:rPr>
          <w:rFonts w:cs="Times New Roman"/>
          <w:sz w:val="24"/>
          <w:szCs w:val="24"/>
          <w:lang w:val="en-GB"/>
        </w:rPr>
        <w:t xml:space="preserve">                                                                      </w:t>
      </w:r>
    </w:p>
    <w:p w14:paraId="0035A435" w14:textId="77777777" w:rsidR="00020C2F" w:rsidRPr="00067BE5" w:rsidRDefault="00020C2F" w:rsidP="000F54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1CC69FBB" w14:textId="05BDFBA1" w:rsidR="006E63BC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Substituting the real value of G:</w:t>
      </w:r>
    </w:p>
    <w:p w14:paraId="646AF912" w14:textId="7D6DBE4D" w:rsidR="000F54B1" w:rsidRPr="00067BE5" w:rsidRDefault="000F54B1" w:rsidP="006E63BC">
      <w:pPr>
        <w:rPr>
          <w:sz w:val="24"/>
          <w:szCs w:val="24"/>
        </w:rPr>
      </w:pPr>
    </w:p>
    <w:p w14:paraId="11DBE583" w14:textId="7AA4B13A" w:rsidR="0091662A" w:rsidRPr="00067BE5" w:rsidRDefault="000F54B1" w:rsidP="000F54B1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50"/>
          <w:sz w:val="24"/>
          <w:szCs w:val="24"/>
          <w:lang w:val="en-GB"/>
        </w:rPr>
        <w:drawing>
          <wp:inline distT="0" distB="0" distL="0" distR="0" wp14:anchorId="57BA551E" wp14:editId="45B424BF">
            <wp:extent cx="3619500" cy="6477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D14" w:rsidRPr="00067BE5">
        <w:rPr>
          <w:rFonts w:cs="Times New Roman"/>
          <w:sz w:val="24"/>
          <w:szCs w:val="24"/>
          <w:lang w:val="en-GB"/>
        </w:rPr>
        <w:t xml:space="preserve">                                      </w:t>
      </w:r>
    </w:p>
    <w:p w14:paraId="5FB62DD3" w14:textId="49E48609" w:rsidR="006E63BC" w:rsidRPr="00067BE5" w:rsidRDefault="006E63BC" w:rsidP="006E63BC">
      <w:pPr>
        <w:rPr>
          <w:sz w:val="24"/>
          <w:szCs w:val="24"/>
        </w:rPr>
      </w:pPr>
    </w:p>
    <w:p w14:paraId="0C07CD43" w14:textId="6C72D50E" w:rsidR="007D5CEE" w:rsidRPr="00067BE5" w:rsidRDefault="007D5CEE" w:rsidP="00025142">
      <w:pPr>
        <w:rPr>
          <w:sz w:val="24"/>
          <w:szCs w:val="24"/>
        </w:rPr>
      </w:pPr>
    </w:p>
    <w:p w14:paraId="0C646B02" w14:textId="35D0942C" w:rsidR="00BE7100" w:rsidRPr="00067BE5" w:rsidRDefault="00BE7100" w:rsidP="00025142">
      <w:pPr>
        <w:rPr>
          <w:sz w:val="24"/>
          <w:szCs w:val="24"/>
        </w:rPr>
      </w:pPr>
    </w:p>
    <w:p w14:paraId="1DD13A65" w14:textId="7ACDE517" w:rsidR="00BE7100" w:rsidRPr="00067BE5" w:rsidRDefault="00BE7100" w:rsidP="00025142">
      <w:pPr>
        <w:rPr>
          <w:sz w:val="24"/>
          <w:szCs w:val="24"/>
        </w:rPr>
      </w:pPr>
    </w:p>
    <w:p w14:paraId="47DAAB6D" w14:textId="2BFEF1DB" w:rsidR="00BE7100" w:rsidRPr="00067BE5" w:rsidRDefault="00BE7100" w:rsidP="00025142">
      <w:pPr>
        <w:rPr>
          <w:sz w:val="24"/>
          <w:szCs w:val="24"/>
        </w:rPr>
      </w:pPr>
    </w:p>
    <w:p w14:paraId="6E9126C9" w14:textId="6EF33B2C" w:rsidR="00BE7100" w:rsidRPr="00067BE5" w:rsidRDefault="00BE7100" w:rsidP="00025142">
      <w:pPr>
        <w:rPr>
          <w:sz w:val="24"/>
          <w:szCs w:val="24"/>
        </w:rPr>
      </w:pPr>
    </w:p>
    <w:p w14:paraId="04320C36" w14:textId="77777777" w:rsidR="00BE7100" w:rsidRPr="00067BE5" w:rsidRDefault="00BE7100" w:rsidP="00025142">
      <w:pPr>
        <w:rPr>
          <w:sz w:val="24"/>
          <w:szCs w:val="24"/>
        </w:rPr>
      </w:pPr>
    </w:p>
    <w:p w14:paraId="59B6F515" w14:textId="22249F62" w:rsidR="007D5CEE" w:rsidRPr="00067BE5" w:rsidRDefault="007D5CEE" w:rsidP="00025142">
      <w:pPr>
        <w:rPr>
          <w:sz w:val="24"/>
          <w:szCs w:val="24"/>
        </w:rPr>
      </w:pPr>
    </w:p>
    <w:p w14:paraId="720332E3" w14:textId="517F6CB0" w:rsidR="00BA71E6" w:rsidRPr="00067BE5" w:rsidRDefault="00BA71E6" w:rsidP="00025142">
      <w:pPr>
        <w:rPr>
          <w:sz w:val="24"/>
          <w:szCs w:val="24"/>
        </w:rPr>
      </w:pPr>
    </w:p>
    <w:p w14:paraId="20797E9F" w14:textId="6312606D" w:rsidR="00BA71E6" w:rsidRPr="00067BE5" w:rsidRDefault="00BA71E6" w:rsidP="00025142">
      <w:pPr>
        <w:rPr>
          <w:sz w:val="24"/>
          <w:szCs w:val="24"/>
        </w:rPr>
      </w:pPr>
    </w:p>
    <w:p w14:paraId="530A11C2" w14:textId="3C724796" w:rsidR="00BA607C" w:rsidRPr="00067BE5" w:rsidRDefault="00BA607C" w:rsidP="00025142">
      <w:pPr>
        <w:rPr>
          <w:sz w:val="24"/>
          <w:szCs w:val="24"/>
        </w:rPr>
      </w:pPr>
    </w:p>
    <w:p w14:paraId="073107F5" w14:textId="5002EA6F" w:rsidR="00BA607C" w:rsidRPr="00067BE5" w:rsidRDefault="00BA607C" w:rsidP="00025142">
      <w:pPr>
        <w:rPr>
          <w:sz w:val="24"/>
          <w:szCs w:val="24"/>
        </w:rPr>
      </w:pPr>
    </w:p>
    <w:p w14:paraId="1AE8867C" w14:textId="756D1D80" w:rsidR="00BA607C" w:rsidRPr="00067BE5" w:rsidRDefault="00BA607C" w:rsidP="00025142">
      <w:pPr>
        <w:rPr>
          <w:sz w:val="24"/>
          <w:szCs w:val="24"/>
        </w:rPr>
      </w:pPr>
    </w:p>
    <w:p w14:paraId="7611A92A" w14:textId="28D6C567" w:rsidR="00BA607C" w:rsidRPr="00067BE5" w:rsidRDefault="00BA607C" w:rsidP="00025142">
      <w:pPr>
        <w:rPr>
          <w:sz w:val="24"/>
          <w:szCs w:val="24"/>
        </w:rPr>
      </w:pPr>
    </w:p>
    <w:p w14:paraId="525FB9E3" w14:textId="77777777" w:rsidR="00BA607C" w:rsidRPr="00067BE5" w:rsidRDefault="00BA607C" w:rsidP="00025142">
      <w:pPr>
        <w:rPr>
          <w:sz w:val="24"/>
          <w:szCs w:val="24"/>
        </w:rPr>
      </w:pPr>
    </w:p>
    <w:p w14:paraId="22C7D182" w14:textId="5FA3C658" w:rsidR="00BA71E6" w:rsidRPr="00067BE5" w:rsidRDefault="00BA71E6" w:rsidP="00025142">
      <w:pPr>
        <w:rPr>
          <w:sz w:val="24"/>
          <w:szCs w:val="24"/>
        </w:rPr>
      </w:pPr>
    </w:p>
    <w:p w14:paraId="28FCFE41" w14:textId="6320DEF7" w:rsidR="00BA71E6" w:rsidRPr="00067BE5" w:rsidRDefault="00BA71E6" w:rsidP="00025142">
      <w:pPr>
        <w:rPr>
          <w:sz w:val="24"/>
          <w:szCs w:val="24"/>
        </w:rPr>
      </w:pPr>
    </w:p>
    <w:p w14:paraId="7F16A163" w14:textId="0C02A52D" w:rsidR="00BA71E6" w:rsidRPr="00067BE5" w:rsidRDefault="00BA71E6" w:rsidP="00025142">
      <w:pPr>
        <w:rPr>
          <w:sz w:val="24"/>
          <w:szCs w:val="24"/>
        </w:rPr>
      </w:pPr>
    </w:p>
    <w:p w14:paraId="5C87684B" w14:textId="4A7223E4" w:rsidR="000B5BC2" w:rsidRPr="00067BE5" w:rsidRDefault="000B5BC2" w:rsidP="00025142">
      <w:pPr>
        <w:rPr>
          <w:sz w:val="24"/>
          <w:szCs w:val="24"/>
        </w:rPr>
      </w:pPr>
    </w:p>
    <w:p w14:paraId="17D7D0F3" w14:textId="494B7CCC" w:rsidR="000B5BC2" w:rsidRPr="00067BE5" w:rsidRDefault="000B5BC2" w:rsidP="00025142">
      <w:pPr>
        <w:rPr>
          <w:sz w:val="24"/>
          <w:szCs w:val="24"/>
        </w:rPr>
      </w:pPr>
    </w:p>
    <w:p w14:paraId="6FFF8C40" w14:textId="1CE32E94" w:rsidR="0099674F" w:rsidRPr="00067BE5" w:rsidRDefault="0099674F" w:rsidP="00025142">
      <w:pPr>
        <w:rPr>
          <w:sz w:val="24"/>
          <w:szCs w:val="24"/>
        </w:rPr>
      </w:pPr>
    </w:p>
    <w:p w14:paraId="527E94B1" w14:textId="4C7C5E39" w:rsidR="0099674F" w:rsidRPr="00067BE5" w:rsidRDefault="0099674F" w:rsidP="00025142">
      <w:pPr>
        <w:rPr>
          <w:sz w:val="24"/>
          <w:szCs w:val="24"/>
        </w:rPr>
      </w:pPr>
    </w:p>
    <w:p w14:paraId="5A37A140" w14:textId="0D9EAEAA" w:rsidR="0099674F" w:rsidRPr="00067BE5" w:rsidRDefault="0099674F" w:rsidP="00025142">
      <w:pPr>
        <w:rPr>
          <w:sz w:val="24"/>
          <w:szCs w:val="24"/>
        </w:rPr>
      </w:pPr>
    </w:p>
    <w:p w14:paraId="1B9F6A48" w14:textId="1392697A" w:rsidR="0099674F" w:rsidRPr="00067BE5" w:rsidRDefault="0099674F" w:rsidP="00025142">
      <w:pPr>
        <w:rPr>
          <w:sz w:val="24"/>
          <w:szCs w:val="24"/>
        </w:rPr>
      </w:pPr>
    </w:p>
    <w:p w14:paraId="72E5213E" w14:textId="46110B84" w:rsidR="0099674F" w:rsidRPr="00067BE5" w:rsidRDefault="0099674F" w:rsidP="00025142">
      <w:pPr>
        <w:rPr>
          <w:sz w:val="24"/>
          <w:szCs w:val="24"/>
        </w:rPr>
      </w:pPr>
    </w:p>
    <w:p w14:paraId="16F3B301" w14:textId="32B44B13" w:rsidR="0099674F" w:rsidRPr="00067BE5" w:rsidRDefault="0099674F" w:rsidP="00025142">
      <w:pPr>
        <w:rPr>
          <w:sz w:val="24"/>
          <w:szCs w:val="24"/>
        </w:rPr>
      </w:pPr>
    </w:p>
    <w:p w14:paraId="7E4A47D6" w14:textId="3E7BCCC0" w:rsidR="0099674F" w:rsidRPr="00067BE5" w:rsidRDefault="0099674F" w:rsidP="00025142">
      <w:pPr>
        <w:rPr>
          <w:sz w:val="24"/>
          <w:szCs w:val="24"/>
        </w:rPr>
      </w:pPr>
    </w:p>
    <w:p w14:paraId="2E6AC46F" w14:textId="77777777" w:rsidR="0099674F" w:rsidRPr="00067BE5" w:rsidRDefault="0099674F" w:rsidP="00025142">
      <w:pPr>
        <w:rPr>
          <w:sz w:val="24"/>
          <w:szCs w:val="24"/>
        </w:rPr>
      </w:pPr>
    </w:p>
    <w:p w14:paraId="5C27DAB8" w14:textId="62F54A8C" w:rsidR="000B5BC2" w:rsidRPr="00067BE5" w:rsidRDefault="000B5BC2" w:rsidP="00025142">
      <w:pPr>
        <w:rPr>
          <w:sz w:val="24"/>
          <w:szCs w:val="24"/>
        </w:rPr>
      </w:pPr>
    </w:p>
    <w:p w14:paraId="7739D32B" w14:textId="77777777" w:rsidR="000B5BC2" w:rsidRPr="00067BE5" w:rsidRDefault="000B5BC2" w:rsidP="00025142">
      <w:pPr>
        <w:rPr>
          <w:sz w:val="24"/>
          <w:szCs w:val="24"/>
        </w:rPr>
      </w:pPr>
    </w:p>
    <w:p w14:paraId="755D0C3E" w14:textId="77777777" w:rsidR="00BA71E6" w:rsidRPr="00067BE5" w:rsidRDefault="00BA71E6" w:rsidP="00025142">
      <w:pPr>
        <w:rPr>
          <w:sz w:val="24"/>
          <w:szCs w:val="24"/>
        </w:rPr>
      </w:pPr>
    </w:p>
    <w:p w14:paraId="0376E9D0" w14:textId="3115A6A0" w:rsidR="00721933" w:rsidRPr="00067BE5" w:rsidRDefault="28F9235E" w:rsidP="28F9235E">
      <w:pPr>
        <w:pStyle w:val="Heading1"/>
        <w:rPr>
          <w:sz w:val="24"/>
          <w:szCs w:val="24"/>
        </w:rPr>
      </w:pPr>
      <w:r w:rsidRPr="28F9235E">
        <w:rPr>
          <w:sz w:val="24"/>
          <w:szCs w:val="24"/>
        </w:rPr>
        <w:lastRenderedPageBreak/>
        <w:t>2. Write down the state space model of the system</w:t>
      </w:r>
    </w:p>
    <w:p w14:paraId="555E6FF1" w14:textId="108CDF5C" w:rsidR="00721933" w:rsidRPr="00067BE5" w:rsidRDefault="00721933" w:rsidP="00025142">
      <w:pPr>
        <w:rPr>
          <w:sz w:val="24"/>
          <w:szCs w:val="24"/>
        </w:rPr>
      </w:pPr>
    </w:p>
    <w:p w14:paraId="59AE217E" w14:textId="61CD34CD" w:rsidR="00721933" w:rsidRPr="00067BE5" w:rsidRDefault="00721933" w:rsidP="00721933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8"/>
          <w:sz w:val="24"/>
          <w:szCs w:val="24"/>
          <w:lang w:val="en-GB"/>
        </w:rPr>
        <w:drawing>
          <wp:inline distT="0" distB="0" distL="0" distR="0" wp14:anchorId="15AB5D5E" wp14:editId="45A24E51">
            <wp:extent cx="2622550" cy="2603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noProof/>
          <w:color w:val="000000"/>
          <w:position w:val="-7"/>
          <w:sz w:val="24"/>
          <w:szCs w:val="24"/>
          <w:lang w:val="en-GB"/>
        </w:rPr>
        <w:drawing>
          <wp:inline distT="0" distB="0" distL="0" distR="0" wp14:anchorId="6A299E63" wp14:editId="5CFD3B70">
            <wp:extent cx="88900" cy="2032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8500" w14:textId="37EC2528" w:rsidR="00721933" w:rsidRPr="00067BE5" w:rsidRDefault="00721933" w:rsidP="00721933">
      <w:pPr>
        <w:pBdr>
          <w:bottom w:val="single" w:sz="12" w:space="1" w:color="auto"/>
        </w:pBd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23064B66" w14:textId="77777777" w:rsidR="00777079" w:rsidRPr="00067BE5" w:rsidRDefault="00777079" w:rsidP="00721933">
      <w:pPr>
        <w:rPr>
          <w:sz w:val="24"/>
          <w:szCs w:val="24"/>
        </w:rPr>
      </w:pPr>
    </w:p>
    <w:p w14:paraId="6FD635CD" w14:textId="7B28CDD8" w:rsidR="006D7DAB" w:rsidRPr="00067BE5" w:rsidRDefault="006D7DAB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7"/>
          <w:sz w:val="24"/>
          <w:szCs w:val="24"/>
          <w:lang w:val="en-GB"/>
        </w:rPr>
        <w:drawing>
          <wp:inline distT="0" distB="0" distL="0" distR="0" wp14:anchorId="707912E1" wp14:editId="31328BC5">
            <wp:extent cx="1971675" cy="2000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>:</w:t>
      </w:r>
    </w:p>
    <w:p w14:paraId="0EAEE6CE" w14:textId="77777777" w:rsidR="00721933" w:rsidRPr="00067BE5" w:rsidRDefault="00721933" w:rsidP="00721933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11732F94" w14:textId="275DA580" w:rsidR="00721933" w:rsidRPr="00067BE5" w:rsidRDefault="00721933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18"/>
          <w:sz w:val="24"/>
          <w:szCs w:val="24"/>
          <w:lang w:val="en-GB"/>
        </w:rPr>
        <w:drawing>
          <wp:inline distT="0" distB="0" distL="0" distR="0" wp14:anchorId="3CDD82C2" wp14:editId="3B78DAE3">
            <wp:extent cx="43815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noProof/>
          <w:color w:val="000000"/>
          <w:position w:val="-7"/>
          <w:sz w:val="24"/>
          <w:szCs w:val="24"/>
          <w:lang w:val="en-GB"/>
        </w:rPr>
        <w:drawing>
          <wp:inline distT="0" distB="0" distL="0" distR="0" wp14:anchorId="18EE32AE" wp14:editId="171ECBBC">
            <wp:extent cx="88900" cy="2032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[OUTPUT </w:t>
      </w:r>
      <w:r w:rsidR="004C2CC0" w:rsidRPr="00067BE5">
        <w:rPr>
          <w:rFonts w:cs="Times New Roman"/>
          <w:color w:val="000000"/>
          <w:sz w:val="24"/>
          <w:szCs w:val="24"/>
          <w:lang w:val="en-GB"/>
        </w:rPr>
        <w:t>EQUATION]</w:t>
      </w:r>
      <w:r w:rsidR="004C2CC0" w:rsidRPr="00067BE5">
        <w:rPr>
          <w:rFonts w:cs="Times New Roman"/>
          <w:color w:val="000000"/>
          <w:sz w:val="24"/>
          <w:szCs w:val="24"/>
          <w:lang w:val="en-GB"/>
        </w:rPr>
        <w:tab/>
      </w:r>
      <w:r w:rsidR="004C2CC0" w:rsidRPr="00067BE5">
        <w:rPr>
          <w:rFonts w:cs="Times New Roman"/>
          <w:color w:val="000000"/>
          <w:sz w:val="24"/>
          <w:szCs w:val="24"/>
          <w:lang w:val="en-GB"/>
        </w:rPr>
        <w:tab/>
      </w:r>
      <w:r w:rsidRPr="00067BE5">
        <w:rPr>
          <w:rFonts w:cs="Times New Roman"/>
          <w:noProof/>
          <w:color w:val="000000"/>
          <w:position w:val="-17"/>
          <w:sz w:val="24"/>
          <w:szCs w:val="24"/>
          <w:lang w:val="en-GB"/>
        </w:rPr>
        <w:drawing>
          <wp:inline distT="0" distB="0" distL="0" distR="0" wp14:anchorId="79EBAF6D" wp14:editId="518291AD">
            <wp:extent cx="800100" cy="260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     </w:t>
      </w:r>
      <w:r w:rsidRPr="00067BE5">
        <w:rPr>
          <w:rFonts w:cs="Times New Roman"/>
          <w:noProof/>
          <w:color w:val="000000"/>
          <w:position w:val="-7"/>
          <w:sz w:val="24"/>
          <w:szCs w:val="24"/>
          <w:lang w:val="en-GB"/>
        </w:rPr>
        <w:drawing>
          <wp:inline distT="0" distB="0" distL="0" distR="0" wp14:anchorId="61B5F4A3" wp14:editId="6AC44CAC">
            <wp:extent cx="88900" cy="2032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033B" w14:textId="2935533E" w:rsidR="00721933" w:rsidRPr="00067BE5" w:rsidRDefault="00721933" w:rsidP="00721933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7"/>
          <w:sz w:val="24"/>
          <w:szCs w:val="24"/>
          <w:lang w:val="en-GB"/>
        </w:rPr>
        <w:drawing>
          <wp:inline distT="0" distB="0" distL="0" distR="0" wp14:anchorId="1C76FDCA" wp14:editId="705FE085">
            <wp:extent cx="88900" cy="2032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A654" w14:textId="5BA67635" w:rsidR="00721933" w:rsidRPr="00067BE5" w:rsidRDefault="00721933" w:rsidP="00721933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17"/>
          <w:sz w:val="24"/>
          <w:szCs w:val="24"/>
          <w:lang w:val="en-GB"/>
        </w:rPr>
        <w:drawing>
          <wp:inline distT="0" distB="0" distL="0" distR="0" wp14:anchorId="1BF2E96E" wp14:editId="20EF886B">
            <wp:extent cx="438150" cy="260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                                                     </w:t>
      </w:r>
      <w:r w:rsidRPr="00067BE5">
        <w:rPr>
          <w:rFonts w:cs="Times New Roman"/>
          <w:noProof/>
          <w:color w:val="000000"/>
          <w:position w:val="-17"/>
          <w:sz w:val="24"/>
          <w:szCs w:val="24"/>
          <w:lang w:val="en-GB"/>
        </w:rPr>
        <w:drawing>
          <wp:inline distT="0" distB="0" distL="0" distR="0" wp14:anchorId="50F1D988" wp14:editId="23CE4995">
            <wp:extent cx="488950" cy="2603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B748" w14:textId="7FB09149" w:rsidR="001F3DDC" w:rsidRPr="00067BE5" w:rsidRDefault="001F3DDC" w:rsidP="00025142">
      <w:pPr>
        <w:pBdr>
          <w:bottom w:val="single" w:sz="12" w:space="1" w:color="auto"/>
        </w:pBdr>
        <w:rPr>
          <w:sz w:val="24"/>
          <w:szCs w:val="24"/>
        </w:rPr>
      </w:pPr>
    </w:p>
    <w:p w14:paraId="556608BD" w14:textId="77777777" w:rsidR="00777079" w:rsidRPr="00067BE5" w:rsidRDefault="00777079" w:rsidP="00025142">
      <w:pPr>
        <w:rPr>
          <w:sz w:val="24"/>
          <w:szCs w:val="24"/>
        </w:rPr>
      </w:pPr>
    </w:p>
    <w:p w14:paraId="09A9C8BD" w14:textId="77777777" w:rsidR="00721933" w:rsidRPr="00067BE5" w:rsidRDefault="00721933" w:rsidP="00025142">
      <w:pPr>
        <w:rPr>
          <w:sz w:val="24"/>
          <w:szCs w:val="24"/>
        </w:rPr>
      </w:pPr>
    </w:p>
    <w:p w14:paraId="3E32E4A3" w14:textId="77777777" w:rsidR="006D7DAB" w:rsidRPr="00067BE5" w:rsidRDefault="28F9235E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rFonts w:cs="Times New Roman"/>
          <w:color w:val="000000" w:themeColor="text1"/>
          <w:sz w:val="24"/>
          <w:szCs w:val="24"/>
          <w:lang w:val="en-GB"/>
        </w:rPr>
        <w:t>Rearrange the equation in terms of the highest derivative:</w:t>
      </w:r>
    </w:p>
    <w:p w14:paraId="2943D097" w14:textId="6E5C120C" w:rsidR="001F3DDC" w:rsidRPr="00067BE5" w:rsidRDefault="001F3DDC" w:rsidP="00025142">
      <w:pPr>
        <w:rPr>
          <w:sz w:val="24"/>
          <w:szCs w:val="24"/>
        </w:rPr>
      </w:pPr>
    </w:p>
    <w:p w14:paraId="078723AB" w14:textId="175A4766" w:rsidR="00721933" w:rsidRPr="00067BE5" w:rsidRDefault="00721933" w:rsidP="00721933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position w:val="-27"/>
          <w:sz w:val="24"/>
          <w:szCs w:val="24"/>
          <w:lang w:val="en-GB"/>
        </w:rPr>
        <w:drawing>
          <wp:inline distT="0" distB="0" distL="0" distR="0" wp14:anchorId="72823062" wp14:editId="3C606A43">
            <wp:extent cx="3449825" cy="485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17" cy="48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B825" w14:textId="642C2B0D" w:rsidR="001F3DDC" w:rsidRPr="00067BE5" w:rsidRDefault="001F3DDC" w:rsidP="00025142">
      <w:pPr>
        <w:rPr>
          <w:sz w:val="24"/>
          <w:szCs w:val="24"/>
        </w:rPr>
      </w:pPr>
    </w:p>
    <w:p w14:paraId="0D7C8B56" w14:textId="3A4BF240" w:rsidR="00721933" w:rsidRPr="00067BE5" w:rsidRDefault="28F9235E" w:rsidP="28F9235E">
      <w:pPr>
        <w:rPr>
          <w:b/>
          <w:bCs/>
          <w:sz w:val="24"/>
          <w:szCs w:val="24"/>
          <w:u w:val="single"/>
        </w:rPr>
      </w:pPr>
      <w:r w:rsidRPr="28F9235E">
        <w:rPr>
          <w:b/>
          <w:bCs/>
          <w:sz w:val="24"/>
          <w:szCs w:val="24"/>
          <w:u w:val="single"/>
        </w:rPr>
        <w:t>LET:</w:t>
      </w:r>
    </w:p>
    <w:p w14:paraId="63E6F634" w14:textId="51209541" w:rsidR="00721933" w:rsidRPr="00067BE5" w:rsidRDefault="00721933" w:rsidP="00721933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7"/>
          <w:sz w:val="24"/>
          <w:szCs w:val="24"/>
          <w:lang w:val="en-GB"/>
        </w:rPr>
        <w:drawing>
          <wp:inline distT="0" distB="0" distL="0" distR="0" wp14:anchorId="7A387B81" wp14:editId="018E74B9">
            <wp:extent cx="628650" cy="2032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80D0" w14:textId="69A493CC" w:rsidR="00721933" w:rsidRPr="00067BE5" w:rsidRDefault="00721933" w:rsidP="00025142">
      <w:pPr>
        <w:rPr>
          <w:sz w:val="24"/>
          <w:szCs w:val="24"/>
        </w:rPr>
      </w:pPr>
    </w:p>
    <w:p w14:paraId="555D05E9" w14:textId="151C95A5" w:rsidR="00721933" w:rsidRPr="00067BE5" w:rsidRDefault="00721933" w:rsidP="00721933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37"/>
          <w:sz w:val="24"/>
          <w:szCs w:val="24"/>
          <w:lang w:val="en-GB"/>
        </w:rPr>
        <w:drawing>
          <wp:inline distT="0" distB="0" distL="0" distR="0" wp14:anchorId="09D33E47" wp14:editId="703DFCEA">
            <wp:extent cx="3613150" cy="5080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noProof/>
          <w:color w:val="000000"/>
          <w:position w:val="-8"/>
          <w:sz w:val="24"/>
          <w:szCs w:val="24"/>
          <w:lang w:val="en-GB"/>
        </w:rPr>
        <w:drawing>
          <wp:inline distT="0" distB="0" distL="0" distR="0" wp14:anchorId="0808D195" wp14:editId="1BA4B47B">
            <wp:extent cx="38100" cy="40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7DDC" w14:textId="0005EFF2" w:rsidR="001F3DDC" w:rsidRPr="00067BE5" w:rsidRDefault="001F3DDC" w:rsidP="00025142">
      <w:pPr>
        <w:rPr>
          <w:sz w:val="24"/>
          <w:szCs w:val="24"/>
        </w:rPr>
      </w:pPr>
    </w:p>
    <w:p w14:paraId="2AF4CF64" w14:textId="287564A5" w:rsidR="006813C4" w:rsidRPr="00067BE5" w:rsidRDefault="006813C4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rFonts w:cs="Times New Roman"/>
          <w:color w:val="000000"/>
          <w:sz w:val="24"/>
          <w:szCs w:val="24"/>
          <w:lang w:val="en-GB"/>
        </w:rPr>
        <w:t xml:space="preserve">We have a derivative at the RHS </w:t>
      </w:r>
      <w:r w:rsidRPr="00067BE5">
        <w:rPr>
          <w:rFonts w:cs="Times New Roman"/>
          <w:color w:val="000000"/>
          <w:sz w:val="24"/>
          <w:szCs w:val="24"/>
          <w:lang w:val="en-GB"/>
        </w:rPr>
        <w:t>[</w:t>
      </w:r>
      <w:r w:rsidRPr="00067BE5">
        <w:rPr>
          <w:rFonts w:cs="Times New Roman"/>
          <w:noProof/>
          <w:color w:val="000000"/>
          <w:position w:val="-7"/>
          <w:sz w:val="24"/>
          <w:szCs w:val="24"/>
          <w:lang w:val="en-GB"/>
        </w:rPr>
        <w:drawing>
          <wp:inline distT="0" distB="0" distL="0" distR="0" wp14:anchorId="0CBC32C8" wp14:editId="65131765">
            <wp:extent cx="107950" cy="2032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] </w:t>
      </w:r>
      <w:r w:rsidRPr="28F9235E">
        <w:rPr>
          <w:rFonts w:cs="Times New Roman"/>
          <w:color w:val="000000"/>
          <w:sz w:val="24"/>
          <w:szCs w:val="24"/>
          <w:lang w:val="en-GB"/>
        </w:rPr>
        <w:t>that we do not want and we want to get rid of it by adding the term both sides of the equation.</w:t>
      </w:r>
    </w:p>
    <w:p w14:paraId="7ED2C7C4" w14:textId="0C00AF09" w:rsidR="006813C4" w:rsidRPr="00067BE5" w:rsidRDefault="006813C4" w:rsidP="00025142">
      <w:pPr>
        <w:rPr>
          <w:sz w:val="24"/>
          <w:szCs w:val="24"/>
        </w:rPr>
      </w:pPr>
    </w:p>
    <w:p w14:paraId="23325605" w14:textId="65DE1288" w:rsidR="006813C4" w:rsidRPr="00067BE5" w:rsidRDefault="006813C4" w:rsidP="006813C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37"/>
          <w:sz w:val="24"/>
          <w:szCs w:val="24"/>
          <w:lang w:val="en-GB"/>
        </w:rPr>
        <w:drawing>
          <wp:inline distT="0" distB="0" distL="0" distR="0" wp14:anchorId="4340ACCF" wp14:editId="39394A24">
            <wp:extent cx="3562350" cy="5080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FCFC" w14:textId="46B0868E" w:rsidR="006813C4" w:rsidRPr="00067BE5" w:rsidRDefault="006813C4" w:rsidP="00025142">
      <w:pPr>
        <w:rPr>
          <w:sz w:val="24"/>
          <w:szCs w:val="24"/>
        </w:rPr>
      </w:pPr>
    </w:p>
    <w:p w14:paraId="782B2D40" w14:textId="1CBAE10A" w:rsidR="006813C4" w:rsidRPr="00067BE5" w:rsidRDefault="00897DDC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rFonts w:cs="Times New Roman"/>
          <w:color w:val="000000"/>
          <w:sz w:val="24"/>
          <w:szCs w:val="24"/>
          <w:lang w:val="en-GB"/>
        </w:rPr>
        <w:t xml:space="preserve">Choosing the state variables again </w:t>
      </w:r>
      <w:r w:rsidR="006813C4" w:rsidRPr="28F9235E">
        <w:rPr>
          <w:rFonts w:cs="Times New Roman"/>
          <w:color w:val="000000"/>
          <w:sz w:val="24"/>
          <w:szCs w:val="24"/>
          <w:lang w:val="en-GB"/>
        </w:rPr>
        <w:t>because we made changes to the equation:</w:t>
      </w:r>
      <w:r w:rsidR="006813C4" w:rsidRPr="00067BE5">
        <w:rPr>
          <w:rFonts w:cs="Times New Roman"/>
          <w:noProof/>
          <w:color w:val="000000"/>
          <w:position w:val="-7"/>
          <w:sz w:val="24"/>
          <w:szCs w:val="24"/>
          <w:lang w:val="en-GB"/>
        </w:rPr>
        <w:drawing>
          <wp:inline distT="0" distB="0" distL="0" distR="0" wp14:anchorId="016E1BBF" wp14:editId="3E267260">
            <wp:extent cx="88900" cy="2032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EBBF" w14:textId="38BDA231" w:rsidR="006813C4" w:rsidRPr="00067BE5" w:rsidRDefault="006813C4" w:rsidP="006813C4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37"/>
          <w:sz w:val="24"/>
          <w:szCs w:val="24"/>
          <w:lang w:val="en-GB"/>
        </w:rPr>
        <w:drawing>
          <wp:inline distT="0" distB="0" distL="0" distR="0" wp14:anchorId="07D42C5D" wp14:editId="144BBDD0">
            <wp:extent cx="1574800" cy="4889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                                </w:t>
      </w:r>
      <w:r w:rsidRPr="00067BE5">
        <w:rPr>
          <w:rFonts w:cs="Times New Roman"/>
          <w:noProof/>
          <w:color w:val="000000"/>
          <w:position w:val="-37"/>
          <w:sz w:val="24"/>
          <w:szCs w:val="24"/>
          <w:lang w:val="en-GB"/>
        </w:rPr>
        <w:drawing>
          <wp:inline distT="0" distB="0" distL="0" distR="0" wp14:anchorId="71B6AA6C" wp14:editId="29BDDB4C">
            <wp:extent cx="1619250" cy="4699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6604" w14:textId="4E351951" w:rsidR="006813C4" w:rsidRPr="00067BE5" w:rsidRDefault="006813C4" w:rsidP="00025142">
      <w:pPr>
        <w:rPr>
          <w:sz w:val="24"/>
          <w:szCs w:val="24"/>
        </w:rPr>
      </w:pPr>
    </w:p>
    <w:p w14:paraId="3D7BCB65" w14:textId="5D4C77E2" w:rsidR="001F3DDC" w:rsidRPr="00067BE5" w:rsidRDefault="001F3DDC" w:rsidP="00025142">
      <w:pPr>
        <w:rPr>
          <w:sz w:val="24"/>
          <w:szCs w:val="24"/>
        </w:rPr>
      </w:pPr>
    </w:p>
    <w:p w14:paraId="1F4D9758" w14:textId="460993FB" w:rsidR="006D7DAB" w:rsidRPr="00067BE5" w:rsidRDefault="006D7DAB" w:rsidP="006D7DAB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17"/>
          <w:sz w:val="24"/>
          <w:szCs w:val="24"/>
          <w:lang w:val="en-GB"/>
        </w:rPr>
        <w:drawing>
          <wp:inline distT="0" distB="0" distL="0" distR="0" wp14:anchorId="7EB5CB85" wp14:editId="34088601">
            <wp:extent cx="4248150" cy="2603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2ACD" w14:textId="14050BDC" w:rsidR="006D7DAB" w:rsidRPr="00067BE5" w:rsidRDefault="006D7DAB" w:rsidP="006D7DAB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37"/>
          <w:sz w:val="24"/>
          <w:szCs w:val="24"/>
          <w:lang w:val="en-GB"/>
        </w:rPr>
        <w:lastRenderedPageBreak/>
        <w:drawing>
          <wp:inline distT="0" distB="0" distL="0" distR="0" wp14:anchorId="769D25EF" wp14:editId="1CD78B3B">
            <wp:extent cx="1670050" cy="48895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0D8A" w14:textId="3C67441E" w:rsidR="006D7DAB" w:rsidRPr="00067BE5" w:rsidRDefault="006D7DAB" w:rsidP="00025142">
      <w:pPr>
        <w:rPr>
          <w:sz w:val="24"/>
          <w:szCs w:val="24"/>
        </w:rPr>
      </w:pPr>
    </w:p>
    <w:p w14:paraId="19F30479" w14:textId="66A34110" w:rsidR="006D7DAB" w:rsidRPr="00067BE5" w:rsidRDefault="006D7DAB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rFonts w:cs="Times New Roman"/>
          <w:color w:val="000000"/>
          <w:sz w:val="24"/>
          <w:szCs w:val="24"/>
          <w:lang w:val="en-GB"/>
        </w:rPr>
        <w:t xml:space="preserve">Earlier, we said    </w:t>
      </w:r>
      <w:r w:rsidRPr="00067BE5">
        <w:rPr>
          <w:rFonts w:cs="Times New Roman"/>
          <w:noProof/>
          <w:color w:val="000000"/>
          <w:position w:val="-17"/>
          <w:sz w:val="24"/>
          <w:szCs w:val="24"/>
          <w:lang w:val="en-GB"/>
        </w:rPr>
        <w:drawing>
          <wp:inline distT="0" distB="0" distL="0" distR="0" wp14:anchorId="34A430DB" wp14:editId="6352480F">
            <wp:extent cx="488950" cy="26035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>;</w:t>
      </w:r>
    </w:p>
    <w:p w14:paraId="7854C6F5" w14:textId="77777777" w:rsidR="006D7DAB" w:rsidRPr="00067BE5" w:rsidRDefault="006D7DAB" w:rsidP="006D7DAB">
      <w:pPr>
        <w:autoSpaceDE w:val="0"/>
        <w:autoSpaceDN w:val="0"/>
        <w:adjustRightInd w:val="0"/>
        <w:rPr>
          <w:rFonts w:cs="Times New Roman"/>
          <w:iCs/>
          <w:color w:val="000000"/>
          <w:sz w:val="24"/>
          <w:szCs w:val="24"/>
          <w:lang w:val="en-GB"/>
        </w:rPr>
      </w:pPr>
    </w:p>
    <w:p w14:paraId="2B5875C6" w14:textId="54A1F70B" w:rsidR="00A06323" w:rsidRPr="00067BE5" w:rsidRDefault="00A06323" w:rsidP="00A06323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18"/>
          <w:sz w:val="24"/>
          <w:szCs w:val="24"/>
          <w:lang w:val="en-GB"/>
        </w:rPr>
        <w:drawing>
          <wp:inline distT="0" distB="0" distL="0" distR="0" wp14:anchorId="47F20938" wp14:editId="41F40577">
            <wp:extent cx="4256088" cy="2667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45" cy="26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0278" w14:textId="7C992EAB" w:rsidR="006D7DAB" w:rsidRPr="00067BE5" w:rsidRDefault="006D7DAB" w:rsidP="006D7DAB">
      <w:pPr>
        <w:autoSpaceDE w:val="0"/>
        <w:autoSpaceDN w:val="0"/>
        <w:adjustRightInd w:val="0"/>
        <w:rPr>
          <w:sz w:val="24"/>
          <w:szCs w:val="24"/>
        </w:rPr>
      </w:pPr>
    </w:p>
    <w:p w14:paraId="01C438BD" w14:textId="427A3A7B" w:rsidR="006D7DAB" w:rsidRPr="00067BE5" w:rsidRDefault="006D7DAB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18"/>
          <w:sz w:val="24"/>
          <w:szCs w:val="24"/>
          <w:lang w:val="en-GB"/>
        </w:rPr>
        <w:drawing>
          <wp:inline distT="0" distB="0" distL="0" distR="0" wp14:anchorId="328F3ADC" wp14:editId="04A982B2">
            <wp:extent cx="438150" cy="2857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                                     </w:t>
      </w:r>
      <w:r w:rsidR="00792211" w:rsidRPr="00067BE5">
        <w:rPr>
          <w:rFonts w:cs="Times New Roman"/>
          <w:color w:val="000000"/>
          <w:sz w:val="24"/>
          <w:szCs w:val="24"/>
          <w:lang w:val="en-GB"/>
        </w:rPr>
        <w:t xml:space="preserve">                               [</w:t>
      </w:r>
      <w:r w:rsidRPr="00067BE5">
        <w:rPr>
          <w:rFonts w:cs="Times New Roman"/>
          <w:color w:val="000000"/>
          <w:sz w:val="24"/>
          <w:szCs w:val="24"/>
          <w:lang w:val="en-GB"/>
        </w:rPr>
        <w:t>output equation]</w:t>
      </w:r>
    </w:p>
    <w:p w14:paraId="5FC14CFA" w14:textId="26CCB4B4" w:rsidR="006D7DAB" w:rsidRPr="00067BE5" w:rsidRDefault="006D7DAB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37"/>
          <w:sz w:val="24"/>
          <w:szCs w:val="24"/>
          <w:lang w:val="en-GB"/>
        </w:rPr>
        <w:drawing>
          <wp:inline distT="0" distB="0" distL="0" distR="0" wp14:anchorId="3BD1EA81" wp14:editId="6F410FB4">
            <wp:extent cx="1676400" cy="4889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F49" w:rsidRPr="28F9235E">
        <w:rPr>
          <w:rFonts w:cs="Times New Roman"/>
          <w:color w:val="000000"/>
          <w:sz w:val="24"/>
          <w:szCs w:val="24"/>
          <w:lang w:val="en-GB"/>
        </w:rPr>
        <w:t xml:space="preserve">                            </w:t>
      </w:r>
      <w:r w:rsidRPr="28F9235E">
        <w:rPr>
          <w:rFonts w:cs="Times New Roman"/>
          <w:color w:val="000000"/>
          <w:sz w:val="24"/>
          <w:szCs w:val="24"/>
          <w:lang w:val="en-GB"/>
        </w:rPr>
        <w:t xml:space="preserve">      </w:t>
      </w:r>
      <w:r w:rsidR="00792211" w:rsidRPr="00067BE5">
        <w:rPr>
          <w:rFonts w:cs="Times New Roman"/>
          <w:color w:val="000000"/>
          <w:sz w:val="24"/>
          <w:szCs w:val="24"/>
          <w:lang w:val="en-GB"/>
        </w:rPr>
        <w:t>[</w:t>
      </w:r>
      <w:r w:rsidRPr="00067BE5">
        <w:rPr>
          <w:rFonts w:cs="Times New Roman"/>
          <w:color w:val="000000"/>
          <w:sz w:val="24"/>
          <w:szCs w:val="24"/>
          <w:lang w:val="en-GB"/>
        </w:rPr>
        <w:t>1st state equation]</w:t>
      </w:r>
    </w:p>
    <w:p w14:paraId="15B2F402" w14:textId="77777777" w:rsidR="006D7DAB" w:rsidRPr="00067BE5" w:rsidRDefault="006D7DAB" w:rsidP="006D7DAB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0D47AB66" w14:textId="2A92D79E" w:rsidR="006D7DAB" w:rsidRPr="00067BE5" w:rsidRDefault="006D7DAB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37"/>
          <w:sz w:val="24"/>
          <w:szCs w:val="24"/>
          <w:lang w:val="en-GB"/>
        </w:rPr>
        <w:drawing>
          <wp:inline distT="0" distB="0" distL="0" distR="0" wp14:anchorId="7F1E35DE" wp14:editId="47B30C93">
            <wp:extent cx="2571750" cy="5080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3C2" w:rsidRPr="00067BE5">
        <w:rPr>
          <w:rFonts w:cs="Times New Roman"/>
          <w:color w:val="000000"/>
          <w:sz w:val="24"/>
          <w:szCs w:val="24"/>
          <w:lang w:val="en-GB"/>
        </w:rPr>
        <w:t xml:space="preserve">     </w:t>
      </w:r>
      <w:r w:rsidRPr="00067BE5">
        <w:rPr>
          <w:rFonts w:cs="Times New Roman"/>
          <w:color w:val="000000"/>
          <w:sz w:val="24"/>
          <w:szCs w:val="24"/>
          <w:lang w:val="en-GB"/>
        </w:rPr>
        <w:t xml:space="preserve">   [2nd state equation]</w:t>
      </w:r>
    </w:p>
    <w:p w14:paraId="2A9D9924" w14:textId="3D6F75F0" w:rsidR="001F3DDC" w:rsidRPr="00067BE5" w:rsidRDefault="001F3DDC" w:rsidP="00025142">
      <w:pPr>
        <w:rPr>
          <w:sz w:val="24"/>
          <w:szCs w:val="24"/>
        </w:rPr>
      </w:pPr>
    </w:p>
    <w:p w14:paraId="15792BCC" w14:textId="36F5235F" w:rsidR="001F3DDC" w:rsidRPr="00067BE5" w:rsidRDefault="006D7DAB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rFonts w:cs="Times New Roman"/>
          <w:color w:val="000000"/>
          <w:sz w:val="24"/>
          <w:szCs w:val="24"/>
          <w:lang w:val="en-GB"/>
        </w:rPr>
        <w:t xml:space="preserve">First, we substitute the values of  </w:t>
      </w:r>
      <w:r w:rsidRPr="00067BE5">
        <w:rPr>
          <w:rFonts w:cs="Times New Roman"/>
          <w:noProof/>
          <w:color w:val="000000"/>
          <w:position w:val="-10"/>
          <w:sz w:val="24"/>
          <w:szCs w:val="24"/>
          <w:lang w:val="en-GB"/>
        </w:rPr>
        <w:drawing>
          <wp:inline distT="0" distB="0" distL="0" distR="0" wp14:anchorId="66983981" wp14:editId="2E4D1D2D">
            <wp:extent cx="123825" cy="2381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8F9235E">
        <w:rPr>
          <w:rFonts w:cs="Times New Roman"/>
          <w:color w:val="000000"/>
          <w:sz w:val="24"/>
          <w:szCs w:val="24"/>
          <w:lang w:val="en-GB"/>
        </w:rPr>
        <w:t xml:space="preserve"> and </w:t>
      </w:r>
      <w:r w:rsidRPr="00067BE5">
        <w:rPr>
          <w:rFonts w:cs="Times New Roman"/>
          <w:noProof/>
          <w:color w:val="000000"/>
          <w:position w:val="-8"/>
          <w:sz w:val="24"/>
          <w:szCs w:val="24"/>
          <w:lang w:val="en-GB"/>
        </w:rPr>
        <w:drawing>
          <wp:inline distT="0" distB="0" distL="0" distR="0" wp14:anchorId="78E30771" wp14:editId="48CFED38">
            <wp:extent cx="171450" cy="2095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8F9235E">
        <w:rPr>
          <w:rFonts w:cs="Times New Roman"/>
          <w:color w:val="000000"/>
          <w:sz w:val="24"/>
          <w:szCs w:val="24"/>
          <w:lang w:val="en-GB"/>
        </w:rPr>
        <w:t>into the 2nd state equation above.</w:t>
      </w:r>
    </w:p>
    <w:p w14:paraId="7D5A76F5" w14:textId="342920C9" w:rsidR="006D7DAB" w:rsidRPr="00067BE5" w:rsidRDefault="006D7DAB" w:rsidP="006D7DAB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04A214B9" w14:textId="42E0FF8E" w:rsidR="00012756" w:rsidRPr="00067BE5" w:rsidRDefault="00012756" w:rsidP="0001275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sz w:val="24"/>
          <w:szCs w:val="24"/>
          <w:lang w:val="en-GB"/>
        </w:rPr>
        <w:drawing>
          <wp:inline distT="0" distB="0" distL="0" distR="0" wp14:anchorId="716C6B4E" wp14:editId="1552DF74">
            <wp:extent cx="4482465" cy="537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08" cy="5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BE52" w14:textId="029610E7" w:rsidR="00012756" w:rsidRPr="00067BE5" w:rsidRDefault="00012756" w:rsidP="0001275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52132AD5" w14:textId="77777777" w:rsidR="004045F4" w:rsidRPr="00067BE5" w:rsidRDefault="004045F4" w:rsidP="0001275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32EF23B6" w14:textId="04247681" w:rsidR="00012756" w:rsidRPr="00067BE5" w:rsidRDefault="00012756" w:rsidP="0001275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sz w:val="24"/>
          <w:szCs w:val="24"/>
          <w:lang w:val="en-GB"/>
        </w:rPr>
        <w:drawing>
          <wp:inline distT="0" distB="0" distL="0" distR="0" wp14:anchorId="675D8DBD" wp14:editId="6D32DF04">
            <wp:extent cx="4448175" cy="5354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51" cy="5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C161" w14:textId="3F7A3397" w:rsidR="00012756" w:rsidRPr="00067BE5" w:rsidRDefault="00012756" w:rsidP="0001275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4E1A0B23" w14:textId="77777777" w:rsidR="004045F4" w:rsidRPr="00067BE5" w:rsidRDefault="004045F4" w:rsidP="0001275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11BC6BED" w14:textId="4510F813" w:rsidR="00012756" w:rsidRPr="00067BE5" w:rsidRDefault="00012756" w:rsidP="00012756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sz w:val="24"/>
          <w:szCs w:val="24"/>
          <w:lang w:val="en-GB"/>
        </w:rPr>
        <w:drawing>
          <wp:inline distT="0" distB="0" distL="0" distR="0" wp14:anchorId="0B1375FD" wp14:editId="607D9E25">
            <wp:extent cx="4482612" cy="542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762" cy="54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8FDE" w14:textId="77777777" w:rsidR="00012756" w:rsidRPr="00067BE5" w:rsidRDefault="00012756" w:rsidP="006D7DAB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6AAD2CB5" w14:textId="06FFFB3D" w:rsidR="001F3DDC" w:rsidRPr="00067BE5" w:rsidRDefault="001F3DDC" w:rsidP="00025142">
      <w:pPr>
        <w:rPr>
          <w:sz w:val="24"/>
          <w:szCs w:val="24"/>
        </w:rPr>
      </w:pPr>
    </w:p>
    <w:p w14:paraId="5F59B219" w14:textId="794F5CFD" w:rsidR="006D7DAB" w:rsidRPr="00067BE5" w:rsidRDefault="006D7DAB" w:rsidP="006D7DAB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7"/>
          <w:sz w:val="24"/>
          <w:szCs w:val="24"/>
          <w:lang w:val="en-GB"/>
        </w:rPr>
        <w:drawing>
          <wp:inline distT="0" distB="0" distL="0" distR="0" wp14:anchorId="3C657BC0" wp14:editId="5FB740B4">
            <wp:extent cx="3209925" cy="2000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0E00" w14:textId="67240039" w:rsidR="006D7DAB" w:rsidRPr="00067BE5" w:rsidRDefault="006D7DAB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85"/>
          <w:sz w:val="24"/>
          <w:szCs w:val="24"/>
          <w:lang w:val="en-GB"/>
        </w:rPr>
        <w:drawing>
          <wp:inline distT="0" distB="0" distL="0" distR="0" wp14:anchorId="57D297CD" wp14:editId="7CE244CC">
            <wp:extent cx="4610100" cy="10953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D14" w:rsidRPr="00067BE5">
        <w:rPr>
          <w:rFonts w:cs="Times New Roman"/>
          <w:sz w:val="24"/>
          <w:szCs w:val="24"/>
          <w:lang w:val="en-GB"/>
        </w:rPr>
        <w:t xml:space="preserve">                    *****              </w:t>
      </w:r>
    </w:p>
    <w:p w14:paraId="7042D1F1" w14:textId="399F198F" w:rsidR="006D7DAB" w:rsidRPr="00067BE5" w:rsidRDefault="006D7DAB" w:rsidP="006D7DAB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7"/>
          <w:sz w:val="24"/>
          <w:szCs w:val="24"/>
          <w:lang w:val="en-GB"/>
        </w:rPr>
        <w:drawing>
          <wp:inline distT="0" distB="0" distL="0" distR="0" wp14:anchorId="45167913" wp14:editId="0E504CCD">
            <wp:extent cx="85725" cy="2000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F061" w14:textId="5EC14463" w:rsidR="006D7DAB" w:rsidRPr="00067BE5" w:rsidRDefault="006D7DAB" w:rsidP="006D7DAB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rFonts w:cs="Times New Roman"/>
          <w:noProof/>
          <w:color w:val="000000"/>
          <w:position w:val="-7"/>
          <w:sz w:val="24"/>
          <w:szCs w:val="24"/>
          <w:lang w:val="en-GB"/>
        </w:rPr>
        <w:drawing>
          <wp:inline distT="0" distB="0" distL="0" distR="0" wp14:anchorId="0A2FB36F" wp14:editId="5112F156">
            <wp:extent cx="85725" cy="2000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9E1C" w14:textId="11890853" w:rsidR="001F3DDC" w:rsidRPr="00067BE5" w:rsidRDefault="006D7DAB" w:rsidP="007D5CEE">
      <w:pPr>
        <w:autoSpaceDE w:val="0"/>
        <w:autoSpaceDN w:val="0"/>
        <w:adjustRightInd w:val="0"/>
        <w:rPr>
          <w:sz w:val="24"/>
          <w:szCs w:val="24"/>
        </w:rPr>
      </w:pPr>
      <w:r w:rsidRPr="00067BE5">
        <w:rPr>
          <w:rFonts w:cs="Times New Roman"/>
          <w:noProof/>
          <w:color w:val="000000"/>
          <w:position w:val="-45"/>
          <w:sz w:val="24"/>
          <w:szCs w:val="24"/>
          <w:lang w:val="en-GB"/>
        </w:rPr>
        <w:lastRenderedPageBreak/>
        <w:drawing>
          <wp:inline distT="0" distB="0" distL="0" distR="0" wp14:anchorId="63036185" wp14:editId="253A5DDB">
            <wp:extent cx="1190625" cy="6477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1E22" w14:textId="09904582" w:rsidR="007D5CEE" w:rsidRPr="00067BE5" w:rsidRDefault="007D5CEE" w:rsidP="007D5CEE">
      <w:pPr>
        <w:pBdr>
          <w:bottom w:val="single" w:sz="12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463BA988" w14:textId="77777777" w:rsidR="00777079" w:rsidRPr="00067BE5" w:rsidRDefault="00777079" w:rsidP="007D5CEE">
      <w:pPr>
        <w:rPr>
          <w:sz w:val="24"/>
          <w:szCs w:val="24"/>
        </w:rPr>
      </w:pPr>
    </w:p>
    <w:p w14:paraId="2DD930E4" w14:textId="77777777" w:rsidR="00CE1C84" w:rsidRPr="00067BE5" w:rsidRDefault="00CE1C84" w:rsidP="005161A5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1755E428" w14:textId="5905DCF8" w:rsidR="00A930B2" w:rsidRPr="00067BE5" w:rsidRDefault="00255BB1" w:rsidP="005161A5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=Ax+Bv</m:t>
          </m:r>
        </m:oMath>
      </m:oMathPara>
    </w:p>
    <w:p w14:paraId="029C2164" w14:textId="77777777" w:rsidR="00100937" w:rsidRPr="00067BE5" w:rsidRDefault="00100937" w:rsidP="005161A5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4E3D6FD6" w14:textId="46633DCB" w:rsidR="005161A5" w:rsidRPr="00067BE5" w:rsidRDefault="005161A5" w:rsidP="007D5CEE">
      <w:pPr>
        <w:pBdr>
          <w:bottom w:val="single" w:sz="12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731F09F9" w14:textId="38A5ABBC" w:rsidR="005161A5" w:rsidRPr="00067BE5" w:rsidRDefault="005161A5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46BA1B18" w14:textId="4F7FA241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6E808142" w14:textId="37BC8A9E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571E98E7" w14:textId="4F92CE1B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4DF9B0B5" w14:textId="2A66345D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2DF39F2A" w14:textId="2DFB7A2D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238AED69" w14:textId="53DDC01D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7D2001CE" w14:textId="6CF8B1DC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1BCC28F4" w14:textId="1CDDD8E6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05D69DF1" w14:textId="3FE379B2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14C0663A" w14:textId="5A8055B3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08648AB9" w14:textId="2E15D16D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16100FDA" w14:textId="38C80BA8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6D73EF17" w14:textId="0D4D53BC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6A9210E3" w14:textId="30F5A480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5AB4A182" w14:textId="48258CDA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63995CFD" w14:textId="27D4C1FD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2822CB3F" w14:textId="64DD47CB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18181AA1" w14:textId="51D1AFAA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744D004B" w14:textId="34F019E7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7A1E8902" w14:textId="51D0A232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4BEB3513" w14:textId="78B43E1B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35BF9B9A" w14:textId="0D7BDACE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6385B746" w14:textId="4361E633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1DC905A0" w14:textId="7D17267D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7C2C8A0F" w14:textId="1013C5D1" w:rsidR="00BA71E6" w:rsidRPr="00067BE5" w:rsidRDefault="00BA71E6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61988D2F" w14:textId="79FDA407" w:rsidR="00A35E28" w:rsidRPr="00067BE5" w:rsidRDefault="00A35E28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128AA685" w14:textId="6211DE31" w:rsidR="00A35E28" w:rsidRPr="00067BE5" w:rsidRDefault="00A35E28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6285F383" w14:textId="30559CB2" w:rsidR="00A35E28" w:rsidRPr="00067BE5" w:rsidRDefault="00A35E28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5F691C8C" w14:textId="0F17E893" w:rsidR="00A35E28" w:rsidRPr="00067BE5" w:rsidRDefault="00A35E28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2341FF5C" w14:textId="62319ECE" w:rsidR="00A35E28" w:rsidRPr="00067BE5" w:rsidRDefault="00A35E28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24A64138" w14:textId="77777777" w:rsidR="00A35E28" w:rsidRPr="00067BE5" w:rsidRDefault="00A35E28" w:rsidP="007D5CEE">
      <w:pPr>
        <w:autoSpaceDE w:val="0"/>
        <w:autoSpaceDN w:val="0"/>
        <w:adjustRightInd w:val="0"/>
        <w:rPr>
          <w:sz w:val="24"/>
          <w:szCs w:val="24"/>
        </w:rPr>
      </w:pPr>
    </w:p>
    <w:p w14:paraId="1FDA1491" w14:textId="28B7D901" w:rsidR="00100937" w:rsidRPr="00067BE5" w:rsidRDefault="00100937" w:rsidP="00025142">
      <w:pPr>
        <w:rPr>
          <w:sz w:val="24"/>
          <w:szCs w:val="24"/>
        </w:rPr>
      </w:pPr>
    </w:p>
    <w:p w14:paraId="300CC22C" w14:textId="77777777" w:rsidR="00BA71E6" w:rsidRPr="00067BE5" w:rsidRDefault="00BA71E6" w:rsidP="00025142">
      <w:pPr>
        <w:rPr>
          <w:sz w:val="24"/>
          <w:szCs w:val="24"/>
        </w:rPr>
      </w:pPr>
    </w:p>
    <w:p w14:paraId="6A8B05E3" w14:textId="4F83A6BE" w:rsidR="001F3DDC" w:rsidRPr="00067BE5" w:rsidRDefault="001F3DDC" w:rsidP="28F9235E">
      <w:pPr>
        <w:pStyle w:val="Heading1"/>
        <w:rPr>
          <w:sz w:val="24"/>
          <w:szCs w:val="24"/>
        </w:rPr>
      </w:pPr>
      <w:r w:rsidRPr="00067BE5">
        <w:rPr>
          <w:sz w:val="24"/>
          <w:szCs w:val="24"/>
        </w:rPr>
        <w:lastRenderedPageBreak/>
        <w:t>3.</w:t>
      </w:r>
      <w:r w:rsidRPr="00067BE5">
        <w:rPr>
          <w:sz w:val="24"/>
          <w:szCs w:val="24"/>
        </w:rPr>
        <w:tab/>
        <w:t xml:space="preserve"> Observability, controllability and stability</w:t>
      </w:r>
    </w:p>
    <w:p w14:paraId="08A09D7F" w14:textId="45AD2815" w:rsidR="00663615" w:rsidRDefault="00663615" w:rsidP="00663615">
      <w:pPr>
        <w:rPr>
          <w:sz w:val="24"/>
          <w:szCs w:val="24"/>
        </w:rPr>
      </w:pPr>
    </w:p>
    <w:p w14:paraId="6058D647" w14:textId="5E15EFAC" w:rsidR="00067BE5" w:rsidRDefault="00067BE5" w:rsidP="28F9235E">
      <w:pPr>
        <w:rPr>
          <w:rFonts w:cs="Times New Roman"/>
          <w:noProof/>
          <w:color w:val="000000" w:themeColor="text1"/>
          <w:sz w:val="24"/>
          <w:szCs w:val="24"/>
          <w:lang w:val="en-GB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linearisation</w:t>
      </w:r>
      <w:proofErr w:type="spellEnd"/>
      <w:r>
        <w:rPr>
          <w:sz w:val="24"/>
          <w:szCs w:val="24"/>
        </w:rPr>
        <w:t xml:space="preserve"> of the non-linear ODE using the Jacobian Matrices, we then calculated the state space equation of the system and we got the following solution:</w:t>
      </w:r>
      <w:r w:rsidRPr="00067BE5">
        <w:rPr>
          <w:rFonts w:cs="Times New Roman"/>
          <w:noProof/>
          <w:color w:val="000000"/>
          <w:position w:val="-85"/>
          <w:sz w:val="24"/>
          <w:szCs w:val="24"/>
          <w:lang w:val="en-GB"/>
        </w:rPr>
        <w:t xml:space="preserve"> </w:t>
      </w:r>
      <w:r w:rsidRPr="00067BE5">
        <w:rPr>
          <w:rFonts w:cs="Times New Roman"/>
          <w:noProof/>
          <w:color w:val="000000"/>
          <w:position w:val="-85"/>
          <w:sz w:val="24"/>
          <w:szCs w:val="24"/>
          <w:lang w:val="en-GB"/>
        </w:rPr>
        <w:drawing>
          <wp:inline distT="0" distB="0" distL="0" distR="0" wp14:anchorId="7AE63062" wp14:editId="6BDB214D">
            <wp:extent cx="4610100" cy="10953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ECED" w14:textId="25B459B2" w:rsid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 xml:space="preserve">In-order to make things easier in </w:t>
      </w:r>
      <w:proofErr w:type="spellStart"/>
      <w:r w:rsidRPr="28F9235E">
        <w:rPr>
          <w:sz w:val="24"/>
          <w:szCs w:val="24"/>
        </w:rPr>
        <w:t>Matlab</w:t>
      </w:r>
      <w:proofErr w:type="spellEnd"/>
      <w:r w:rsidRPr="28F9235E">
        <w:rPr>
          <w:sz w:val="24"/>
          <w:szCs w:val="24"/>
        </w:rPr>
        <w:t>, I renamed and simplified the matrices above and this can be shown by the image below:</w:t>
      </w:r>
    </w:p>
    <w:p w14:paraId="12E1BFEF" w14:textId="77777777" w:rsidR="00067BE5" w:rsidRDefault="00067BE5" w:rsidP="00663615">
      <w:pPr>
        <w:rPr>
          <w:sz w:val="24"/>
          <w:szCs w:val="24"/>
        </w:rPr>
      </w:pPr>
    </w:p>
    <w:p w14:paraId="04B9990D" w14:textId="610A4B7F" w:rsidR="00067BE5" w:rsidRDefault="00067BE5" w:rsidP="00663615">
      <w:pPr>
        <w:rPr>
          <w:sz w:val="24"/>
          <w:szCs w:val="24"/>
        </w:rPr>
      </w:pPr>
      <w:r w:rsidRPr="00067BE5">
        <w:rPr>
          <w:noProof/>
          <w:sz w:val="24"/>
          <w:szCs w:val="24"/>
        </w:rPr>
        <w:drawing>
          <wp:inline distT="0" distB="0" distL="0" distR="0" wp14:anchorId="62FF3C3F" wp14:editId="74B7396A">
            <wp:extent cx="2352675" cy="1693471"/>
            <wp:effectExtent l="0" t="0" r="0" b="254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364318" cy="17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7117" w14:textId="77777777" w:rsidR="00067BE5" w:rsidRPr="00067BE5" w:rsidRDefault="00067BE5" w:rsidP="00663615">
      <w:pPr>
        <w:rPr>
          <w:sz w:val="24"/>
          <w:szCs w:val="24"/>
        </w:rPr>
      </w:pPr>
    </w:p>
    <w:p w14:paraId="63474350" w14:textId="2F9BFF5B" w:rsidR="008B6C6D" w:rsidRPr="00067BE5" w:rsidRDefault="008B6C6D" w:rsidP="008B6C6D">
      <w:pPr>
        <w:jc w:val="center"/>
        <w:rPr>
          <w:sz w:val="24"/>
          <w:szCs w:val="24"/>
        </w:rPr>
      </w:pPr>
      <w:r w:rsidRPr="00067BE5">
        <w:rPr>
          <w:noProof/>
          <w:sz w:val="24"/>
          <w:szCs w:val="24"/>
        </w:rPr>
        <w:drawing>
          <wp:inline distT="0" distB="0" distL="0" distR="0" wp14:anchorId="0EA00BE5" wp14:editId="64E48EF8">
            <wp:extent cx="6391275" cy="308517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406675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1198" w14:textId="1C7205EE" w:rsidR="00D844CD" w:rsidRPr="00067BE5" w:rsidRDefault="00D844CD" w:rsidP="008079A0">
      <w:pPr>
        <w:rPr>
          <w:noProof/>
          <w:sz w:val="24"/>
          <w:szCs w:val="24"/>
        </w:rPr>
      </w:pPr>
    </w:p>
    <w:p w14:paraId="5D5A3FDE" w14:textId="77777777" w:rsidR="007A4FF2" w:rsidRPr="00067BE5" w:rsidRDefault="007A4FF2" w:rsidP="008079A0">
      <w:pPr>
        <w:rPr>
          <w:noProof/>
          <w:sz w:val="24"/>
          <w:szCs w:val="24"/>
        </w:rPr>
      </w:pPr>
    </w:p>
    <w:p w14:paraId="09A6C45E" w14:textId="779B7906" w:rsidR="00D844CD" w:rsidRPr="00067BE5" w:rsidRDefault="00D844CD" w:rsidP="008079A0">
      <w:pPr>
        <w:rPr>
          <w:noProof/>
          <w:sz w:val="24"/>
          <w:szCs w:val="24"/>
        </w:rPr>
      </w:pPr>
    </w:p>
    <w:p w14:paraId="46AAFB3E" w14:textId="3C3FE751" w:rsidR="00B83AF2" w:rsidRPr="00067BE5" w:rsidRDefault="00B83AF2" w:rsidP="008079A0">
      <w:pPr>
        <w:rPr>
          <w:noProof/>
          <w:sz w:val="24"/>
          <w:szCs w:val="24"/>
        </w:rPr>
      </w:pPr>
    </w:p>
    <w:p w14:paraId="27324A17" w14:textId="7F1C8AAE" w:rsidR="00A75D8A" w:rsidRPr="00067BE5" w:rsidRDefault="00A75D8A" w:rsidP="008079A0">
      <w:pPr>
        <w:rPr>
          <w:b/>
          <w:color w:val="00B050"/>
          <w:sz w:val="24"/>
          <w:szCs w:val="24"/>
        </w:rPr>
      </w:pPr>
      <w:r w:rsidRPr="00067BE5">
        <w:rPr>
          <w:noProof/>
          <w:sz w:val="24"/>
          <w:szCs w:val="24"/>
        </w:rPr>
        <w:lastRenderedPageBreak/>
        <w:drawing>
          <wp:inline distT="0" distB="0" distL="0" distR="0" wp14:anchorId="33DA3A39" wp14:editId="55F87053">
            <wp:extent cx="5191125" cy="14287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21C9" w14:textId="4C3FCBD3" w:rsidR="007A4FF2" w:rsidRPr="00067BE5" w:rsidRDefault="007A4FF2" w:rsidP="008079A0">
      <w:pPr>
        <w:rPr>
          <w:b/>
          <w:color w:val="00B050"/>
          <w:sz w:val="24"/>
          <w:szCs w:val="24"/>
        </w:rPr>
      </w:pPr>
    </w:p>
    <w:p w14:paraId="467B4AD3" w14:textId="77777777" w:rsidR="007A4FF2" w:rsidRPr="00067BE5" w:rsidRDefault="007A4FF2" w:rsidP="008079A0">
      <w:pPr>
        <w:rPr>
          <w:b/>
          <w:color w:val="00B050"/>
          <w:sz w:val="24"/>
          <w:szCs w:val="24"/>
        </w:rPr>
      </w:pPr>
    </w:p>
    <w:p w14:paraId="7BE3F9EC" w14:textId="77777777" w:rsidR="00850EDF" w:rsidRPr="00067BE5" w:rsidRDefault="00850EDF" w:rsidP="008079A0">
      <w:pPr>
        <w:rPr>
          <w:noProof/>
          <w:sz w:val="24"/>
          <w:szCs w:val="24"/>
        </w:rPr>
      </w:pPr>
    </w:p>
    <w:p w14:paraId="333F7DFC" w14:textId="77777777" w:rsidR="00850EDF" w:rsidRPr="00067BE5" w:rsidRDefault="00850EDF" w:rsidP="008079A0">
      <w:pPr>
        <w:rPr>
          <w:noProof/>
          <w:sz w:val="24"/>
          <w:szCs w:val="24"/>
        </w:rPr>
      </w:pPr>
    </w:p>
    <w:p w14:paraId="694257C7" w14:textId="2635A9F2" w:rsidR="00A75D8A" w:rsidRPr="00067BE5" w:rsidRDefault="00663615" w:rsidP="008079A0">
      <w:pPr>
        <w:rPr>
          <w:b/>
          <w:color w:val="00B050"/>
          <w:sz w:val="24"/>
          <w:szCs w:val="24"/>
        </w:rPr>
      </w:pPr>
      <w:r w:rsidRPr="00067BE5">
        <w:rPr>
          <w:noProof/>
          <w:sz w:val="24"/>
          <w:szCs w:val="24"/>
        </w:rPr>
        <w:drawing>
          <wp:inline distT="0" distB="0" distL="0" distR="0" wp14:anchorId="7DC7375F" wp14:editId="5EA4413A">
            <wp:extent cx="4200525" cy="27527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7197" w14:textId="1A884C42" w:rsidR="00850EDF" w:rsidRPr="00067BE5" w:rsidRDefault="00850EDF" w:rsidP="008079A0">
      <w:pPr>
        <w:rPr>
          <w:b/>
          <w:color w:val="00B050"/>
          <w:sz w:val="24"/>
          <w:szCs w:val="24"/>
        </w:rPr>
      </w:pPr>
    </w:p>
    <w:p w14:paraId="79E24A3A" w14:textId="49CE490F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09D5AA0E" w14:textId="49FDFA23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2F71F93E" w14:textId="44B0E35F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510F948B" w14:textId="1CE737AB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6D4F6BF7" w14:textId="7B61F8A9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788D533F" w14:textId="0C27CAFA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6DA29BE1" w14:textId="1FCF05BC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641BB81D" w14:textId="421D8B9B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02819FD1" w14:textId="2A6FCD79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1E2A6B22" w14:textId="296675E5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5AC5A715" w14:textId="716201EB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57F09B3E" w14:textId="71690A9D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65C91647" w14:textId="5EDC59D0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466E6830" w14:textId="1028AF16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03D19B50" w14:textId="06F558EF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0D616C92" w14:textId="77777777" w:rsidR="00067BE5" w:rsidRPr="00067BE5" w:rsidRDefault="00067BE5" w:rsidP="008079A0">
      <w:pPr>
        <w:rPr>
          <w:b/>
          <w:color w:val="00B050"/>
          <w:sz w:val="24"/>
          <w:szCs w:val="24"/>
        </w:rPr>
      </w:pPr>
    </w:p>
    <w:p w14:paraId="47016204" w14:textId="0BABD1EF" w:rsidR="0033426D" w:rsidRPr="00067BE5" w:rsidRDefault="28F9235E" w:rsidP="28F9235E">
      <w:pPr>
        <w:rPr>
          <w:sz w:val="24"/>
          <w:szCs w:val="24"/>
        </w:rPr>
      </w:pPr>
      <w:r w:rsidRPr="28F9235E">
        <w:rPr>
          <w:b/>
          <w:bCs/>
          <w:color w:val="00B050"/>
          <w:sz w:val="24"/>
          <w:szCs w:val="24"/>
        </w:rPr>
        <w:lastRenderedPageBreak/>
        <w:t>STABILITY</w:t>
      </w:r>
      <w:r w:rsidRPr="28F9235E">
        <w:rPr>
          <w:sz w:val="24"/>
          <w:szCs w:val="24"/>
        </w:rPr>
        <w:t>: The stability of the equilibrium is examined by calculating the eigenvalues λ of the system matrix A.</w:t>
      </w:r>
    </w:p>
    <w:p w14:paraId="5629F1D8" w14:textId="0BABD1EF" w:rsidR="009D66DD" w:rsidRPr="00067BE5" w:rsidRDefault="28F9235E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rFonts w:cs="Times New Roman"/>
          <w:sz w:val="24"/>
          <w:szCs w:val="24"/>
          <w:lang w:val="en-GB"/>
        </w:rPr>
        <w:t>___________________________________________________________________________</w:t>
      </w:r>
    </w:p>
    <w:p w14:paraId="64DE6885" w14:textId="77777777" w:rsidR="007A4FF2" w:rsidRPr="00067BE5" w:rsidRDefault="007A4FF2" w:rsidP="008079A0">
      <w:pPr>
        <w:rPr>
          <w:noProof/>
          <w:sz w:val="24"/>
          <w:szCs w:val="24"/>
        </w:rPr>
      </w:pPr>
    </w:p>
    <w:p w14:paraId="3CBEDD41" w14:textId="27B1A39C" w:rsidR="009D66DD" w:rsidRPr="00067BE5" w:rsidRDefault="007A4FF2" w:rsidP="008079A0">
      <w:pPr>
        <w:rPr>
          <w:sz w:val="24"/>
          <w:szCs w:val="24"/>
        </w:rPr>
      </w:pPr>
      <w:r w:rsidRPr="00067BE5">
        <w:rPr>
          <w:noProof/>
          <w:sz w:val="24"/>
          <w:szCs w:val="24"/>
        </w:rPr>
        <w:drawing>
          <wp:inline distT="0" distB="0" distL="0" distR="0" wp14:anchorId="24A6ED69" wp14:editId="32EEA266">
            <wp:extent cx="1943100" cy="14382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AECC" w14:textId="325A9688" w:rsidR="00F25A1B" w:rsidRPr="00067BE5" w:rsidRDefault="28F9235E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rFonts w:cs="Times New Roman"/>
          <w:sz w:val="24"/>
          <w:szCs w:val="24"/>
          <w:lang w:val="en-GB"/>
        </w:rPr>
        <w:t>The solution to our equation includes positive eigenvalues therefore the system is unstable.</w:t>
      </w:r>
    </w:p>
    <w:p w14:paraId="3AECCF38" w14:textId="77777777" w:rsidR="008717C9" w:rsidRPr="00067BE5" w:rsidRDefault="28F9235E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rFonts w:cs="Times New Roman"/>
          <w:sz w:val="24"/>
          <w:szCs w:val="24"/>
          <w:lang w:val="en-GB"/>
        </w:rPr>
        <w:t>___________________________________________________________________________</w:t>
      </w:r>
    </w:p>
    <w:p w14:paraId="199C3BE3" w14:textId="100CC75E" w:rsidR="007A4FF2" w:rsidRPr="00067BE5" w:rsidRDefault="007A4FF2" w:rsidP="00F25A1B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</w:p>
    <w:p w14:paraId="595CD4B9" w14:textId="48028034" w:rsidR="007A4FF2" w:rsidRPr="00067BE5" w:rsidRDefault="007A4FF2" w:rsidP="00F25A1B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00067BE5">
        <w:rPr>
          <w:noProof/>
          <w:sz w:val="24"/>
          <w:szCs w:val="24"/>
        </w:rPr>
        <w:drawing>
          <wp:inline distT="0" distB="0" distL="0" distR="0" wp14:anchorId="22FD1C1D" wp14:editId="632C5A7A">
            <wp:extent cx="3667125" cy="22860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3949" w14:textId="1240C2E4" w:rsidR="00850EDF" w:rsidRPr="00067BE5" w:rsidRDefault="28F9235E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rFonts w:cs="Times New Roman"/>
          <w:sz w:val="24"/>
          <w:szCs w:val="24"/>
          <w:lang w:val="en-GB"/>
        </w:rPr>
        <w:t>Eigenvalues almost on imaginary axis therefore stable (would be marginally stable without damping term).</w:t>
      </w:r>
    </w:p>
    <w:p w14:paraId="18B3B0D7" w14:textId="0450B36E" w:rsidR="00CF196C" w:rsidRPr="00067BE5" w:rsidRDefault="28F9235E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rFonts w:cs="Times New Roman"/>
          <w:sz w:val="24"/>
          <w:szCs w:val="24"/>
          <w:lang w:val="en-GB"/>
        </w:rPr>
        <w:t>___________________________________________________________________________</w:t>
      </w:r>
    </w:p>
    <w:p w14:paraId="49FDFC19" w14:textId="77777777" w:rsidR="00067BE5" w:rsidRPr="001E55A3" w:rsidRDefault="00067BE5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3B4986EF" w14:textId="77777777" w:rsidR="00067BE5" w:rsidRPr="001E55A3" w:rsidRDefault="00067BE5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2696B7B3" w14:textId="77777777" w:rsidR="00067BE5" w:rsidRPr="001E55A3" w:rsidRDefault="00067BE5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1B456AEE" w14:textId="77777777" w:rsidR="00067BE5" w:rsidRPr="001E55A3" w:rsidRDefault="00067BE5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22DD8A6C" w14:textId="77777777" w:rsidR="00067BE5" w:rsidRPr="001E55A3" w:rsidRDefault="00067BE5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7E319751" w14:textId="77777777" w:rsidR="00067BE5" w:rsidRPr="001E55A3" w:rsidRDefault="00067BE5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7614B6C6" w14:textId="77777777" w:rsidR="00067BE5" w:rsidRPr="001E55A3" w:rsidRDefault="00067BE5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2152C9C7" w14:textId="77777777" w:rsidR="00067BE5" w:rsidRPr="001E55A3" w:rsidRDefault="00067BE5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2BC3746A" w14:textId="642C0AF6" w:rsidR="00067BE5" w:rsidRDefault="00067BE5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08AD6965" w14:textId="77777777" w:rsidR="00AB3398" w:rsidRPr="001E55A3" w:rsidRDefault="00AB3398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78194695" w14:textId="77777777" w:rsidR="00067BE5" w:rsidRPr="001E55A3" w:rsidRDefault="00067BE5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46394EEB" w14:textId="5BCE7BBA" w:rsidR="005E047F" w:rsidRDefault="005E047F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1B6D845C" w14:textId="3BA38CB4" w:rsidR="00255BB1" w:rsidRDefault="00255BB1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0C59BA3F" w14:textId="0D64ABD3" w:rsidR="00255BB1" w:rsidRDefault="00255BB1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</w:p>
    <w:p w14:paraId="6A207FD0" w14:textId="77777777" w:rsidR="00255BB1" w:rsidRPr="001E55A3" w:rsidRDefault="00255BB1" w:rsidP="009D66DD">
      <w:pPr>
        <w:autoSpaceDE w:val="0"/>
        <w:autoSpaceDN w:val="0"/>
        <w:adjustRightInd w:val="0"/>
        <w:rPr>
          <w:rFonts w:cs="Times New Roman"/>
          <w:color w:val="00B050"/>
          <w:sz w:val="24"/>
          <w:szCs w:val="24"/>
          <w:lang w:val="en-GB"/>
        </w:rPr>
      </w:pPr>
      <w:bookmarkStart w:id="0" w:name="_GoBack"/>
      <w:bookmarkEnd w:id="0"/>
    </w:p>
    <w:p w14:paraId="6DAEE1C2" w14:textId="67FF3FA3" w:rsidR="00D92FC9" w:rsidRPr="00067BE5" w:rsidRDefault="28F9235E" w:rsidP="28F9235E">
      <w:pPr>
        <w:autoSpaceDE w:val="0"/>
        <w:autoSpaceDN w:val="0"/>
        <w:adjustRightInd w:val="0"/>
        <w:rPr>
          <w:rFonts w:cs="Times New Roman"/>
          <w:sz w:val="24"/>
          <w:szCs w:val="24"/>
          <w:lang w:val="en-GB"/>
        </w:rPr>
      </w:pPr>
      <w:r w:rsidRPr="28F9235E">
        <w:rPr>
          <w:rFonts w:cs="Times New Roman"/>
          <w:b/>
          <w:bCs/>
          <w:color w:val="00B050"/>
          <w:sz w:val="24"/>
          <w:szCs w:val="24"/>
          <w:lang w:val="en-GB"/>
        </w:rPr>
        <w:t>CONTROLLABILITY</w:t>
      </w:r>
      <w:r w:rsidRPr="28F9235E">
        <w:rPr>
          <w:rFonts w:cs="Times New Roman"/>
          <w:sz w:val="24"/>
          <w:szCs w:val="24"/>
          <w:lang w:val="en-GB"/>
        </w:rPr>
        <w:t xml:space="preserve">: </w:t>
      </w:r>
    </w:p>
    <w:p w14:paraId="00770E45" w14:textId="1DD783A1" w:rsidR="00F604F0" w:rsidRPr="00067BE5" w:rsidRDefault="00F604F0" w:rsidP="008079A0">
      <w:pPr>
        <w:rPr>
          <w:sz w:val="24"/>
          <w:szCs w:val="24"/>
        </w:rPr>
      </w:pPr>
      <w:r w:rsidRPr="00067BE5">
        <w:rPr>
          <w:noProof/>
          <w:sz w:val="24"/>
          <w:szCs w:val="24"/>
        </w:rPr>
        <w:drawing>
          <wp:inline distT="0" distB="0" distL="0" distR="0" wp14:anchorId="6FE188C8" wp14:editId="3A4963EE">
            <wp:extent cx="4638675" cy="35623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5532" w14:textId="3F467CD2" w:rsidR="00F604F0" w:rsidRPr="00067BE5" w:rsidRDefault="00F604F0" w:rsidP="008079A0">
      <w:pPr>
        <w:rPr>
          <w:sz w:val="24"/>
          <w:szCs w:val="24"/>
        </w:rPr>
      </w:pPr>
    </w:p>
    <w:p w14:paraId="0CFE5625" w14:textId="4F23002A" w:rsidR="00900365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This is a full rank matrix so the system is controllable.</w:t>
      </w:r>
    </w:p>
    <w:p w14:paraId="0CCA1A63" w14:textId="77777777" w:rsidR="00F604F0" w:rsidRPr="00067BE5" w:rsidRDefault="00F604F0" w:rsidP="00900365">
      <w:pPr>
        <w:rPr>
          <w:sz w:val="24"/>
          <w:szCs w:val="24"/>
        </w:rPr>
      </w:pPr>
    </w:p>
    <w:p w14:paraId="787D77F1" w14:textId="43FA27ED" w:rsidR="00CE091E" w:rsidRPr="00067BE5" w:rsidRDefault="28F9235E" w:rsidP="28F9235E">
      <w:pPr>
        <w:rPr>
          <w:sz w:val="24"/>
          <w:szCs w:val="24"/>
        </w:rPr>
      </w:pPr>
      <w:r w:rsidRPr="28F9235E">
        <w:rPr>
          <w:b/>
          <w:bCs/>
          <w:color w:val="00B050"/>
          <w:sz w:val="24"/>
          <w:szCs w:val="24"/>
        </w:rPr>
        <w:t>OBSERVABILITY</w:t>
      </w:r>
      <w:r w:rsidRPr="28F9235E">
        <w:rPr>
          <w:sz w:val="24"/>
          <w:szCs w:val="24"/>
        </w:rPr>
        <w:t>:</w:t>
      </w:r>
    </w:p>
    <w:p w14:paraId="41BADA57" w14:textId="462D5421" w:rsidR="0028396E" w:rsidRPr="00067BE5" w:rsidRDefault="00900365" w:rsidP="008079A0">
      <w:pPr>
        <w:rPr>
          <w:sz w:val="24"/>
          <w:szCs w:val="24"/>
        </w:rPr>
      </w:pPr>
      <w:r w:rsidRPr="00067BE5">
        <w:rPr>
          <w:noProof/>
          <w:sz w:val="24"/>
          <w:szCs w:val="24"/>
        </w:rPr>
        <w:drawing>
          <wp:inline distT="0" distB="0" distL="0" distR="0" wp14:anchorId="5401500D" wp14:editId="5168E94C">
            <wp:extent cx="4314825" cy="34290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7591" w14:textId="27C50C27" w:rsidR="001F3DDC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>This is a full rank matrix so the system is observable.</w:t>
      </w:r>
    </w:p>
    <w:p w14:paraId="4D700085" w14:textId="64E5DEE6" w:rsidR="00067BE5" w:rsidRDefault="00067BE5" w:rsidP="00025142">
      <w:pPr>
        <w:rPr>
          <w:sz w:val="24"/>
          <w:szCs w:val="24"/>
        </w:rPr>
      </w:pPr>
    </w:p>
    <w:p w14:paraId="61A50F5E" w14:textId="63C33F85" w:rsidR="001814B8" w:rsidRDefault="001814B8" w:rsidP="00025142">
      <w:pPr>
        <w:rPr>
          <w:sz w:val="24"/>
          <w:szCs w:val="24"/>
        </w:rPr>
      </w:pPr>
    </w:p>
    <w:p w14:paraId="5468C7ED" w14:textId="77777777" w:rsidR="001814B8" w:rsidRPr="00067BE5" w:rsidRDefault="001814B8" w:rsidP="00025142">
      <w:pPr>
        <w:rPr>
          <w:sz w:val="24"/>
          <w:szCs w:val="24"/>
        </w:rPr>
      </w:pPr>
    </w:p>
    <w:p w14:paraId="676A802E" w14:textId="28BC5DDA" w:rsidR="0033426D" w:rsidRPr="00067BE5" w:rsidRDefault="001F3DDC" w:rsidP="28F9235E">
      <w:pPr>
        <w:pStyle w:val="Heading1"/>
        <w:rPr>
          <w:sz w:val="24"/>
          <w:szCs w:val="24"/>
        </w:rPr>
      </w:pPr>
      <w:r w:rsidRPr="00067BE5">
        <w:rPr>
          <w:sz w:val="24"/>
          <w:szCs w:val="24"/>
        </w:rPr>
        <w:t>4.</w:t>
      </w:r>
      <w:r w:rsidRPr="00067BE5">
        <w:rPr>
          <w:sz w:val="24"/>
          <w:szCs w:val="24"/>
        </w:rPr>
        <w:tab/>
        <w:t>Simulate your state space module using the Matlab ode45 function</w:t>
      </w:r>
    </w:p>
    <w:p w14:paraId="7BC450FB" w14:textId="1BB0F9F3" w:rsidR="0033426D" w:rsidRDefault="0033426D" w:rsidP="00025142">
      <w:pPr>
        <w:rPr>
          <w:sz w:val="24"/>
          <w:szCs w:val="24"/>
        </w:rPr>
      </w:pPr>
    </w:p>
    <w:p w14:paraId="6F71A8A1" w14:textId="181A5A73" w:rsidR="00EB25AF" w:rsidRPr="00067BE5" w:rsidRDefault="00EB25AF" w:rsidP="00025142">
      <w:pPr>
        <w:rPr>
          <w:sz w:val="24"/>
          <w:szCs w:val="24"/>
        </w:rPr>
      </w:pPr>
      <w:r w:rsidRPr="00067BE5">
        <w:rPr>
          <w:rFonts w:cs="Times New Roman"/>
          <w:noProof/>
          <w:color w:val="000000"/>
          <w:position w:val="-85"/>
          <w:sz w:val="24"/>
          <w:szCs w:val="24"/>
          <w:lang w:val="en-GB"/>
        </w:rPr>
        <w:drawing>
          <wp:inline distT="0" distB="0" distL="0" distR="0" wp14:anchorId="460CBDE0" wp14:editId="71DD1AE1">
            <wp:extent cx="46101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855C" w14:textId="77777777" w:rsidR="00EB25AF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 xml:space="preserve">Simulate your state space module using the </w:t>
      </w:r>
      <w:proofErr w:type="spellStart"/>
      <w:r w:rsidRPr="28F9235E">
        <w:rPr>
          <w:sz w:val="24"/>
          <w:szCs w:val="24"/>
        </w:rPr>
        <w:t>Matlab</w:t>
      </w:r>
      <w:proofErr w:type="spellEnd"/>
      <w:r w:rsidRPr="28F9235E">
        <w:rPr>
          <w:sz w:val="24"/>
          <w:szCs w:val="24"/>
        </w:rPr>
        <w:t xml:space="preserve"> ode45 function</w:t>
      </w:r>
      <w:r w:rsidR="00EB25AF">
        <w:rPr>
          <w:sz w:val="24"/>
          <w:szCs w:val="24"/>
        </w:rPr>
        <w:t>:</w:t>
      </w:r>
    </w:p>
    <w:p w14:paraId="49573844" w14:textId="77777777" w:rsidR="00EB25AF" w:rsidRDefault="00EB25AF" w:rsidP="28F9235E">
      <w:pPr>
        <w:rPr>
          <w:sz w:val="24"/>
          <w:szCs w:val="24"/>
        </w:rPr>
      </w:pPr>
    </w:p>
    <w:p w14:paraId="3FE15D61" w14:textId="5D65ABB4" w:rsidR="0033426D" w:rsidRPr="00067BE5" w:rsidRDefault="00EB25AF" w:rsidP="28F9235E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, I created a file that contains all the parameters of my state space equation written above.</w:t>
      </w:r>
    </w:p>
    <w:p w14:paraId="510820DB" w14:textId="08E7AFCB" w:rsidR="0033426D" w:rsidRPr="00067BE5" w:rsidRDefault="0033426D" w:rsidP="00025142">
      <w:pPr>
        <w:rPr>
          <w:sz w:val="24"/>
          <w:szCs w:val="24"/>
        </w:rPr>
      </w:pPr>
    </w:p>
    <w:p w14:paraId="3B4FB9B7" w14:textId="19C83923" w:rsidR="001F3DDC" w:rsidRPr="00067BE5" w:rsidRDefault="001F3DDC" w:rsidP="00025142">
      <w:pPr>
        <w:rPr>
          <w:sz w:val="24"/>
          <w:szCs w:val="24"/>
        </w:rPr>
      </w:pPr>
    </w:p>
    <w:p w14:paraId="3144ADDC" w14:textId="02986243" w:rsidR="001F3DDC" w:rsidRPr="00067BE5" w:rsidRDefault="00EB25AF" w:rsidP="000251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FE6155" wp14:editId="122DCB7F">
            <wp:extent cx="5731510" cy="3781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847C" w14:textId="65258803" w:rsidR="001F3DDC" w:rsidRPr="00067BE5" w:rsidRDefault="001F3DDC" w:rsidP="00025142">
      <w:pPr>
        <w:rPr>
          <w:sz w:val="24"/>
          <w:szCs w:val="24"/>
        </w:rPr>
      </w:pPr>
    </w:p>
    <w:p w14:paraId="6BDFC350" w14:textId="25420EF4" w:rsidR="001F3DDC" w:rsidRPr="00067BE5" w:rsidRDefault="00EB25AF" w:rsidP="00025142">
      <w:pPr>
        <w:rPr>
          <w:sz w:val="24"/>
          <w:szCs w:val="24"/>
        </w:rPr>
      </w:pPr>
      <w:r>
        <w:rPr>
          <w:sz w:val="24"/>
          <w:szCs w:val="24"/>
        </w:rPr>
        <w:t>We were provided with a function that simulate</w:t>
      </w:r>
      <w:r w:rsidR="00854491">
        <w:rPr>
          <w:sz w:val="24"/>
          <w:szCs w:val="24"/>
        </w:rPr>
        <w:t>s the pendulum in an animation and we are calling this function after we solved the 1</w:t>
      </w:r>
      <w:r w:rsidR="00854491" w:rsidRPr="00854491">
        <w:rPr>
          <w:sz w:val="24"/>
          <w:szCs w:val="24"/>
          <w:vertAlign w:val="superscript"/>
        </w:rPr>
        <w:t>st</w:t>
      </w:r>
      <w:r w:rsidR="00854491">
        <w:rPr>
          <w:sz w:val="24"/>
          <w:szCs w:val="24"/>
        </w:rPr>
        <w:t xml:space="preserve"> differential equation using the ODE45. </w:t>
      </w:r>
    </w:p>
    <w:p w14:paraId="29F163FB" w14:textId="0A151574" w:rsidR="001F3DDC" w:rsidRPr="00067BE5" w:rsidRDefault="001F3DDC" w:rsidP="00025142">
      <w:pPr>
        <w:rPr>
          <w:sz w:val="24"/>
          <w:szCs w:val="24"/>
        </w:rPr>
      </w:pPr>
    </w:p>
    <w:p w14:paraId="65E4B93D" w14:textId="4B92BF6B" w:rsidR="001F3DDC" w:rsidRPr="00067BE5" w:rsidRDefault="00EB25AF" w:rsidP="0002514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C658BE" wp14:editId="449801E1">
            <wp:extent cx="5731510" cy="47764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2F6E" w14:textId="6977C4B2" w:rsidR="00B004CD" w:rsidRPr="00067BE5" w:rsidRDefault="00B004CD" w:rsidP="00025142">
      <w:pPr>
        <w:rPr>
          <w:sz w:val="24"/>
          <w:szCs w:val="24"/>
        </w:rPr>
      </w:pPr>
    </w:p>
    <w:p w14:paraId="32C1DDDF" w14:textId="7898B575" w:rsidR="00B004CD" w:rsidRPr="00067BE5" w:rsidRDefault="00854491" w:rsidP="000251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7644D7" wp14:editId="753B9EFB">
            <wp:extent cx="4181475" cy="7143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53B7" w14:textId="3A4AA4D1" w:rsidR="0033426D" w:rsidRPr="00067BE5" w:rsidRDefault="00467CE1" w:rsidP="000251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B2C98C" wp14:editId="4190F967">
            <wp:extent cx="5762625" cy="2472690"/>
            <wp:effectExtent l="0" t="0" r="952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72470" cy="24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9915" w14:textId="3094A4EB" w:rsidR="0033426D" w:rsidRPr="00067BE5" w:rsidRDefault="001F3DDC" w:rsidP="28F9235E">
      <w:pPr>
        <w:pStyle w:val="Heading1"/>
        <w:rPr>
          <w:sz w:val="24"/>
          <w:szCs w:val="24"/>
        </w:rPr>
      </w:pPr>
      <w:r w:rsidRPr="00067BE5">
        <w:rPr>
          <w:sz w:val="24"/>
          <w:szCs w:val="24"/>
        </w:rPr>
        <w:lastRenderedPageBreak/>
        <w:t>5.</w:t>
      </w:r>
      <w:r w:rsidRPr="00067BE5">
        <w:rPr>
          <w:sz w:val="24"/>
          <w:szCs w:val="24"/>
        </w:rPr>
        <w:tab/>
        <w:t>Design a state feedback controller</w:t>
      </w:r>
    </w:p>
    <w:p w14:paraId="48F483AF" w14:textId="77777777" w:rsidR="0033426D" w:rsidRPr="00067BE5" w:rsidRDefault="0033426D" w:rsidP="00025142">
      <w:pPr>
        <w:rPr>
          <w:sz w:val="24"/>
          <w:szCs w:val="24"/>
        </w:rPr>
      </w:pPr>
    </w:p>
    <w:p w14:paraId="5322CF88" w14:textId="32C71DC6" w:rsidR="0033426D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 xml:space="preserve">Design a state feedback controller </w:t>
      </w:r>
    </w:p>
    <w:p w14:paraId="1BCE14B1" w14:textId="77777777" w:rsidR="00854491" w:rsidRPr="00067BE5" w:rsidRDefault="00854491" w:rsidP="28F9235E">
      <w:pPr>
        <w:rPr>
          <w:sz w:val="24"/>
          <w:szCs w:val="24"/>
        </w:rPr>
      </w:pPr>
    </w:p>
    <w:p w14:paraId="1D189542" w14:textId="4125F84C" w:rsidR="0033426D" w:rsidRPr="00067BE5" w:rsidRDefault="00854491" w:rsidP="00854491">
      <w:pPr>
        <w:rPr>
          <w:sz w:val="24"/>
          <w:szCs w:val="24"/>
        </w:rPr>
      </w:pPr>
      <w:r w:rsidRPr="00854491">
        <w:rPr>
          <w:sz w:val="24"/>
          <w:szCs w:val="24"/>
        </w:rPr>
        <w:t>First write down the matrix equat</w:t>
      </w:r>
      <w:r>
        <w:rPr>
          <w:sz w:val="24"/>
          <w:szCs w:val="24"/>
        </w:rPr>
        <w:t xml:space="preserve">ion for state feedback control, </w:t>
      </w:r>
      <w:r w:rsidRPr="00854491">
        <w:rPr>
          <w:sz w:val="24"/>
          <w:szCs w:val="24"/>
        </w:rPr>
        <w:t>indicat</w:t>
      </w:r>
      <w:r>
        <w:rPr>
          <w:sz w:val="24"/>
          <w:szCs w:val="24"/>
        </w:rPr>
        <w:t>ing the form of the gain vector:</w:t>
      </w:r>
    </w:p>
    <w:p w14:paraId="1B1A07E6" w14:textId="59C8630E" w:rsidR="0033426D" w:rsidRPr="00067BE5" w:rsidRDefault="0033426D" w:rsidP="00025142">
      <w:pPr>
        <w:rPr>
          <w:sz w:val="24"/>
          <w:szCs w:val="24"/>
        </w:rPr>
      </w:pPr>
    </w:p>
    <w:p w14:paraId="778D0785" w14:textId="35A051A8" w:rsidR="001F3DDC" w:rsidRPr="00067BE5" w:rsidRDefault="001F3DDC" w:rsidP="00025142">
      <w:pPr>
        <w:rPr>
          <w:sz w:val="24"/>
          <w:szCs w:val="24"/>
        </w:rPr>
      </w:pPr>
    </w:p>
    <w:p w14:paraId="6269718C" w14:textId="5CC88E0F" w:rsidR="001F3DDC" w:rsidRPr="00067BE5" w:rsidRDefault="001F3DDC" w:rsidP="00025142">
      <w:pPr>
        <w:rPr>
          <w:sz w:val="24"/>
          <w:szCs w:val="24"/>
        </w:rPr>
      </w:pPr>
    </w:p>
    <w:p w14:paraId="14FEBB34" w14:textId="1A11B240" w:rsidR="001F3DDC" w:rsidRPr="00067BE5" w:rsidRDefault="001F3DDC" w:rsidP="00025142">
      <w:pPr>
        <w:rPr>
          <w:sz w:val="24"/>
          <w:szCs w:val="24"/>
        </w:rPr>
      </w:pPr>
    </w:p>
    <w:p w14:paraId="312DAFCF" w14:textId="58FED25C" w:rsidR="001F3DDC" w:rsidRPr="00067BE5" w:rsidRDefault="001F3DDC" w:rsidP="00025142">
      <w:pPr>
        <w:rPr>
          <w:sz w:val="24"/>
          <w:szCs w:val="24"/>
        </w:rPr>
      </w:pPr>
    </w:p>
    <w:p w14:paraId="42D90876" w14:textId="358A1A4F" w:rsidR="001F3DDC" w:rsidRPr="00067BE5" w:rsidRDefault="001F3DDC" w:rsidP="00025142">
      <w:pPr>
        <w:rPr>
          <w:sz w:val="24"/>
          <w:szCs w:val="24"/>
        </w:rPr>
      </w:pPr>
    </w:p>
    <w:p w14:paraId="0E202A8F" w14:textId="0BE1D6D2" w:rsidR="001F3DDC" w:rsidRPr="00067BE5" w:rsidRDefault="001F3DDC" w:rsidP="00025142">
      <w:pPr>
        <w:rPr>
          <w:sz w:val="24"/>
          <w:szCs w:val="24"/>
        </w:rPr>
      </w:pPr>
    </w:p>
    <w:p w14:paraId="71FAE8B7" w14:textId="68DBB977" w:rsidR="001F3DDC" w:rsidRPr="00067BE5" w:rsidRDefault="001F3DDC" w:rsidP="00025142">
      <w:pPr>
        <w:rPr>
          <w:sz w:val="24"/>
          <w:szCs w:val="24"/>
        </w:rPr>
      </w:pPr>
    </w:p>
    <w:p w14:paraId="5067009E" w14:textId="344ABB2C" w:rsidR="001F3DDC" w:rsidRPr="00067BE5" w:rsidRDefault="001F3DDC" w:rsidP="00025142">
      <w:pPr>
        <w:rPr>
          <w:sz w:val="24"/>
          <w:szCs w:val="24"/>
        </w:rPr>
      </w:pPr>
    </w:p>
    <w:p w14:paraId="31FB6086" w14:textId="78A1BF12" w:rsidR="001F3DDC" w:rsidRPr="00067BE5" w:rsidRDefault="001F3DDC" w:rsidP="00025142">
      <w:pPr>
        <w:rPr>
          <w:sz w:val="24"/>
          <w:szCs w:val="24"/>
        </w:rPr>
      </w:pPr>
    </w:p>
    <w:p w14:paraId="702C0FAB" w14:textId="2E301A96" w:rsidR="001F3DDC" w:rsidRPr="00067BE5" w:rsidRDefault="001F3DDC" w:rsidP="00025142">
      <w:pPr>
        <w:rPr>
          <w:sz w:val="24"/>
          <w:szCs w:val="24"/>
        </w:rPr>
      </w:pPr>
    </w:p>
    <w:p w14:paraId="0678C2AA" w14:textId="0B02906D" w:rsidR="001F3DDC" w:rsidRPr="00067BE5" w:rsidRDefault="001F3DDC" w:rsidP="00025142">
      <w:pPr>
        <w:rPr>
          <w:sz w:val="24"/>
          <w:szCs w:val="24"/>
        </w:rPr>
      </w:pPr>
    </w:p>
    <w:p w14:paraId="7C6B691B" w14:textId="034BCD90" w:rsidR="001F3DDC" w:rsidRPr="00067BE5" w:rsidRDefault="001F3DDC" w:rsidP="00025142">
      <w:pPr>
        <w:rPr>
          <w:sz w:val="24"/>
          <w:szCs w:val="24"/>
        </w:rPr>
      </w:pPr>
    </w:p>
    <w:p w14:paraId="0E19CECE" w14:textId="2431C5B5" w:rsidR="001F3DDC" w:rsidRDefault="001F3DDC" w:rsidP="00025142">
      <w:pPr>
        <w:rPr>
          <w:sz w:val="24"/>
          <w:szCs w:val="24"/>
        </w:rPr>
      </w:pPr>
    </w:p>
    <w:p w14:paraId="247A7577" w14:textId="2822DC5F" w:rsidR="00092EEA" w:rsidRDefault="00092EEA" w:rsidP="00025142">
      <w:pPr>
        <w:rPr>
          <w:sz w:val="24"/>
          <w:szCs w:val="24"/>
        </w:rPr>
      </w:pPr>
    </w:p>
    <w:p w14:paraId="5C6CDDC9" w14:textId="2BFAD55E" w:rsidR="00092EEA" w:rsidRDefault="00092EEA" w:rsidP="00025142">
      <w:pPr>
        <w:rPr>
          <w:sz w:val="24"/>
          <w:szCs w:val="24"/>
        </w:rPr>
      </w:pPr>
    </w:p>
    <w:p w14:paraId="50D84406" w14:textId="2C933269" w:rsidR="00092EEA" w:rsidRDefault="00092EEA" w:rsidP="00025142">
      <w:pPr>
        <w:rPr>
          <w:sz w:val="24"/>
          <w:szCs w:val="24"/>
        </w:rPr>
      </w:pPr>
    </w:p>
    <w:p w14:paraId="2601AC48" w14:textId="3243475E" w:rsidR="00092EEA" w:rsidRDefault="00092EEA" w:rsidP="00025142">
      <w:pPr>
        <w:rPr>
          <w:sz w:val="24"/>
          <w:szCs w:val="24"/>
        </w:rPr>
      </w:pPr>
    </w:p>
    <w:p w14:paraId="5A15B78A" w14:textId="11D91D8B" w:rsidR="00092EEA" w:rsidRDefault="00092EEA" w:rsidP="00025142">
      <w:pPr>
        <w:rPr>
          <w:sz w:val="24"/>
          <w:szCs w:val="24"/>
        </w:rPr>
      </w:pPr>
    </w:p>
    <w:p w14:paraId="514F26ED" w14:textId="224799DF" w:rsidR="00092EEA" w:rsidRDefault="00092EEA" w:rsidP="00025142">
      <w:pPr>
        <w:rPr>
          <w:sz w:val="24"/>
          <w:szCs w:val="24"/>
        </w:rPr>
      </w:pPr>
    </w:p>
    <w:p w14:paraId="2FE6C7CB" w14:textId="58EE35BD" w:rsidR="00092EEA" w:rsidRDefault="00092EEA" w:rsidP="00025142">
      <w:pPr>
        <w:rPr>
          <w:sz w:val="24"/>
          <w:szCs w:val="24"/>
        </w:rPr>
      </w:pPr>
    </w:p>
    <w:p w14:paraId="45907824" w14:textId="58AE3892" w:rsidR="00092EEA" w:rsidRDefault="00092EEA" w:rsidP="00025142">
      <w:pPr>
        <w:rPr>
          <w:sz w:val="24"/>
          <w:szCs w:val="24"/>
        </w:rPr>
      </w:pPr>
    </w:p>
    <w:p w14:paraId="2EBD2995" w14:textId="49DB6951" w:rsidR="00092EEA" w:rsidRDefault="00092EEA" w:rsidP="00025142">
      <w:pPr>
        <w:rPr>
          <w:sz w:val="24"/>
          <w:szCs w:val="24"/>
        </w:rPr>
      </w:pPr>
    </w:p>
    <w:p w14:paraId="016430E1" w14:textId="17D03339" w:rsidR="00092EEA" w:rsidRDefault="00092EEA" w:rsidP="00025142">
      <w:pPr>
        <w:rPr>
          <w:sz w:val="24"/>
          <w:szCs w:val="24"/>
        </w:rPr>
      </w:pPr>
    </w:p>
    <w:p w14:paraId="2949BE24" w14:textId="7E27C388" w:rsidR="00092EEA" w:rsidRDefault="00092EEA" w:rsidP="00025142">
      <w:pPr>
        <w:rPr>
          <w:sz w:val="24"/>
          <w:szCs w:val="24"/>
        </w:rPr>
      </w:pPr>
    </w:p>
    <w:p w14:paraId="56853529" w14:textId="79FA4D26" w:rsidR="00092EEA" w:rsidRDefault="00092EEA" w:rsidP="00025142">
      <w:pPr>
        <w:rPr>
          <w:sz w:val="24"/>
          <w:szCs w:val="24"/>
        </w:rPr>
      </w:pPr>
    </w:p>
    <w:p w14:paraId="126EA35E" w14:textId="629653EE" w:rsidR="00092EEA" w:rsidRDefault="00092EEA" w:rsidP="00025142">
      <w:pPr>
        <w:rPr>
          <w:sz w:val="24"/>
          <w:szCs w:val="24"/>
        </w:rPr>
      </w:pPr>
    </w:p>
    <w:p w14:paraId="3C1EC8AC" w14:textId="607E7D1A" w:rsidR="00092EEA" w:rsidRDefault="00092EEA" w:rsidP="00025142">
      <w:pPr>
        <w:rPr>
          <w:sz w:val="24"/>
          <w:szCs w:val="24"/>
        </w:rPr>
      </w:pPr>
    </w:p>
    <w:p w14:paraId="6F924714" w14:textId="0AE0BB95" w:rsidR="00092EEA" w:rsidRDefault="00092EEA" w:rsidP="00025142">
      <w:pPr>
        <w:rPr>
          <w:sz w:val="24"/>
          <w:szCs w:val="24"/>
        </w:rPr>
      </w:pPr>
    </w:p>
    <w:p w14:paraId="6A890B48" w14:textId="700E3CB1" w:rsidR="00092EEA" w:rsidRDefault="00092EEA" w:rsidP="00025142">
      <w:pPr>
        <w:rPr>
          <w:sz w:val="24"/>
          <w:szCs w:val="24"/>
        </w:rPr>
      </w:pPr>
    </w:p>
    <w:p w14:paraId="6D3B3B0C" w14:textId="4FDE4F51" w:rsidR="00092EEA" w:rsidRDefault="00092EEA" w:rsidP="00025142">
      <w:pPr>
        <w:rPr>
          <w:sz w:val="24"/>
          <w:szCs w:val="24"/>
        </w:rPr>
      </w:pPr>
    </w:p>
    <w:p w14:paraId="1E95C865" w14:textId="050FEFBB" w:rsidR="00092EEA" w:rsidRDefault="00092EEA" w:rsidP="00025142">
      <w:pPr>
        <w:rPr>
          <w:sz w:val="24"/>
          <w:szCs w:val="24"/>
        </w:rPr>
      </w:pPr>
    </w:p>
    <w:p w14:paraId="4F6C9BC5" w14:textId="139B7CA8" w:rsidR="00092EEA" w:rsidRDefault="00092EEA" w:rsidP="00025142">
      <w:pPr>
        <w:rPr>
          <w:sz w:val="24"/>
          <w:szCs w:val="24"/>
        </w:rPr>
      </w:pPr>
    </w:p>
    <w:p w14:paraId="4F09FA71" w14:textId="085CEB6C" w:rsidR="00092EEA" w:rsidRDefault="00092EEA" w:rsidP="00025142">
      <w:pPr>
        <w:rPr>
          <w:sz w:val="24"/>
          <w:szCs w:val="24"/>
        </w:rPr>
      </w:pPr>
    </w:p>
    <w:p w14:paraId="6FC041C8" w14:textId="05B0CB86" w:rsidR="00092EEA" w:rsidRDefault="00092EEA" w:rsidP="00025142">
      <w:pPr>
        <w:rPr>
          <w:sz w:val="24"/>
          <w:szCs w:val="24"/>
        </w:rPr>
      </w:pPr>
    </w:p>
    <w:p w14:paraId="6A7C7E89" w14:textId="1F62AE0E" w:rsidR="00092EEA" w:rsidRDefault="00092EEA" w:rsidP="00025142">
      <w:pPr>
        <w:rPr>
          <w:sz w:val="24"/>
          <w:szCs w:val="24"/>
        </w:rPr>
      </w:pPr>
    </w:p>
    <w:p w14:paraId="4B57D35E" w14:textId="7C103744" w:rsidR="001F3DDC" w:rsidRDefault="001F3DDC" w:rsidP="00025142">
      <w:pPr>
        <w:rPr>
          <w:sz w:val="24"/>
          <w:szCs w:val="24"/>
        </w:rPr>
      </w:pPr>
    </w:p>
    <w:p w14:paraId="15251667" w14:textId="77777777" w:rsidR="00092EEA" w:rsidRPr="00067BE5" w:rsidRDefault="00092EEA" w:rsidP="00025142">
      <w:pPr>
        <w:rPr>
          <w:sz w:val="24"/>
          <w:szCs w:val="24"/>
        </w:rPr>
      </w:pPr>
    </w:p>
    <w:p w14:paraId="23CE7720" w14:textId="77777777" w:rsidR="001F3DDC" w:rsidRPr="00067BE5" w:rsidRDefault="001F3DDC" w:rsidP="00025142">
      <w:pPr>
        <w:rPr>
          <w:sz w:val="24"/>
          <w:szCs w:val="24"/>
        </w:rPr>
      </w:pPr>
    </w:p>
    <w:p w14:paraId="676CAE3C" w14:textId="7DA324DD" w:rsidR="0033426D" w:rsidRPr="00067BE5" w:rsidRDefault="001F3DDC" w:rsidP="28F9235E">
      <w:pPr>
        <w:pStyle w:val="Heading1"/>
        <w:rPr>
          <w:sz w:val="24"/>
          <w:szCs w:val="24"/>
        </w:rPr>
      </w:pPr>
      <w:r w:rsidRPr="00067BE5">
        <w:rPr>
          <w:sz w:val="24"/>
          <w:szCs w:val="24"/>
        </w:rPr>
        <w:t>6.</w:t>
      </w:r>
      <w:r w:rsidRPr="00067BE5">
        <w:rPr>
          <w:sz w:val="24"/>
          <w:szCs w:val="24"/>
        </w:rPr>
        <w:tab/>
        <w:t>Implement the controller/observer system using Euler integration</w:t>
      </w:r>
    </w:p>
    <w:p w14:paraId="4F650F95" w14:textId="77777777" w:rsidR="0033426D" w:rsidRPr="00067BE5" w:rsidRDefault="0033426D" w:rsidP="00025142">
      <w:pPr>
        <w:rPr>
          <w:sz w:val="24"/>
          <w:szCs w:val="24"/>
        </w:rPr>
      </w:pPr>
    </w:p>
    <w:p w14:paraId="0561F466" w14:textId="77777777" w:rsidR="0033426D" w:rsidRPr="00067BE5" w:rsidRDefault="28F9235E" w:rsidP="28F9235E">
      <w:pPr>
        <w:rPr>
          <w:sz w:val="24"/>
          <w:szCs w:val="24"/>
        </w:rPr>
      </w:pPr>
      <w:r w:rsidRPr="28F9235E">
        <w:rPr>
          <w:sz w:val="24"/>
          <w:szCs w:val="24"/>
        </w:rPr>
        <w:t xml:space="preserve">Implement the controller/observer system using Euler integration </w:t>
      </w:r>
    </w:p>
    <w:p w14:paraId="50ADD13B" w14:textId="211CB15D" w:rsidR="0033426D" w:rsidRPr="00067BE5" w:rsidRDefault="0033426D" w:rsidP="00025142">
      <w:pPr>
        <w:rPr>
          <w:sz w:val="24"/>
          <w:szCs w:val="24"/>
        </w:rPr>
      </w:pPr>
    </w:p>
    <w:p w14:paraId="64CD0803" w14:textId="06B24BAC" w:rsidR="001F3DDC" w:rsidRPr="00067BE5" w:rsidRDefault="001F3DDC" w:rsidP="00025142">
      <w:pPr>
        <w:rPr>
          <w:sz w:val="24"/>
          <w:szCs w:val="24"/>
        </w:rPr>
      </w:pPr>
    </w:p>
    <w:p w14:paraId="010DB452" w14:textId="30A044C6" w:rsidR="001F3DDC" w:rsidRPr="00067BE5" w:rsidRDefault="001F3DDC" w:rsidP="00025142">
      <w:pPr>
        <w:rPr>
          <w:sz w:val="24"/>
          <w:szCs w:val="24"/>
        </w:rPr>
      </w:pPr>
    </w:p>
    <w:p w14:paraId="0F7B362D" w14:textId="5C5D2270" w:rsidR="001F3DDC" w:rsidRPr="00067BE5" w:rsidRDefault="001F3DDC" w:rsidP="00025142">
      <w:pPr>
        <w:rPr>
          <w:sz w:val="24"/>
          <w:szCs w:val="24"/>
        </w:rPr>
      </w:pPr>
    </w:p>
    <w:p w14:paraId="7BFF06A3" w14:textId="5E0C0150" w:rsidR="001F3DDC" w:rsidRPr="00067BE5" w:rsidRDefault="001F3DDC" w:rsidP="00025142">
      <w:pPr>
        <w:rPr>
          <w:sz w:val="24"/>
          <w:szCs w:val="24"/>
        </w:rPr>
      </w:pPr>
    </w:p>
    <w:p w14:paraId="0D9B3EB2" w14:textId="6C2BADA5" w:rsidR="001F3DDC" w:rsidRPr="00067BE5" w:rsidRDefault="001F3DDC" w:rsidP="00025142">
      <w:pPr>
        <w:rPr>
          <w:sz w:val="24"/>
          <w:szCs w:val="24"/>
        </w:rPr>
      </w:pPr>
    </w:p>
    <w:p w14:paraId="62B1970A" w14:textId="47DC1D2D" w:rsidR="001F3DDC" w:rsidRPr="00067BE5" w:rsidRDefault="001F3DDC" w:rsidP="00025142">
      <w:pPr>
        <w:rPr>
          <w:sz w:val="24"/>
          <w:szCs w:val="24"/>
        </w:rPr>
      </w:pPr>
    </w:p>
    <w:p w14:paraId="62581EDD" w14:textId="206D54F5" w:rsidR="001F3DDC" w:rsidRPr="00067BE5" w:rsidRDefault="001F3DDC" w:rsidP="00025142">
      <w:pPr>
        <w:rPr>
          <w:sz w:val="24"/>
          <w:szCs w:val="24"/>
        </w:rPr>
      </w:pPr>
    </w:p>
    <w:p w14:paraId="1D60EE55" w14:textId="5A16E7D8" w:rsidR="001F3DDC" w:rsidRPr="00067BE5" w:rsidRDefault="001F3DDC" w:rsidP="00025142">
      <w:pPr>
        <w:rPr>
          <w:sz w:val="24"/>
          <w:szCs w:val="24"/>
        </w:rPr>
      </w:pPr>
    </w:p>
    <w:p w14:paraId="3BC92E06" w14:textId="7AE0CD4A" w:rsidR="001F3DDC" w:rsidRPr="00067BE5" w:rsidRDefault="001F3DDC" w:rsidP="00025142">
      <w:pPr>
        <w:rPr>
          <w:sz w:val="24"/>
          <w:szCs w:val="24"/>
        </w:rPr>
      </w:pPr>
    </w:p>
    <w:p w14:paraId="1D307A5C" w14:textId="0F174D46" w:rsidR="001F3DDC" w:rsidRPr="00067BE5" w:rsidRDefault="001F3DDC" w:rsidP="00025142">
      <w:pPr>
        <w:rPr>
          <w:sz w:val="24"/>
          <w:szCs w:val="24"/>
        </w:rPr>
      </w:pPr>
    </w:p>
    <w:p w14:paraId="0BFC3BE4" w14:textId="0B4E59C7" w:rsidR="001F3DDC" w:rsidRPr="00067BE5" w:rsidRDefault="001F3DDC" w:rsidP="00025142">
      <w:pPr>
        <w:rPr>
          <w:sz w:val="24"/>
          <w:szCs w:val="24"/>
        </w:rPr>
      </w:pPr>
    </w:p>
    <w:p w14:paraId="57D6D838" w14:textId="724737D3" w:rsidR="001F3DDC" w:rsidRPr="00067BE5" w:rsidRDefault="001F3DDC" w:rsidP="00025142">
      <w:pPr>
        <w:rPr>
          <w:sz w:val="24"/>
          <w:szCs w:val="24"/>
        </w:rPr>
      </w:pPr>
    </w:p>
    <w:p w14:paraId="31358720" w14:textId="2C36C85D" w:rsidR="001F3DDC" w:rsidRPr="00067BE5" w:rsidRDefault="001F3DDC" w:rsidP="00025142">
      <w:pPr>
        <w:rPr>
          <w:sz w:val="24"/>
          <w:szCs w:val="24"/>
        </w:rPr>
      </w:pPr>
    </w:p>
    <w:p w14:paraId="4CB16A95" w14:textId="53D63937" w:rsidR="001F3DDC" w:rsidRPr="00067BE5" w:rsidRDefault="001F3DDC" w:rsidP="00025142">
      <w:pPr>
        <w:rPr>
          <w:sz w:val="24"/>
          <w:szCs w:val="24"/>
        </w:rPr>
      </w:pPr>
    </w:p>
    <w:p w14:paraId="5C5DE565" w14:textId="2899DF21" w:rsidR="001F3DDC" w:rsidRPr="00067BE5" w:rsidRDefault="001F3DDC" w:rsidP="00025142">
      <w:pPr>
        <w:rPr>
          <w:sz w:val="24"/>
          <w:szCs w:val="24"/>
        </w:rPr>
      </w:pPr>
    </w:p>
    <w:p w14:paraId="3211AB50" w14:textId="1E729439" w:rsidR="001F3DDC" w:rsidRPr="00067BE5" w:rsidRDefault="001F3DDC" w:rsidP="00025142">
      <w:pPr>
        <w:rPr>
          <w:sz w:val="24"/>
          <w:szCs w:val="24"/>
        </w:rPr>
      </w:pPr>
    </w:p>
    <w:p w14:paraId="2CAD0256" w14:textId="102C7DE7" w:rsidR="001F3DDC" w:rsidRPr="00067BE5" w:rsidRDefault="001F3DDC" w:rsidP="00025142">
      <w:pPr>
        <w:rPr>
          <w:sz w:val="24"/>
          <w:szCs w:val="24"/>
        </w:rPr>
      </w:pPr>
    </w:p>
    <w:p w14:paraId="15E6C2A4" w14:textId="33510FB7" w:rsidR="001F3DDC" w:rsidRPr="00067BE5" w:rsidRDefault="001F3DDC" w:rsidP="00025142">
      <w:pPr>
        <w:rPr>
          <w:sz w:val="24"/>
          <w:szCs w:val="24"/>
        </w:rPr>
      </w:pPr>
    </w:p>
    <w:p w14:paraId="47D4B6B2" w14:textId="7554BF1F" w:rsidR="001F3DDC" w:rsidRPr="00067BE5" w:rsidRDefault="001F3DDC" w:rsidP="00025142">
      <w:pPr>
        <w:rPr>
          <w:sz w:val="24"/>
          <w:szCs w:val="24"/>
        </w:rPr>
      </w:pPr>
    </w:p>
    <w:p w14:paraId="4F34F7E7" w14:textId="2603E4F9" w:rsidR="001F3DDC" w:rsidRPr="00067BE5" w:rsidRDefault="001F3DDC" w:rsidP="00025142">
      <w:pPr>
        <w:rPr>
          <w:sz w:val="24"/>
          <w:szCs w:val="24"/>
        </w:rPr>
      </w:pPr>
    </w:p>
    <w:p w14:paraId="7E73E57E" w14:textId="14B2963E" w:rsidR="001F3DDC" w:rsidRPr="00067BE5" w:rsidRDefault="001F3DDC" w:rsidP="00025142">
      <w:pPr>
        <w:rPr>
          <w:sz w:val="24"/>
          <w:szCs w:val="24"/>
        </w:rPr>
      </w:pPr>
    </w:p>
    <w:p w14:paraId="223A84FE" w14:textId="3A18CB22" w:rsidR="001F3DDC" w:rsidRPr="00067BE5" w:rsidRDefault="001F3DDC" w:rsidP="00025142">
      <w:pPr>
        <w:rPr>
          <w:sz w:val="24"/>
          <w:szCs w:val="24"/>
        </w:rPr>
      </w:pPr>
    </w:p>
    <w:p w14:paraId="643599E3" w14:textId="2FD04AE0" w:rsidR="001F3DDC" w:rsidRPr="00067BE5" w:rsidRDefault="001F3DDC" w:rsidP="00025142">
      <w:pPr>
        <w:rPr>
          <w:sz w:val="24"/>
          <w:szCs w:val="24"/>
        </w:rPr>
      </w:pPr>
    </w:p>
    <w:p w14:paraId="64D54246" w14:textId="77777777" w:rsidR="001F3DDC" w:rsidRPr="00067BE5" w:rsidRDefault="001F3DDC" w:rsidP="00025142">
      <w:pPr>
        <w:rPr>
          <w:sz w:val="24"/>
          <w:szCs w:val="24"/>
        </w:rPr>
      </w:pPr>
    </w:p>
    <w:p w14:paraId="5A8B5D80" w14:textId="2518F64E" w:rsidR="006350F5" w:rsidRPr="00067BE5" w:rsidRDefault="001F3DDC" w:rsidP="28F9235E">
      <w:pPr>
        <w:pStyle w:val="Heading1"/>
        <w:rPr>
          <w:sz w:val="24"/>
          <w:szCs w:val="24"/>
        </w:rPr>
      </w:pPr>
      <w:r w:rsidRPr="00067BE5">
        <w:rPr>
          <w:sz w:val="24"/>
          <w:szCs w:val="24"/>
        </w:rPr>
        <w:t>7.</w:t>
      </w:r>
      <w:r w:rsidRPr="00067BE5">
        <w:rPr>
          <w:sz w:val="24"/>
          <w:szCs w:val="24"/>
        </w:rPr>
        <w:tab/>
        <w:t>Add a Luenberger observer to your state feedback controller</w:t>
      </w:r>
    </w:p>
    <w:p w14:paraId="2C985569" w14:textId="69DFE584" w:rsidR="006350F5" w:rsidRPr="00067BE5" w:rsidRDefault="006350F5" w:rsidP="00025142">
      <w:pPr>
        <w:rPr>
          <w:sz w:val="24"/>
          <w:szCs w:val="24"/>
        </w:rPr>
      </w:pPr>
    </w:p>
    <w:p w14:paraId="4D74EFF0" w14:textId="77FC9384" w:rsidR="006350F5" w:rsidRPr="00067BE5" w:rsidRDefault="006350F5" w:rsidP="28F9235E">
      <w:pPr>
        <w:pStyle w:val="Heading1"/>
        <w:rPr>
          <w:sz w:val="24"/>
          <w:szCs w:val="24"/>
        </w:rPr>
      </w:pPr>
      <w:r w:rsidRPr="00067BE5">
        <w:rPr>
          <w:sz w:val="24"/>
          <w:szCs w:val="24"/>
        </w:rPr>
        <w:t>8.</w:t>
      </w:r>
      <w:r w:rsidRPr="00067BE5">
        <w:rPr>
          <w:sz w:val="24"/>
          <w:szCs w:val="24"/>
        </w:rPr>
        <w:tab/>
        <w:t>Augment positional state into your state space model</w:t>
      </w:r>
    </w:p>
    <w:p w14:paraId="59281959" w14:textId="2B4CEFEE" w:rsidR="006350F5" w:rsidRPr="00067BE5" w:rsidRDefault="006350F5" w:rsidP="006350F5">
      <w:pPr>
        <w:rPr>
          <w:sz w:val="24"/>
          <w:szCs w:val="24"/>
        </w:rPr>
      </w:pPr>
    </w:p>
    <w:p w14:paraId="419D579A" w14:textId="08C6351A" w:rsidR="006350F5" w:rsidRPr="00067BE5" w:rsidRDefault="006350F5" w:rsidP="28F9235E">
      <w:pPr>
        <w:pStyle w:val="Heading1"/>
        <w:rPr>
          <w:sz w:val="24"/>
          <w:szCs w:val="24"/>
        </w:rPr>
      </w:pPr>
      <w:r w:rsidRPr="00067BE5">
        <w:rPr>
          <w:sz w:val="24"/>
          <w:szCs w:val="24"/>
        </w:rPr>
        <w:t>9.</w:t>
      </w:r>
      <w:r w:rsidRPr="00067BE5">
        <w:rPr>
          <w:sz w:val="24"/>
          <w:szCs w:val="24"/>
        </w:rPr>
        <w:tab/>
        <w:t>Implement the augmented state feedback controller</w:t>
      </w:r>
    </w:p>
    <w:p w14:paraId="0716F8C4" w14:textId="616CDF94" w:rsidR="006350F5" w:rsidRPr="00067BE5" w:rsidRDefault="006350F5" w:rsidP="006350F5">
      <w:pPr>
        <w:rPr>
          <w:sz w:val="24"/>
          <w:szCs w:val="24"/>
        </w:rPr>
      </w:pPr>
    </w:p>
    <w:p w14:paraId="28CA1492" w14:textId="00CE08D0" w:rsidR="006350F5" w:rsidRDefault="006350F5" w:rsidP="28F9235E">
      <w:pPr>
        <w:pStyle w:val="Heading1"/>
        <w:rPr>
          <w:sz w:val="24"/>
          <w:szCs w:val="24"/>
        </w:rPr>
      </w:pPr>
      <w:r w:rsidRPr="00067BE5">
        <w:rPr>
          <w:sz w:val="24"/>
          <w:szCs w:val="24"/>
        </w:rPr>
        <w:t>9.</w:t>
      </w:r>
      <w:r w:rsidRPr="00067BE5">
        <w:rPr>
          <w:sz w:val="24"/>
          <w:szCs w:val="24"/>
        </w:rPr>
        <w:tab/>
        <w:t>Implement the augmented state feedback controller</w:t>
      </w:r>
    </w:p>
    <w:p w14:paraId="24D4E0C9" w14:textId="77777777" w:rsidR="007E7582" w:rsidRDefault="007E7582" w:rsidP="007E7582"/>
    <w:p w14:paraId="61F270E2" w14:textId="3D917F2E" w:rsidR="007E7582" w:rsidRDefault="28F9235E" w:rsidP="007E7582">
      <w:pPr>
        <w:pStyle w:val="Heading1"/>
      </w:pPr>
      <w:r>
        <w:t>10. Run the inverted pendulum demos</w:t>
      </w:r>
    </w:p>
    <w:p w14:paraId="11C8D0B2" w14:textId="0FC38D2E" w:rsidR="007E7582" w:rsidRDefault="007E7582" w:rsidP="007E7582"/>
    <w:p w14:paraId="5C0BE914" w14:textId="77262FDB" w:rsidR="007E7582" w:rsidRPr="007E7582" w:rsidRDefault="007E7582" w:rsidP="007E7582"/>
    <w:sectPr w:rsidR="007E7582" w:rsidRPr="007E7582" w:rsidSect="00BD48F8">
      <w:headerReference w:type="default" r:id="rId103"/>
      <w:footerReference w:type="even" r:id="rId104"/>
      <w:footerReference w:type="default" r:id="rId105"/>
      <w:headerReference w:type="first" r:id="rId106"/>
      <w:footerReference w:type="first" r:id="rId107"/>
      <w:pgSz w:w="11906" w:h="16838" w:code="9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B2091" w14:textId="77777777" w:rsidR="00F73DA7" w:rsidRDefault="00F73DA7">
      <w:r>
        <w:separator/>
      </w:r>
    </w:p>
  </w:endnote>
  <w:endnote w:type="continuationSeparator" w:id="0">
    <w:p w14:paraId="3959D5DE" w14:textId="77777777" w:rsidR="00F73DA7" w:rsidRDefault="00F73DA7">
      <w:r>
        <w:continuationSeparator/>
      </w:r>
    </w:p>
  </w:endnote>
  <w:endnote w:type="continuationNotice" w:id="1">
    <w:p w14:paraId="18994A86" w14:textId="77777777" w:rsidR="00F73DA7" w:rsidRDefault="00F73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37F32" w14:textId="77777777" w:rsidR="00F73DA7" w:rsidRDefault="00F73DA7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238FE9" w14:textId="77777777" w:rsidR="00F73DA7" w:rsidRDefault="00F73D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C4527" w14:textId="0A3C9724" w:rsidR="00F73DA7" w:rsidRPr="004D6206" w:rsidRDefault="00F73DA7" w:rsidP="001724F9">
    <w:pPr>
      <w:pStyle w:val="Footer"/>
      <w:pBdr>
        <w:top w:val="double" w:sz="4" w:space="1" w:color="auto"/>
      </w:pBdr>
      <w:jc w:val="center"/>
    </w:pPr>
    <w:r>
      <w:t xml:space="preserve">Page </w:t>
    </w:r>
    <w:r w:rsidRPr="28F9235E">
      <w:rPr>
        <w:noProof/>
      </w:rPr>
      <w:fldChar w:fldCharType="begin"/>
    </w:r>
    <w:r w:rsidRPr="28F9235E">
      <w:rPr>
        <w:noProof/>
      </w:rPr>
      <w:instrText xml:space="preserve"> PAGE </w:instrText>
    </w:r>
    <w:r w:rsidRPr="28F9235E">
      <w:rPr>
        <w:noProof/>
      </w:rPr>
      <w:fldChar w:fldCharType="separate"/>
    </w:r>
    <w:r w:rsidR="00255BB1">
      <w:rPr>
        <w:noProof/>
      </w:rPr>
      <w:t>18</w:t>
    </w:r>
    <w:r w:rsidRPr="28F9235E">
      <w:rPr>
        <w:noProof/>
      </w:rPr>
      <w:fldChar w:fldCharType="end"/>
    </w:r>
    <w:r>
      <w:t xml:space="preserve"> of </w:t>
    </w:r>
    <w:r w:rsidRPr="28F9235E">
      <w:rPr>
        <w:noProof/>
      </w:rPr>
      <w:fldChar w:fldCharType="begin"/>
    </w:r>
    <w:r w:rsidRPr="28F9235E">
      <w:rPr>
        <w:noProof/>
      </w:rPr>
      <w:instrText xml:space="preserve"> NUMPAGES </w:instrText>
    </w:r>
    <w:r w:rsidRPr="28F9235E">
      <w:rPr>
        <w:noProof/>
      </w:rPr>
      <w:fldChar w:fldCharType="separate"/>
    </w:r>
    <w:r w:rsidR="00255BB1">
      <w:rPr>
        <w:noProof/>
      </w:rPr>
      <w:t>18</w:t>
    </w:r>
    <w:r w:rsidRPr="28F9235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F20F6" w14:textId="2073D0BB" w:rsidR="00F73DA7" w:rsidRDefault="00F73DA7" w:rsidP="008D3386">
    <w:pPr>
      <w:pStyle w:val="Footer"/>
      <w:pBdr>
        <w:top w:val="double" w:sz="4" w:space="1" w:color="auto"/>
      </w:pBdr>
      <w:jc w:val="center"/>
    </w:pPr>
    <w:r>
      <w:t xml:space="preserve">Page </w:t>
    </w:r>
    <w:r w:rsidRPr="28F9235E">
      <w:rPr>
        <w:noProof/>
      </w:rPr>
      <w:fldChar w:fldCharType="begin"/>
    </w:r>
    <w:r w:rsidRPr="28F9235E">
      <w:rPr>
        <w:noProof/>
      </w:rPr>
      <w:instrText xml:space="preserve"> PAGE </w:instrText>
    </w:r>
    <w:r w:rsidRPr="28F9235E">
      <w:rPr>
        <w:noProof/>
      </w:rPr>
      <w:fldChar w:fldCharType="separate"/>
    </w:r>
    <w:r w:rsidRPr="28F9235E">
      <w:rPr>
        <w:noProof/>
      </w:rPr>
      <w:t>1</w:t>
    </w:r>
    <w:r w:rsidRPr="28F9235E">
      <w:rPr>
        <w:noProof/>
      </w:rPr>
      <w:fldChar w:fldCharType="end"/>
    </w:r>
    <w:r>
      <w:t xml:space="preserve"> of </w:t>
    </w:r>
    <w:r w:rsidRPr="28F9235E">
      <w:rPr>
        <w:noProof/>
      </w:rPr>
      <w:fldChar w:fldCharType="begin"/>
    </w:r>
    <w:r w:rsidRPr="28F9235E">
      <w:rPr>
        <w:noProof/>
      </w:rPr>
      <w:instrText xml:space="preserve"> NUMPAGES </w:instrText>
    </w:r>
    <w:r w:rsidRPr="28F9235E">
      <w:rPr>
        <w:noProof/>
      </w:rPr>
      <w:fldChar w:fldCharType="separate"/>
    </w:r>
    <w:r w:rsidRPr="28F9235E">
      <w:rPr>
        <w:noProof/>
      </w:rPr>
      <w:t>14</w:t>
    </w:r>
    <w:r w:rsidRPr="28F9235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EE748" w14:textId="77777777" w:rsidR="00F73DA7" w:rsidRDefault="00F73DA7">
      <w:r>
        <w:separator/>
      </w:r>
    </w:p>
  </w:footnote>
  <w:footnote w:type="continuationSeparator" w:id="0">
    <w:p w14:paraId="01F57311" w14:textId="77777777" w:rsidR="00F73DA7" w:rsidRDefault="00F73DA7">
      <w:r>
        <w:continuationSeparator/>
      </w:r>
    </w:p>
  </w:footnote>
  <w:footnote w:type="continuationNotice" w:id="1">
    <w:p w14:paraId="3E12B894" w14:textId="77777777" w:rsidR="00F73DA7" w:rsidRDefault="00F73D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A5800" w14:textId="4E4B84EA" w:rsidR="00F73DA7" w:rsidRPr="002C0B10" w:rsidRDefault="00F73DA7" w:rsidP="002C0B10">
    <w:pPr>
      <w:pStyle w:val="Heading3"/>
    </w:pPr>
    <w:r>
      <w:t>Roco218 control engineering report for coursework 2018</w:t>
    </w:r>
  </w:p>
  <w:p w14:paraId="4571F8CE" w14:textId="7C296B1E" w:rsidR="00F73DA7" w:rsidRDefault="00F73DA7" w:rsidP="002C0B10">
    <w:pPr>
      <w:pStyle w:val="Heading3"/>
    </w:pPr>
    <w:r w:rsidRPr="002C0B10">
      <w:t>Student number: 10555152</w:t>
    </w:r>
  </w:p>
  <w:p w14:paraId="5BFF4E4A" w14:textId="3A6F3068" w:rsidR="00F73DA7" w:rsidRDefault="00F73DA7" w:rsidP="001540E1"/>
  <w:p w14:paraId="56A0D13C" w14:textId="77777777" w:rsidR="00F73DA7" w:rsidRPr="001540E1" w:rsidRDefault="00F73DA7" w:rsidP="001540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3D98A" w14:textId="77777777" w:rsidR="00F73DA7" w:rsidRPr="000F34D7" w:rsidRDefault="00F73DA7" w:rsidP="28F9235E">
    <w:pPr>
      <w:pStyle w:val="Headerfirstpage"/>
      <w:rPr>
        <w:rFonts w:cs="MV Boli"/>
        <w:sz w:val="32"/>
        <w:szCs w:val="32"/>
      </w:rPr>
    </w:pPr>
    <w:r w:rsidRPr="28F9235E">
      <w:rPr>
        <w:rFonts w:cs="MV Boli"/>
        <w:sz w:val="32"/>
        <w:szCs w:val="32"/>
      </w:rPr>
      <w:t>ROCO221 Motor Control 2015</w:t>
    </w:r>
  </w:p>
  <w:p w14:paraId="7DAD5BB2" w14:textId="77777777" w:rsidR="00F73DA7" w:rsidRDefault="00F73DA7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 xml:space="preserve">Practical </w:t>
    </w:r>
    <w:r>
      <w:rPr>
        <w:rFonts w:cs="MV Boli"/>
        <w:sz w:val="32"/>
        <w:szCs w:val="32"/>
      </w:rPr>
      <w:t>1</w:t>
    </w:r>
    <w:r w:rsidRPr="000F34D7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>Incremental encoder</w:t>
    </w:r>
  </w:p>
  <w:p w14:paraId="7EA3B053" w14:textId="77777777" w:rsidR="00F73DA7" w:rsidRPr="00BD48F8" w:rsidRDefault="00F73DA7" w:rsidP="00BD4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70_"/>
      </v:shape>
    </w:pict>
  </w:numPicBullet>
  <w:numPicBullet w:numPicBulletId="1">
    <w:pict>
      <v:shape id="_x0000_i1027" type="#_x0000_t75" style="width:9.75pt;height:9.75pt" o:bullet="t">
        <v:imagedata r:id="rId2" o:title="BD21294_"/>
      </v:shape>
    </w:pict>
  </w:numPicBullet>
  <w:numPicBullet w:numPicBulletId="2">
    <w:pict>
      <v:shape id="Picture 136" o:spid="_x0000_i1028" type="#_x0000_t75" style="width:27pt;height:15pt;visibility:visible;mso-wrap-style:square" o:bullet="t">
        <v:imagedata r:id="rId3" o:title=""/>
      </v:shape>
    </w:pict>
  </w:numPicBullet>
  <w:abstractNum w:abstractNumId="0" w15:restartNumberingAfterBreak="0">
    <w:nsid w:val="FFFFFF7C"/>
    <w:multiLevelType w:val="singleLevel"/>
    <w:tmpl w:val="6AA6DEC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48E9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B280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18F7F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6B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0C17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384E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74BC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45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4E0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00320F"/>
    <w:multiLevelType w:val="hybridMultilevel"/>
    <w:tmpl w:val="7206C816"/>
    <w:lvl w:ilvl="0" w:tplc="6E52CF70">
      <w:start w:val="1"/>
      <w:numFmt w:val="bullet"/>
      <w:pStyle w:val="Bullets"/>
      <w:lvlText w:val=""/>
      <w:lvlPicBulletId w:val="0"/>
      <w:lvlJc w:val="left"/>
      <w:pPr>
        <w:ind w:left="717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32A90"/>
    <w:multiLevelType w:val="hybridMultilevel"/>
    <w:tmpl w:val="B014A5E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51484"/>
    <w:multiLevelType w:val="hybridMultilevel"/>
    <w:tmpl w:val="E25445DA"/>
    <w:lvl w:ilvl="0" w:tplc="F9E8C28A">
      <w:start w:val="1"/>
      <w:numFmt w:val="bullet"/>
      <w:pStyle w:val="Instruction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85423"/>
    <w:multiLevelType w:val="hybridMultilevel"/>
    <w:tmpl w:val="B218BF28"/>
    <w:lvl w:ilvl="0" w:tplc="79206294">
      <w:start w:val="8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284"/>
  <w:noPunctuationKerning/>
  <w:characterSpacingControl w:val="doNotCompress"/>
  <w:hdrShapeDefaults>
    <o:shapedefaults v:ext="edit" spidmax="2049">
      <o:colormru v:ext="edit" colors="#fc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A5"/>
    <w:rsid w:val="00004645"/>
    <w:rsid w:val="00012756"/>
    <w:rsid w:val="000171E6"/>
    <w:rsid w:val="00020C2F"/>
    <w:rsid w:val="00021120"/>
    <w:rsid w:val="00023328"/>
    <w:rsid w:val="00025142"/>
    <w:rsid w:val="00026940"/>
    <w:rsid w:val="00027ADA"/>
    <w:rsid w:val="000303C2"/>
    <w:rsid w:val="00031192"/>
    <w:rsid w:val="00032A29"/>
    <w:rsid w:val="0003732C"/>
    <w:rsid w:val="0004307E"/>
    <w:rsid w:val="00043EF2"/>
    <w:rsid w:val="00047873"/>
    <w:rsid w:val="0005149B"/>
    <w:rsid w:val="00053794"/>
    <w:rsid w:val="00067BE5"/>
    <w:rsid w:val="00070CB7"/>
    <w:rsid w:val="000715AE"/>
    <w:rsid w:val="00071B54"/>
    <w:rsid w:val="00072436"/>
    <w:rsid w:val="0007258F"/>
    <w:rsid w:val="000729E4"/>
    <w:rsid w:val="00073B7D"/>
    <w:rsid w:val="00074FB0"/>
    <w:rsid w:val="0007769A"/>
    <w:rsid w:val="00083DB1"/>
    <w:rsid w:val="00087F49"/>
    <w:rsid w:val="00090A63"/>
    <w:rsid w:val="00092290"/>
    <w:rsid w:val="00092EEA"/>
    <w:rsid w:val="00095543"/>
    <w:rsid w:val="000A34EE"/>
    <w:rsid w:val="000A41F4"/>
    <w:rsid w:val="000A725B"/>
    <w:rsid w:val="000A74F8"/>
    <w:rsid w:val="000B11C0"/>
    <w:rsid w:val="000B5BC2"/>
    <w:rsid w:val="000B742C"/>
    <w:rsid w:val="000C144D"/>
    <w:rsid w:val="000C191D"/>
    <w:rsid w:val="000C3F0E"/>
    <w:rsid w:val="000D1257"/>
    <w:rsid w:val="000D1A25"/>
    <w:rsid w:val="000D2075"/>
    <w:rsid w:val="000D4106"/>
    <w:rsid w:val="000D5086"/>
    <w:rsid w:val="000D7B05"/>
    <w:rsid w:val="000E13EB"/>
    <w:rsid w:val="000E264C"/>
    <w:rsid w:val="000E3A9D"/>
    <w:rsid w:val="000E6761"/>
    <w:rsid w:val="000F0070"/>
    <w:rsid w:val="000F30FC"/>
    <w:rsid w:val="000F34D7"/>
    <w:rsid w:val="000F41D9"/>
    <w:rsid w:val="000F54B1"/>
    <w:rsid w:val="000F7E77"/>
    <w:rsid w:val="00100937"/>
    <w:rsid w:val="00104D88"/>
    <w:rsid w:val="00110083"/>
    <w:rsid w:val="00111407"/>
    <w:rsid w:val="0011514E"/>
    <w:rsid w:val="001210F3"/>
    <w:rsid w:val="00123056"/>
    <w:rsid w:val="0012418C"/>
    <w:rsid w:val="0012430A"/>
    <w:rsid w:val="0012490A"/>
    <w:rsid w:val="00127E95"/>
    <w:rsid w:val="00131CBB"/>
    <w:rsid w:val="00133016"/>
    <w:rsid w:val="00136800"/>
    <w:rsid w:val="0013731F"/>
    <w:rsid w:val="00142051"/>
    <w:rsid w:val="00142725"/>
    <w:rsid w:val="00150E46"/>
    <w:rsid w:val="0015236D"/>
    <w:rsid w:val="00152B35"/>
    <w:rsid w:val="00153438"/>
    <w:rsid w:val="001540E1"/>
    <w:rsid w:val="00154B0E"/>
    <w:rsid w:val="00162675"/>
    <w:rsid w:val="0016634D"/>
    <w:rsid w:val="001724F9"/>
    <w:rsid w:val="00175D29"/>
    <w:rsid w:val="00180E87"/>
    <w:rsid w:val="001814B8"/>
    <w:rsid w:val="001873DD"/>
    <w:rsid w:val="001901D9"/>
    <w:rsid w:val="00191898"/>
    <w:rsid w:val="001927B1"/>
    <w:rsid w:val="00192C3B"/>
    <w:rsid w:val="00194A82"/>
    <w:rsid w:val="001A49F8"/>
    <w:rsid w:val="001B01A0"/>
    <w:rsid w:val="001B2B06"/>
    <w:rsid w:val="001B41FE"/>
    <w:rsid w:val="001C2CE5"/>
    <w:rsid w:val="001C5BBE"/>
    <w:rsid w:val="001C76F7"/>
    <w:rsid w:val="001D071A"/>
    <w:rsid w:val="001D1AA3"/>
    <w:rsid w:val="001E1D20"/>
    <w:rsid w:val="001E55A3"/>
    <w:rsid w:val="001E577F"/>
    <w:rsid w:val="001E5A69"/>
    <w:rsid w:val="001F1FF3"/>
    <w:rsid w:val="001F22CE"/>
    <w:rsid w:val="001F3DDC"/>
    <w:rsid w:val="00204C52"/>
    <w:rsid w:val="00210FCE"/>
    <w:rsid w:val="00211FD2"/>
    <w:rsid w:val="002128C5"/>
    <w:rsid w:val="00213439"/>
    <w:rsid w:val="00216045"/>
    <w:rsid w:val="0021622F"/>
    <w:rsid w:val="00226D8A"/>
    <w:rsid w:val="0023728C"/>
    <w:rsid w:val="002434B8"/>
    <w:rsid w:val="00243F34"/>
    <w:rsid w:val="0025164A"/>
    <w:rsid w:val="00255BB1"/>
    <w:rsid w:val="00256D0D"/>
    <w:rsid w:val="0025767B"/>
    <w:rsid w:val="00262865"/>
    <w:rsid w:val="002666A4"/>
    <w:rsid w:val="0027005F"/>
    <w:rsid w:val="0027010A"/>
    <w:rsid w:val="00270BF7"/>
    <w:rsid w:val="00275C00"/>
    <w:rsid w:val="00277924"/>
    <w:rsid w:val="00280182"/>
    <w:rsid w:val="0028303F"/>
    <w:rsid w:val="00283473"/>
    <w:rsid w:val="0028396E"/>
    <w:rsid w:val="00287692"/>
    <w:rsid w:val="002945C7"/>
    <w:rsid w:val="002A7853"/>
    <w:rsid w:val="002B462F"/>
    <w:rsid w:val="002C0B10"/>
    <w:rsid w:val="002D26B7"/>
    <w:rsid w:val="002D389D"/>
    <w:rsid w:val="002D3DA3"/>
    <w:rsid w:val="002D5A9F"/>
    <w:rsid w:val="002E1610"/>
    <w:rsid w:val="002E527F"/>
    <w:rsid w:val="002E5C64"/>
    <w:rsid w:val="002F2D89"/>
    <w:rsid w:val="00302158"/>
    <w:rsid w:val="0030684A"/>
    <w:rsid w:val="00310644"/>
    <w:rsid w:val="0032211F"/>
    <w:rsid w:val="00322120"/>
    <w:rsid w:val="003265B5"/>
    <w:rsid w:val="003276AA"/>
    <w:rsid w:val="00330765"/>
    <w:rsid w:val="00332226"/>
    <w:rsid w:val="0033426D"/>
    <w:rsid w:val="00335269"/>
    <w:rsid w:val="00340D2E"/>
    <w:rsid w:val="00350CE8"/>
    <w:rsid w:val="0035150E"/>
    <w:rsid w:val="00351AC6"/>
    <w:rsid w:val="00353186"/>
    <w:rsid w:val="00356CED"/>
    <w:rsid w:val="00360368"/>
    <w:rsid w:val="003678D4"/>
    <w:rsid w:val="00373D13"/>
    <w:rsid w:val="00382454"/>
    <w:rsid w:val="00387DC7"/>
    <w:rsid w:val="003920FF"/>
    <w:rsid w:val="00394C8D"/>
    <w:rsid w:val="003A3CF2"/>
    <w:rsid w:val="003A40C2"/>
    <w:rsid w:val="003B6824"/>
    <w:rsid w:val="003C1736"/>
    <w:rsid w:val="003C1C3A"/>
    <w:rsid w:val="003C3052"/>
    <w:rsid w:val="003C3E91"/>
    <w:rsid w:val="003C4BEC"/>
    <w:rsid w:val="003C5B23"/>
    <w:rsid w:val="003D2E17"/>
    <w:rsid w:val="003D5526"/>
    <w:rsid w:val="003E4C97"/>
    <w:rsid w:val="003F0B37"/>
    <w:rsid w:val="003F17FD"/>
    <w:rsid w:val="004045F4"/>
    <w:rsid w:val="00404949"/>
    <w:rsid w:val="00405986"/>
    <w:rsid w:val="00405BB2"/>
    <w:rsid w:val="00407ED0"/>
    <w:rsid w:val="00407F76"/>
    <w:rsid w:val="004204D2"/>
    <w:rsid w:val="00425C35"/>
    <w:rsid w:val="00426D67"/>
    <w:rsid w:val="00432565"/>
    <w:rsid w:val="00433689"/>
    <w:rsid w:val="00437AFC"/>
    <w:rsid w:val="00441056"/>
    <w:rsid w:val="00451AA9"/>
    <w:rsid w:val="0045568A"/>
    <w:rsid w:val="00455901"/>
    <w:rsid w:val="004641C9"/>
    <w:rsid w:val="00467CE1"/>
    <w:rsid w:val="00474540"/>
    <w:rsid w:val="00496583"/>
    <w:rsid w:val="00496708"/>
    <w:rsid w:val="00496CD6"/>
    <w:rsid w:val="00497290"/>
    <w:rsid w:val="004A069D"/>
    <w:rsid w:val="004A1DB4"/>
    <w:rsid w:val="004A2FA4"/>
    <w:rsid w:val="004C2CC0"/>
    <w:rsid w:val="004C7674"/>
    <w:rsid w:val="004D3E92"/>
    <w:rsid w:val="004D58CE"/>
    <w:rsid w:val="004D6206"/>
    <w:rsid w:val="004D77CA"/>
    <w:rsid w:val="004E1404"/>
    <w:rsid w:val="004E39D3"/>
    <w:rsid w:val="004F602D"/>
    <w:rsid w:val="004F7803"/>
    <w:rsid w:val="00500E5A"/>
    <w:rsid w:val="005142E5"/>
    <w:rsid w:val="005161A5"/>
    <w:rsid w:val="00520406"/>
    <w:rsid w:val="00525B56"/>
    <w:rsid w:val="005260DF"/>
    <w:rsid w:val="00527100"/>
    <w:rsid w:val="00531DE6"/>
    <w:rsid w:val="00532BA4"/>
    <w:rsid w:val="00534F33"/>
    <w:rsid w:val="0053603C"/>
    <w:rsid w:val="005435EC"/>
    <w:rsid w:val="00543E39"/>
    <w:rsid w:val="005457F1"/>
    <w:rsid w:val="005472CD"/>
    <w:rsid w:val="005533B0"/>
    <w:rsid w:val="0055424A"/>
    <w:rsid w:val="005554AA"/>
    <w:rsid w:val="00556159"/>
    <w:rsid w:val="00565E99"/>
    <w:rsid w:val="00571E81"/>
    <w:rsid w:val="00585AFE"/>
    <w:rsid w:val="0058797F"/>
    <w:rsid w:val="005A111A"/>
    <w:rsid w:val="005A23C6"/>
    <w:rsid w:val="005B0799"/>
    <w:rsid w:val="005B2427"/>
    <w:rsid w:val="005B2F33"/>
    <w:rsid w:val="005B480C"/>
    <w:rsid w:val="005C7F4A"/>
    <w:rsid w:val="005D100F"/>
    <w:rsid w:val="005D5A42"/>
    <w:rsid w:val="005E047F"/>
    <w:rsid w:val="005E3CDD"/>
    <w:rsid w:val="005E48FB"/>
    <w:rsid w:val="005E51BC"/>
    <w:rsid w:val="005F40AF"/>
    <w:rsid w:val="005F53AA"/>
    <w:rsid w:val="005F568D"/>
    <w:rsid w:val="005F7E73"/>
    <w:rsid w:val="00605232"/>
    <w:rsid w:val="00607421"/>
    <w:rsid w:val="00624443"/>
    <w:rsid w:val="00625EE1"/>
    <w:rsid w:val="0063431A"/>
    <w:rsid w:val="006350F5"/>
    <w:rsid w:val="00635641"/>
    <w:rsid w:val="00635B24"/>
    <w:rsid w:val="006427BE"/>
    <w:rsid w:val="0065090A"/>
    <w:rsid w:val="00652CF4"/>
    <w:rsid w:val="00660622"/>
    <w:rsid w:val="00662A37"/>
    <w:rsid w:val="00663128"/>
    <w:rsid w:val="00663615"/>
    <w:rsid w:val="00663EF3"/>
    <w:rsid w:val="00671477"/>
    <w:rsid w:val="006721CB"/>
    <w:rsid w:val="00673860"/>
    <w:rsid w:val="006813C4"/>
    <w:rsid w:val="00681528"/>
    <w:rsid w:val="00686FA9"/>
    <w:rsid w:val="00687AC5"/>
    <w:rsid w:val="006913C1"/>
    <w:rsid w:val="006A08A5"/>
    <w:rsid w:val="006A26DB"/>
    <w:rsid w:val="006A3D5B"/>
    <w:rsid w:val="006B0ADF"/>
    <w:rsid w:val="006B5667"/>
    <w:rsid w:val="006B5871"/>
    <w:rsid w:val="006C0355"/>
    <w:rsid w:val="006C1140"/>
    <w:rsid w:val="006C5A3E"/>
    <w:rsid w:val="006C6D63"/>
    <w:rsid w:val="006C6E3A"/>
    <w:rsid w:val="006C77AB"/>
    <w:rsid w:val="006D2B61"/>
    <w:rsid w:val="006D67C2"/>
    <w:rsid w:val="006D713F"/>
    <w:rsid w:val="006D7DAB"/>
    <w:rsid w:val="006E07B1"/>
    <w:rsid w:val="006E4C6B"/>
    <w:rsid w:val="006E6151"/>
    <w:rsid w:val="006E63BC"/>
    <w:rsid w:val="006E6A6C"/>
    <w:rsid w:val="006F564A"/>
    <w:rsid w:val="007038C7"/>
    <w:rsid w:val="00704975"/>
    <w:rsid w:val="0070553E"/>
    <w:rsid w:val="0070729E"/>
    <w:rsid w:val="00710501"/>
    <w:rsid w:val="00715B6B"/>
    <w:rsid w:val="00716D35"/>
    <w:rsid w:val="00717756"/>
    <w:rsid w:val="00721933"/>
    <w:rsid w:val="00722F90"/>
    <w:rsid w:val="00723C9F"/>
    <w:rsid w:val="00726037"/>
    <w:rsid w:val="0073209F"/>
    <w:rsid w:val="00742D6A"/>
    <w:rsid w:val="0074556E"/>
    <w:rsid w:val="00747B63"/>
    <w:rsid w:val="0075158D"/>
    <w:rsid w:val="00754AC2"/>
    <w:rsid w:val="00755657"/>
    <w:rsid w:val="00755C81"/>
    <w:rsid w:val="00760EA6"/>
    <w:rsid w:val="00767080"/>
    <w:rsid w:val="00773D62"/>
    <w:rsid w:val="00774D50"/>
    <w:rsid w:val="00777079"/>
    <w:rsid w:val="00777E53"/>
    <w:rsid w:val="00780A8B"/>
    <w:rsid w:val="00781BED"/>
    <w:rsid w:val="00792211"/>
    <w:rsid w:val="00792AE8"/>
    <w:rsid w:val="007957D7"/>
    <w:rsid w:val="00796882"/>
    <w:rsid w:val="00797436"/>
    <w:rsid w:val="007A38EA"/>
    <w:rsid w:val="007A3DA5"/>
    <w:rsid w:val="007A4FF2"/>
    <w:rsid w:val="007A5EA9"/>
    <w:rsid w:val="007A66A9"/>
    <w:rsid w:val="007B3B16"/>
    <w:rsid w:val="007B6253"/>
    <w:rsid w:val="007B7E3A"/>
    <w:rsid w:val="007C2D4C"/>
    <w:rsid w:val="007D3C39"/>
    <w:rsid w:val="007D3EEF"/>
    <w:rsid w:val="007D5CEE"/>
    <w:rsid w:val="007E225C"/>
    <w:rsid w:val="007E3073"/>
    <w:rsid w:val="007E5957"/>
    <w:rsid w:val="007E7582"/>
    <w:rsid w:val="007F7B69"/>
    <w:rsid w:val="00801C61"/>
    <w:rsid w:val="00801DAA"/>
    <w:rsid w:val="00802878"/>
    <w:rsid w:val="00806017"/>
    <w:rsid w:val="008079A0"/>
    <w:rsid w:val="00813F49"/>
    <w:rsid w:val="008145DF"/>
    <w:rsid w:val="00814D92"/>
    <w:rsid w:val="00820888"/>
    <w:rsid w:val="00820DB3"/>
    <w:rsid w:val="00822524"/>
    <w:rsid w:val="00831E3E"/>
    <w:rsid w:val="00832FE8"/>
    <w:rsid w:val="00833D41"/>
    <w:rsid w:val="00835B11"/>
    <w:rsid w:val="00840CC2"/>
    <w:rsid w:val="00841A5D"/>
    <w:rsid w:val="00842EC3"/>
    <w:rsid w:val="00850EDF"/>
    <w:rsid w:val="00852913"/>
    <w:rsid w:val="008535A2"/>
    <w:rsid w:val="00854483"/>
    <w:rsid w:val="00854491"/>
    <w:rsid w:val="00856983"/>
    <w:rsid w:val="00856FE3"/>
    <w:rsid w:val="00857944"/>
    <w:rsid w:val="0086211B"/>
    <w:rsid w:val="008658CF"/>
    <w:rsid w:val="00870954"/>
    <w:rsid w:val="008717C9"/>
    <w:rsid w:val="00872A50"/>
    <w:rsid w:val="00875E3C"/>
    <w:rsid w:val="00880B0F"/>
    <w:rsid w:val="0088210E"/>
    <w:rsid w:val="008825B7"/>
    <w:rsid w:val="00890465"/>
    <w:rsid w:val="008962C4"/>
    <w:rsid w:val="00897DDC"/>
    <w:rsid w:val="008A54C0"/>
    <w:rsid w:val="008A7E21"/>
    <w:rsid w:val="008B0CDD"/>
    <w:rsid w:val="008B5E1D"/>
    <w:rsid w:val="008B6C6D"/>
    <w:rsid w:val="008B740D"/>
    <w:rsid w:val="008C2449"/>
    <w:rsid w:val="008D10E2"/>
    <w:rsid w:val="008D126A"/>
    <w:rsid w:val="008D20B1"/>
    <w:rsid w:val="008D3386"/>
    <w:rsid w:val="008F32FD"/>
    <w:rsid w:val="008F3949"/>
    <w:rsid w:val="008F3E31"/>
    <w:rsid w:val="008F6E9B"/>
    <w:rsid w:val="00900365"/>
    <w:rsid w:val="00901EE3"/>
    <w:rsid w:val="0090305F"/>
    <w:rsid w:val="00904906"/>
    <w:rsid w:val="00905201"/>
    <w:rsid w:val="00905835"/>
    <w:rsid w:val="00906831"/>
    <w:rsid w:val="00907A0E"/>
    <w:rsid w:val="0091662A"/>
    <w:rsid w:val="0092333F"/>
    <w:rsid w:val="00923654"/>
    <w:rsid w:val="00925144"/>
    <w:rsid w:val="00931D14"/>
    <w:rsid w:val="0093672F"/>
    <w:rsid w:val="0094196D"/>
    <w:rsid w:val="009452FA"/>
    <w:rsid w:val="009473BD"/>
    <w:rsid w:val="00947B7D"/>
    <w:rsid w:val="009608B9"/>
    <w:rsid w:val="00974207"/>
    <w:rsid w:val="00977C07"/>
    <w:rsid w:val="00980461"/>
    <w:rsid w:val="009909DD"/>
    <w:rsid w:val="00992C07"/>
    <w:rsid w:val="0099674F"/>
    <w:rsid w:val="00996A90"/>
    <w:rsid w:val="009A0684"/>
    <w:rsid w:val="009B311C"/>
    <w:rsid w:val="009B3CC3"/>
    <w:rsid w:val="009B55EE"/>
    <w:rsid w:val="009B5AD6"/>
    <w:rsid w:val="009C2C8E"/>
    <w:rsid w:val="009D3447"/>
    <w:rsid w:val="009D66DD"/>
    <w:rsid w:val="009E3BB0"/>
    <w:rsid w:val="009E545B"/>
    <w:rsid w:val="009E546E"/>
    <w:rsid w:val="009F5DF6"/>
    <w:rsid w:val="00A06323"/>
    <w:rsid w:val="00A21B26"/>
    <w:rsid w:val="00A23D6D"/>
    <w:rsid w:val="00A26760"/>
    <w:rsid w:val="00A32056"/>
    <w:rsid w:val="00A340B2"/>
    <w:rsid w:val="00A3592E"/>
    <w:rsid w:val="00A35E28"/>
    <w:rsid w:val="00A372A5"/>
    <w:rsid w:val="00A403E9"/>
    <w:rsid w:val="00A41AE8"/>
    <w:rsid w:val="00A45C47"/>
    <w:rsid w:val="00A45D0D"/>
    <w:rsid w:val="00A655C7"/>
    <w:rsid w:val="00A70185"/>
    <w:rsid w:val="00A75D8A"/>
    <w:rsid w:val="00A80691"/>
    <w:rsid w:val="00A834A2"/>
    <w:rsid w:val="00A930B2"/>
    <w:rsid w:val="00A94ED1"/>
    <w:rsid w:val="00A96664"/>
    <w:rsid w:val="00A97602"/>
    <w:rsid w:val="00AA44B1"/>
    <w:rsid w:val="00AB1762"/>
    <w:rsid w:val="00AB3398"/>
    <w:rsid w:val="00AB636D"/>
    <w:rsid w:val="00AC2B4E"/>
    <w:rsid w:val="00AD0AC6"/>
    <w:rsid w:val="00AD0CFB"/>
    <w:rsid w:val="00AE1608"/>
    <w:rsid w:val="00AE272B"/>
    <w:rsid w:val="00AF0F5F"/>
    <w:rsid w:val="00AF4BBB"/>
    <w:rsid w:val="00B004CD"/>
    <w:rsid w:val="00B00B31"/>
    <w:rsid w:val="00B06060"/>
    <w:rsid w:val="00B16B74"/>
    <w:rsid w:val="00B22EDA"/>
    <w:rsid w:val="00B34F58"/>
    <w:rsid w:val="00B35C9A"/>
    <w:rsid w:val="00B365CA"/>
    <w:rsid w:val="00B509B5"/>
    <w:rsid w:val="00B52ED4"/>
    <w:rsid w:val="00B62086"/>
    <w:rsid w:val="00B63FC2"/>
    <w:rsid w:val="00B66672"/>
    <w:rsid w:val="00B67382"/>
    <w:rsid w:val="00B70136"/>
    <w:rsid w:val="00B74A41"/>
    <w:rsid w:val="00B8165C"/>
    <w:rsid w:val="00B83AF2"/>
    <w:rsid w:val="00B87B0C"/>
    <w:rsid w:val="00B9135C"/>
    <w:rsid w:val="00B92F98"/>
    <w:rsid w:val="00B95DD9"/>
    <w:rsid w:val="00B96754"/>
    <w:rsid w:val="00BA607C"/>
    <w:rsid w:val="00BA71E6"/>
    <w:rsid w:val="00BB01AA"/>
    <w:rsid w:val="00BB1BFF"/>
    <w:rsid w:val="00BB3571"/>
    <w:rsid w:val="00BB6D65"/>
    <w:rsid w:val="00BC3694"/>
    <w:rsid w:val="00BC7C19"/>
    <w:rsid w:val="00BD263F"/>
    <w:rsid w:val="00BD48F8"/>
    <w:rsid w:val="00BD691F"/>
    <w:rsid w:val="00BD6BF9"/>
    <w:rsid w:val="00BE1E6B"/>
    <w:rsid w:val="00BE398C"/>
    <w:rsid w:val="00BE41C8"/>
    <w:rsid w:val="00BE4D47"/>
    <w:rsid w:val="00BE7100"/>
    <w:rsid w:val="00BF3462"/>
    <w:rsid w:val="00BF34E8"/>
    <w:rsid w:val="00BF410E"/>
    <w:rsid w:val="00C0393B"/>
    <w:rsid w:val="00C075FA"/>
    <w:rsid w:val="00C1069B"/>
    <w:rsid w:val="00C11CD1"/>
    <w:rsid w:val="00C24EE4"/>
    <w:rsid w:val="00C2504B"/>
    <w:rsid w:val="00C253DC"/>
    <w:rsid w:val="00C31942"/>
    <w:rsid w:val="00C32B67"/>
    <w:rsid w:val="00C3765B"/>
    <w:rsid w:val="00C41156"/>
    <w:rsid w:val="00C42647"/>
    <w:rsid w:val="00C434D1"/>
    <w:rsid w:val="00C45077"/>
    <w:rsid w:val="00C52380"/>
    <w:rsid w:val="00C547A3"/>
    <w:rsid w:val="00C56EEB"/>
    <w:rsid w:val="00C62B49"/>
    <w:rsid w:val="00C7299F"/>
    <w:rsid w:val="00C736A0"/>
    <w:rsid w:val="00C739BC"/>
    <w:rsid w:val="00C75CE0"/>
    <w:rsid w:val="00C76840"/>
    <w:rsid w:val="00C779C6"/>
    <w:rsid w:val="00C83E0A"/>
    <w:rsid w:val="00C93B07"/>
    <w:rsid w:val="00C968A1"/>
    <w:rsid w:val="00CA23E6"/>
    <w:rsid w:val="00CC434F"/>
    <w:rsid w:val="00CD54D6"/>
    <w:rsid w:val="00CD70AA"/>
    <w:rsid w:val="00CE091E"/>
    <w:rsid w:val="00CE1C84"/>
    <w:rsid w:val="00CE3F5F"/>
    <w:rsid w:val="00CF196C"/>
    <w:rsid w:val="00CF6F71"/>
    <w:rsid w:val="00CF7DCE"/>
    <w:rsid w:val="00D02E23"/>
    <w:rsid w:val="00D03455"/>
    <w:rsid w:val="00D12287"/>
    <w:rsid w:val="00D13916"/>
    <w:rsid w:val="00D13988"/>
    <w:rsid w:val="00D15C4C"/>
    <w:rsid w:val="00D210C0"/>
    <w:rsid w:val="00D21FC3"/>
    <w:rsid w:val="00D225D7"/>
    <w:rsid w:val="00D22B64"/>
    <w:rsid w:val="00D23247"/>
    <w:rsid w:val="00D23855"/>
    <w:rsid w:val="00D2470A"/>
    <w:rsid w:val="00D25C3A"/>
    <w:rsid w:val="00D27629"/>
    <w:rsid w:val="00D30396"/>
    <w:rsid w:val="00D33A33"/>
    <w:rsid w:val="00D3718C"/>
    <w:rsid w:val="00D471BE"/>
    <w:rsid w:val="00D50411"/>
    <w:rsid w:val="00D54D47"/>
    <w:rsid w:val="00D55CDC"/>
    <w:rsid w:val="00D570CA"/>
    <w:rsid w:val="00D61387"/>
    <w:rsid w:val="00D61897"/>
    <w:rsid w:val="00D642A0"/>
    <w:rsid w:val="00D64CA2"/>
    <w:rsid w:val="00D64FCA"/>
    <w:rsid w:val="00D744B9"/>
    <w:rsid w:val="00D844CD"/>
    <w:rsid w:val="00D85708"/>
    <w:rsid w:val="00D85D9B"/>
    <w:rsid w:val="00D85E8E"/>
    <w:rsid w:val="00D92A41"/>
    <w:rsid w:val="00D92FC9"/>
    <w:rsid w:val="00D96BAC"/>
    <w:rsid w:val="00DA28E7"/>
    <w:rsid w:val="00DA46F9"/>
    <w:rsid w:val="00DB20EF"/>
    <w:rsid w:val="00DC2AD6"/>
    <w:rsid w:val="00DC6D3C"/>
    <w:rsid w:val="00DD0705"/>
    <w:rsid w:val="00DD1DB7"/>
    <w:rsid w:val="00DD3DBF"/>
    <w:rsid w:val="00DE09EB"/>
    <w:rsid w:val="00DE0A8C"/>
    <w:rsid w:val="00DE0B70"/>
    <w:rsid w:val="00DE14BA"/>
    <w:rsid w:val="00DE35BE"/>
    <w:rsid w:val="00DE4784"/>
    <w:rsid w:val="00DE64B2"/>
    <w:rsid w:val="00DE7B24"/>
    <w:rsid w:val="00DF3BEF"/>
    <w:rsid w:val="00DF5F0C"/>
    <w:rsid w:val="00DF7E4A"/>
    <w:rsid w:val="00E06AEC"/>
    <w:rsid w:val="00E072B3"/>
    <w:rsid w:val="00E106BF"/>
    <w:rsid w:val="00E15D5F"/>
    <w:rsid w:val="00E1642D"/>
    <w:rsid w:val="00E17238"/>
    <w:rsid w:val="00E233C9"/>
    <w:rsid w:val="00E23EDF"/>
    <w:rsid w:val="00E27166"/>
    <w:rsid w:val="00E31525"/>
    <w:rsid w:val="00E348A2"/>
    <w:rsid w:val="00E371E6"/>
    <w:rsid w:val="00E406F4"/>
    <w:rsid w:val="00E41D0C"/>
    <w:rsid w:val="00E55722"/>
    <w:rsid w:val="00E56BFF"/>
    <w:rsid w:val="00E56C19"/>
    <w:rsid w:val="00E6398E"/>
    <w:rsid w:val="00E6705C"/>
    <w:rsid w:val="00E73480"/>
    <w:rsid w:val="00E82B54"/>
    <w:rsid w:val="00E9119D"/>
    <w:rsid w:val="00E91DF6"/>
    <w:rsid w:val="00E91ED0"/>
    <w:rsid w:val="00EA218E"/>
    <w:rsid w:val="00EA2FAF"/>
    <w:rsid w:val="00EB25AF"/>
    <w:rsid w:val="00EB3232"/>
    <w:rsid w:val="00EB3EC2"/>
    <w:rsid w:val="00EB7332"/>
    <w:rsid w:val="00EB75F3"/>
    <w:rsid w:val="00EB7CE7"/>
    <w:rsid w:val="00EB7D8F"/>
    <w:rsid w:val="00EC00BF"/>
    <w:rsid w:val="00EC683E"/>
    <w:rsid w:val="00ED444F"/>
    <w:rsid w:val="00EE48E4"/>
    <w:rsid w:val="00EE5E8B"/>
    <w:rsid w:val="00EF253F"/>
    <w:rsid w:val="00EF4CA2"/>
    <w:rsid w:val="00EF6349"/>
    <w:rsid w:val="00EF7CC4"/>
    <w:rsid w:val="00F06BBC"/>
    <w:rsid w:val="00F10E71"/>
    <w:rsid w:val="00F11731"/>
    <w:rsid w:val="00F23DDD"/>
    <w:rsid w:val="00F25A1B"/>
    <w:rsid w:val="00F2662B"/>
    <w:rsid w:val="00F3034B"/>
    <w:rsid w:val="00F3096F"/>
    <w:rsid w:val="00F371BF"/>
    <w:rsid w:val="00F409DD"/>
    <w:rsid w:val="00F41BC7"/>
    <w:rsid w:val="00F427D5"/>
    <w:rsid w:val="00F438C1"/>
    <w:rsid w:val="00F43C5C"/>
    <w:rsid w:val="00F45913"/>
    <w:rsid w:val="00F50DBA"/>
    <w:rsid w:val="00F54B0D"/>
    <w:rsid w:val="00F604F0"/>
    <w:rsid w:val="00F61D6D"/>
    <w:rsid w:val="00F711CE"/>
    <w:rsid w:val="00F726B0"/>
    <w:rsid w:val="00F73DA7"/>
    <w:rsid w:val="00F75D1E"/>
    <w:rsid w:val="00F833EC"/>
    <w:rsid w:val="00F84752"/>
    <w:rsid w:val="00F8770E"/>
    <w:rsid w:val="00F90E07"/>
    <w:rsid w:val="00F9446A"/>
    <w:rsid w:val="00F963A8"/>
    <w:rsid w:val="00FA1F77"/>
    <w:rsid w:val="00FA27DC"/>
    <w:rsid w:val="00FA7E15"/>
    <w:rsid w:val="00FB514A"/>
    <w:rsid w:val="00FC4D90"/>
    <w:rsid w:val="00FC5FA1"/>
    <w:rsid w:val="00FC634F"/>
    <w:rsid w:val="00FC7A95"/>
    <w:rsid w:val="00FD13A5"/>
    <w:rsid w:val="00FD53EB"/>
    <w:rsid w:val="00FE02B6"/>
    <w:rsid w:val="28F92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cc"/>
    </o:shapedefaults>
    <o:shapelayout v:ext="edit">
      <o:idmap v:ext="edit" data="1"/>
    </o:shapelayout>
  </w:shapeDefaults>
  <w:decimalSymbol w:val="."/>
  <w:listSeparator w:val=","/>
  <w14:docId w14:val="595923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uiPriority="99"/>
    <w:lsdException w:name="Unresolved Mention" w:uiPriority="99"/>
  </w:latentStyles>
  <w:style w:type="paragraph" w:default="1" w:styleId="Normal">
    <w:name w:val="Normal"/>
    <w:qFormat/>
    <w:rsid w:val="00B8165C"/>
  </w:style>
  <w:style w:type="paragraph" w:styleId="Heading1">
    <w:name w:val="heading 1"/>
    <w:basedOn w:val="Normal"/>
    <w:next w:val="Normal"/>
    <w:link w:val="Heading1Char"/>
    <w:uiPriority w:val="9"/>
    <w:qFormat/>
    <w:rsid w:val="00B816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Heading 2 Char"/>
    <w:basedOn w:val="Normal"/>
    <w:next w:val="Normal"/>
    <w:link w:val="Heading2Char1"/>
    <w:uiPriority w:val="9"/>
    <w:unhideWhenUsed/>
    <w:qFormat/>
    <w:rsid w:val="00B816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</w:rPr>
  </w:style>
  <w:style w:type="paragraph" w:styleId="Heading3">
    <w:name w:val="heading 3"/>
    <w:aliases w:val="Heading 3 Char"/>
    <w:basedOn w:val="Normal"/>
    <w:next w:val="Normal"/>
    <w:link w:val="Heading3Char1"/>
    <w:uiPriority w:val="9"/>
    <w:unhideWhenUsed/>
    <w:qFormat/>
    <w:rsid w:val="00B8165C"/>
    <w:pPr>
      <w:pBdr>
        <w:top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65C"/>
    <w:pPr>
      <w:pBdr>
        <w:top w:val="dotted" w:sz="6" w:space="2" w:color="4F81BD" w:themeColor="accent1"/>
      </w:pBdr>
      <w:spacing w:before="20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165C"/>
    <w:p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165C"/>
    <w:p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8165C"/>
    <w:pPr>
      <w:spacing w:before="20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8165C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8165C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</w:rPr>
  </w:style>
  <w:style w:type="paragraph" w:styleId="BodyText">
    <w:name w:val="Body Text"/>
    <w:basedOn w:val="Normal"/>
    <w:rsid w:val="007A3DA5"/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B8165C"/>
    <w:rPr>
      <w:b/>
      <w:bCs/>
      <w:color w:val="365F91" w:themeColor="accent1" w:themeShade="BF"/>
      <w:sz w:val="16"/>
      <w:szCs w:val="16"/>
    </w:rPr>
  </w:style>
  <w:style w:type="character" w:customStyle="1" w:styleId="Heading2Char1">
    <w:name w:val="Heading 2 Char1"/>
    <w:aliases w:val="Heading 2 Char Char"/>
    <w:basedOn w:val="DefaultParagraphFont"/>
    <w:link w:val="Heading2"/>
    <w:uiPriority w:val="9"/>
    <w:rsid w:val="00D03455"/>
    <w:rPr>
      <w:caps/>
      <w:spacing w:val="15"/>
      <w:shd w:val="clear" w:color="auto" w:fill="DBE5F1" w:themeFill="accent1" w:themeFillTint="33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uiPriority w:val="9"/>
    <w:rsid w:val="0088210E"/>
    <w:rPr>
      <w:caps/>
      <w:color w:val="243F60" w:themeColor="accent1" w:themeShade="7F"/>
      <w:spacing w:val="15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</w:rPr>
  </w:style>
  <w:style w:type="table" w:styleId="TableGrid">
    <w:name w:val="Table Grid"/>
    <w:basedOn w:val="TableNormal"/>
    <w:rsid w:val="001B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  <w:rPr>
      <w:lang w:val="en-GB"/>
    </w:r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</w:rPr>
  </w:style>
  <w:style w:type="paragraph" w:styleId="FootnoteText">
    <w:name w:val="footnote text"/>
    <w:basedOn w:val="Normal"/>
    <w:semiHidden/>
    <w:rsid w:val="0065090A"/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2"/>
      </w:numPr>
    </w:pPr>
  </w:style>
  <w:style w:type="paragraph" w:styleId="ListBullet2">
    <w:name w:val="List Bullet 2"/>
    <w:basedOn w:val="Normal"/>
    <w:autoRedefine/>
    <w:rsid w:val="0065090A"/>
    <w:pPr>
      <w:numPr>
        <w:numId w:val="3"/>
      </w:numPr>
    </w:pPr>
  </w:style>
  <w:style w:type="paragraph" w:styleId="ListBullet3">
    <w:name w:val="List Bullet 3"/>
    <w:basedOn w:val="Normal"/>
    <w:autoRedefine/>
    <w:rsid w:val="0065090A"/>
    <w:pPr>
      <w:numPr>
        <w:numId w:val="4"/>
      </w:numPr>
    </w:pPr>
  </w:style>
  <w:style w:type="paragraph" w:styleId="ListBullet4">
    <w:name w:val="List Bullet 4"/>
    <w:basedOn w:val="Normal"/>
    <w:autoRedefine/>
    <w:rsid w:val="0065090A"/>
    <w:pPr>
      <w:numPr>
        <w:numId w:val="5"/>
      </w:numPr>
    </w:pPr>
  </w:style>
  <w:style w:type="paragraph" w:styleId="ListBullet5">
    <w:name w:val="List Bullet 5"/>
    <w:basedOn w:val="Normal"/>
    <w:autoRedefine/>
    <w:rsid w:val="0065090A"/>
    <w:pPr>
      <w:numPr>
        <w:numId w:val="6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7"/>
      </w:numPr>
    </w:pPr>
  </w:style>
  <w:style w:type="paragraph" w:styleId="ListNumber2">
    <w:name w:val="List Number 2"/>
    <w:basedOn w:val="Normal"/>
    <w:rsid w:val="0065090A"/>
    <w:pPr>
      <w:numPr>
        <w:numId w:val="8"/>
      </w:numPr>
    </w:pPr>
  </w:style>
  <w:style w:type="paragraph" w:styleId="ListNumber3">
    <w:name w:val="List Number 3"/>
    <w:basedOn w:val="Normal"/>
    <w:rsid w:val="0065090A"/>
    <w:pPr>
      <w:numPr>
        <w:numId w:val="9"/>
      </w:numPr>
    </w:pPr>
  </w:style>
  <w:style w:type="paragraph" w:styleId="ListNumber4">
    <w:name w:val="List Number 4"/>
    <w:basedOn w:val="Normal"/>
    <w:rsid w:val="0065090A"/>
    <w:pPr>
      <w:numPr>
        <w:numId w:val="10"/>
      </w:numPr>
    </w:pPr>
  </w:style>
  <w:style w:type="paragraph" w:styleId="ListNumber5">
    <w:name w:val="List Number 5"/>
    <w:basedOn w:val="Normal"/>
    <w:rsid w:val="0065090A"/>
    <w:pPr>
      <w:numPr>
        <w:numId w:val="11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rsid w:val="0065090A"/>
    <w:rPr>
      <w:rFonts w:ascii="Times New Roman" w:hAnsi="Times New Roman"/>
    </w:rPr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next w:val="Normal"/>
    <w:link w:val="SubtitleChar"/>
    <w:uiPriority w:val="11"/>
    <w:qFormat/>
    <w:rsid w:val="00B8165C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styleId="Table3Deffects1">
    <w:name w:val="Table 3D effects 1"/>
    <w:basedOn w:val="TableNormal"/>
    <w:rsid w:val="006509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8165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rsid w:val="00607421"/>
    <w:pPr>
      <w:numPr>
        <w:numId w:val="12"/>
      </w:numPr>
      <w:spacing w:before="100"/>
      <w:ind w:left="714" w:hanging="357"/>
      <w:contextualSpacing w:val="0"/>
    </w:pPr>
    <w:rPr>
      <w:rFonts w:cs="Arial"/>
    </w:rPr>
  </w:style>
  <w:style w:type="character" w:customStyle="1" w:styleId="HeaderChar">
    <w:name w:val="Header Char"/>
    <w:basedOn w:val="DefaultParagraphFont"/>
    <w:link w:val="Header"/>
    <w:uiPriority w:val="99"/>
    <w:rsid w:val="00BD48F8"/>
    <w:rPr>
      <w:rFonts w:ascii="Trebuchet MS" w:hAnsi="Trebuchet MS"/>
      <w:color w:val="000000"/>
      <w:sz w:val="24"/>
      <w:szCs w:val="24"/>
      <w:lang w:val="en-GB" w:eastAsia="en-GB"/>
    </w:rPr>
  </w:style>
  <w:style w:type="paragraph" w:customStyle="1" w:styleId="p1">
    <w:name w:val="p1"/>
    <w:basedOn w:val="Normal"/>
    <w:rsid w:val="00192C3B"/>
    <w:rPr>
      <w:rFonts w:ascii="Helvetica" w:hAnsi="Helvetica"/>
      <w:color w:val="4574A3"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02514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8165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165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165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8165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8165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816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8165C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8165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816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165C"/>
    <w:rPr>
      <w:b/>
      <w:bCs/>
    </w:rPr>
  </w:style>
  <w:style w:type="character" w:styleId="Emphasis">
    <w:name w:val="Emphasis"/>
    <w:uiPriority w:val="20"/>
    <w:qFormat/>
    <w:rsid w:val="00B8165C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8165C"/>
  </w:style>
  <w:style w:type="paragraph" w:styleId="Quote">
    <w:name w:val="Quote"/>
    <w:basedOn w:val="Normal"/>
    <w:next w:val="Normal"/>
    <w:link w:val="QuoteChar"/>
    <w:uiPriority w:val="29"/>
    <w:qFormat/>
    <w:rsid w:val="00B816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16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65C"/>
    <w:pPr>
      <w:spacing w:before="240" w:after="240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65C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8165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8165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8165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8165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816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65C"/>
    <w:pPr>
      <w:outlineLvl w:val="9"/>
    </w:pPr>
  </w:style>
  <w:style w:type="character" w:customStyle="1" w:styleId="Text">
    <w:name w:val="Text"/>
    <w:uiPriority w:val="99"/>
    <w:rsid w:val="004641C9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image" Target="media/image12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63" Type="http://schemas.openxmlformats.org/officeDocument/2006/relationships/image" Target="media/image54.wmf"/><Relationship Id="rId68" Type="http://schemas.openxmlformats.org/officeDocument/2006/relationships/image" Target="media/image59.wmf"/><Relationship Id="rId84" Type="http://schemas.openxmlformats.org/officeDocument/2006/relationships/image" Target="media/image75.wmf"/><Relationship Id="rId89" Type="http://schemas.openxmlformats.org/officeDocument/2006/relationships/image" Target="media/image80.wmf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9" Type="http://schemas.openxmlformats.org/officeDocument/2006/relationships/image" Target="media/image20.wmf"/><Relationship Id="rId107" Type="http://schemas.openxmlformats.org/officeDocument/2006/relationships/footer" Target="footer3.xml"/><Relationship Id="rId11" Type="http://schemas.openxmlformats.org/officeDocument/2006/relationships/image" Target="media/image4.emf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53" Type="http://schemas.openxmlformats.org/officeDocument/2006/relationships/image" Target="media/image44.wmf"/><Relationship Id="rId58" Type="http://schemas.openxmlformats.org/officeDocument/2006/relationships/image" Target="media/image49.wmf"/><Relationship Id="rId66" Type="http://schemas.openxmlformats.org/officeDocument/2006/relationships/image" Target="media/image57.wmf"/><Relationship Id="rId74" Type="http://schemas.openxmlformats.org/officeDocument/2006/relationships/image" Target="media/image65.wmf"/><Relationship Id="rId79" Type="http://schemas.openxmlformats.org/officeDocument/2006/relationships/image" Target="media/image70.wmf"/><Relationship Id="rId87" Type="http://schemas.openxmlformats.org/officeDocument/2006/relationships/image" Target="media/image78.wmf"/><Relationship Id="rId102" Type="http://schemas.openxmlformats.org/officeDocument/2006/relationships/image" Target="media/image93.png"/><Relationship Id="rId5" Type="http://schemas.openxmlformats.org/officeDocument/2006/relationships/numbering" Target="numbering.xml"/><Relationship Id="rId61" Type="http://schemas.openxmlformats.org/officeDocument/2006/relationships/image" Target="media/image52.wmf"/><Relationship Id="rId82" Type="http://schemas.openxmlformats.org/officeDocument/2006/relationships/image" Target="media/image73.wmf"/><Relationship Id="rId90" Type="http://schemas.openxmlformats.org/officeDocument/2006/relationships/image" Target="media/image81.wmf"/><Relationship Id="rId95" Type="http://schemas.openxmlformats.org/officeDocument/2006/relationships/image" Target="media/image86.png"/><Relationship Id="rId19" Type="http://schemas.openxmlformats.org/officeDocument/2006/relationships/image" Target="media/image10.wmf"/><Relationship Id="rId14" Type="http://schemas.openxmlformats.org/officeDocument/2006/relationships/oleObject" Target="embeddings/oleObject2.bin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56" Type="http://schemas.openxmlformats.org/officeDocument/2006/relationships/image" Target="media/image47.wmf"/><Relationship Id="rId64" Type="http://schemas.openxmlformats.org/officeDocument/2006/relationships/image" Target="media/image55.wmf"/><Relationship Id="rId69" Type="http://schemas.openxmlformats.org/officeDocument/2006/relationships/image" Target="media/image60.wmf"/><Relationship Id="rId77" Type="http://schemas.openxmlformats.org/officeDocument/2006/relationships/image" Target="media/image68.wmf"/><Relationship Id="rId100" Type="http://schemas.openxmlformats.org/officeDocument/2006/relationships/image" Target="media/image91.png"/><Relationship Id="rId105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image" Target="media/image42.wmf"/><Relationship Id="rId72" Type="http://schemas.openxmlformats.org/officeDocument/2006/relationships/image" Target="media/image63.wmf"/><Relationship Id="rId80" Type="http://schemas.openxmlformats.org/officeDocument/2006/relationships/image" Target="media/image71.wmf"/><Relationship Id="rId85" Type="http://schemas.openxmlformats.org/officeDocument/2006/relationships/image" Target="media/image76.wmf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image" Target="media/image37.wmf"/><Relationship Id="rId59" Type="http://schemas.openxmlformats.org/officeDocument/2006/relationships/image" Target="media/image50.wmf"/><Relationship Id="rId67" Type="http://schemas.openxmlformats.org/officeDocument/2006/relationships/image" Target="media/image58.wmf"/><Relationship Id="rId103" Type="http://schemas.openxmlformats.org/officeDocument/2006/relationships/header" Target="header1.xml"/><Relationship Id="rId108" Type="http://schemas.openxmlformats.org/officeDocument/2006/relationships/fontTable" Target="fontTable.xml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54" Type="http://schemas.openxmlformats.org/officeDocument/2006/relationships/image" Target="media/image45.wmf"/><Relationship Id="rId62" Type="http://schemas.openxmlformats.org/officeDocument/2006/relationships/image" Target="media/image53.wmf"/><Relationship Id="rId70" Type="http://schemas.openxmlformats.org/officeDocument/2006/relationships/image" Target="media/image61.wmf"/><Relationship Id="rId75" Type="http://schemas.openxmlformats.org/officeDocument/2006/relationships/image" Target="media/image66.wmf"/><Relationship Id="rId83" Type="http://schemas.openxmlformats.org/officeDocument/2006/relationships/image" Target="media/image74.wmf"/><Relationship Id="rId88" Type="http://schemas.openxmlformats.org/officeDocument/2006/relationships/image" Target="media/image79.wmf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image" Target="media/image40.wmf"/><Relationship Id="rId57" Type="http://schemas.openxmlformats.org/officeDocument/2006/relationships/image" Target="media/image48.wmf"/><Relationship Id="rId106" Type="http://schemas.openxmlformats.org/officeDocument/2006/relationships/header" Target="header2.xml"/><Relationship Id="rId10" Type="http://schemas.openxmlformats.org/officeDocument/2006/relationships/endnotes" Target="endnotes.xml"/><Relationship Id="rId31" Type="http://schemas.openxmlformats.org/officeDocument/2006/relationships/image" Target="media/image22.wmf"/><Relationship Id="rId44" Type="http://schemas.openxmlformats.org/officeDocument/2006/relationships/image" Target="media/image35.wmf"/><Relationship Id="rId52" Type="http://schemas.openxmlformats.org/officeDocument/2006/relationships/image" Target="media/image43.wmf"/><Relationship Id="rId60" Type="http://schemas.openxmlformats.org/officeDocument/2006/relationships/image" Target="media/image51.wmf"/><Relationship Id="rId65" Type="http://schemas.openxmlformats.org/officeDocument/2006/relationships/image" Target="media/image56.wmf"/><Relationship Id="rId73" Type="http://schemas.openxmlformats.org/officeDocument/2006/relationships/image" Target="media/image64.wmf"/><Relationship Id="rId78" Type="http://schemas.openxmlformats.org/officeDocument/2006/relationships/image" Target="media/image69.wmf"/><Relationship Id="rId81" Type="http://schemas.openxmlformats.org/officeDocument/2006/relationships/image" Target="media/image72.wmf"/><Relationship Id="rId86" Type="http://schemas.openxmlformats.org/officeDocument/2006/relationships/image" Target="media/image77.wmf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5.emf"/><Relationship Id="rId18" Type="http://schemas.openxmlformats.org/officeDocument/2006/relationships/image" Target="media/image9.wmf"/><Relationship Id="rId39" Type="http://schemas.openxmlformats.org/officeDocument/2006/relationships/image" Target="media/image30.wmf"/><Relationship Id="rId109" Type="http://schemas.openxmlformats.org/officeDocument/2006/relationships/theme" Target="theme/theme1.xml"/><Relationship Id="rId34" Type="http://schemas.openxmlformats.org/officeDocument/2006/relationships/image" Target="media/image25.wmf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76" Type="http://schemas.openxmlformats.org/officeDocument/2006/relationships/image" Target="media/image67.wmf"/><Relationship Id="rId97" Type="http://schemas.openxmlformats.org/officeDocument/2006/relationships/image" Target="media/image88.png"/><Relationship Id="rId104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image" Target="media/image62.wmf"/><Relationship Id="rId92" Type="http://schemas.openxmlformats.org/officeDocument/2006/relationships/image" Target="media/image8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tin\Application%20Data\Microsoft\Templates\SOFT221_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85F57E51F664C83B87C8E4A222F4E" ma:contentTypeVersion="0" ma:contentTypeDescription="Create a new document." ma:contentTypeScope="" ma:versionID="ebc8dd306f6a142732d6c39145b8c6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BAE5D-082B-46B4-9CD3-F81E2701A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B36C56-56CF-4E14-93AE-C8CF79ABE6A3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207FC21-4ADF-4712-8E0D-58CC1C8081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B4AFEC-0E16-45AA-8527-ED54DC1C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SOFT221_04.dot</Template>
  <TotalTime>256</TotalTime>
  <Pages>18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SOFT221</vt:lpstr>
    </vt:vector>
  </TitlesOfParts>
  <Company>University of Plymouth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SOFT221</dc:title>
  <dc:creator>none</dc:creator>
  <cp:lastModifiedBy>(s) Obriel Mariga</cp:lastModifiedBy>
  <cp:revision>119</cp:revision>
  <cp:lastPrinted>2018-04-14T18:56:00Z</cp:lastPrinted>
  <dcterms:created xsi:type="dcterms:W3CDTF">2018-03-16T06:17:00Z</dcterms:created>
  <dcterms:modified xsi:type="dcterms:W3CDTF">2018-05-12T04:39:00Z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0x010100EF085F57E51F664C83B87C8E4A222F4E</vt:lpwstr>
  </property>
  <property fmtid="{D5CDD505-2E9C-101B-9397-08002B2CF9AE}" pid="3" name="PAPERS2_INFO_01">
    <vt:lpwstr>&lt;info&gt;&lt;style id="http://www.zotero.org/styles/apa"/&gt;&lt;format class="1"/&gt;&lt;/info&gt;PAPERS2_INFO_END</vt:lpwstr>
  </property>
</Properties>
</file>
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3178" w14:textId="77777777" w:rsidR="008D1D10" w:rsidRPr="00806809" w:rsidRDefault="000D557E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bookmarkStart w:id="0" w:name="_GoBack"/>
      <w:bookmarkEnd w:id="0"/>
      <w:r w:rsidRPr="0080680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Generate a transfer function Matlab</w:t>
      </w:r>
      <w:r w:rsidR="00EC0C2C" w:rsidRPr="0080680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</w:p>
    <w:p w14:paraId="237BB5FE" w14:textId="77777777" w:rsidR="00935712" w:rsidRDefault="00935712" w:rsidP="00935712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C018C3E" w14:textId="77777777" w:rsidR="00493552" w:rsidRDefault="000D557E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laboratory session is intended to demonstrate the principles of gain margins in classical control</w:t>
      </w:r>
      <w:r w:rsidR="00CE6E44">
        <w:rPr>
          <w:rFonts w:ascii="Arial" w:hAnsi="Arial" w:cs="Arial"/>
          <w:sz w:val="32"/>
          <w:szCs w:val="32"/>
        </w:rPr>
        <w:t xml:space="preserve"> which can be obtained </w:t>
      </w:r>
      <w:r w:rsidR="005B1749">
        <w:rPr>
          <w:rFonts w:ascii="Arial" w:hAnsi="Arial" w:cs="Arial"/>
          <w:sz w:val="32"/>
          <w:szCs w:val="32"/>
        </w:rPr>
        <w:t>from</w:t>
      </w:r>
      <w:r w:rsidR="00CE6E44">
        <w:rPr>
          <w:rFonts w:ascii="Arial" w:hAnsi="Arial" w:cs="Arial"/>
          <w:sz w:val="32"/>
          <w:szCs w:val="32"/>
        </w:rPr>
        <w:t xml:space="preserve"> Bode diagrams</w:t>
      </w:r>
    </w:p>
    <w:p w14:paraId="426DFE7D" w14:textId="77777777" w:rsidR="000D557E" w:rsidRDefault="000D557E" w:rsidP="0049355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Consider the transfer function:</w:t>
      </w:r>
    </w:p>
    <w:p w14:paraId="10C8E4B1" w14:textId="77777777" w:rsidR="00001C42" w:rsidRDefault="00001C42" w:rsidP="00001C42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5FA27A1" w14:textId="77777777" w:rsidR="00001C42" w:rsidRPr="00001C42" w:rsidRDefault="001871A6" w:rsidP="00001C4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001C42">
        <w:rPr>
          <w:rFonts w:ascii="Arial" w:hAnsi="Arial" w:cs="Arial"/>
          <w:position w:val="-24"/>
          <w:sz w:val="32"/>
          <w:szCs w:val="32"/>
        </w:rPr>
        <w:object w:dxaOrig="2540" w:dyaOrig="620" w14:anchorId="52CE8DB5">
          <v:shape id="_x0000_i1025" type="#_x0000_t75" style="width:272.8pt;height:67.2pt" o:ole="">
            <v:imagedata r:id="rId11" o:title=""/>
          </v:shape>
          <o:OLEObject Type="Embed" ProgID="Equation.DSMT4" ShapeID="_x0000_i1025" DrawAspect="Content" ObjectID="_1579780704" r:id="rId12"/>
        </w:object>
      </w:r>
    </w:p>
    <w:p w14:paraId="68CF1058" w14:textId="77777777" w:rsidR="000D557E" w:rsidRPr="00001C42" w:rsidRDefault="000D557E" w:rsidP="000D557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Matlab </w:t>
      </w:r>
      <w:r w:rsidR="00B837E3">
        <w:rPr>
          <w:rFonts w:ascii="Arial" w:hAnsi="Arial" w:cs="Arial"/>
          <w:color w:val="3366FF"/>
          <w:sz w:val="32"/>
          <w:szCs w:val="32"/>
        </w:rPr>
        <w:t>tf</w:t>
      </w:r>
      <w:r>
        <w:rPr>
          <w:rFonts w:ascii="Arial" w:hAnsi="Arial" w:cs="Arial"/>
          <w:sz w:val="32"/>
          <w:szCs w:val="32"/>
        </w:rPr>
        <w:t xml:space="preserve"> function to generate this Matlab transfer function for the open loop system and place this in a variable </w:t>
      </w:r>
      <w:r w:rsidR="00001C42">
        <w:rPr>
          <w:rFonts w:ascii="Arial" w:hAnsi="Arial" w:cs="Arial"/>
          <w:sz w:val="32"/>
          <w:szCs w:val="32"/>
        </w:rPr>
        <w:t>sys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6AB2FD65" w14:textId="77777777" w:rsidR="000D557E" w:rsidRPr="000C04C3" w:rsidRDefault="000D557E" w:rsidP="000D557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you display the contexts of transfer function variable </w:t>
      </w:r>
      <w:r w:rsidR="00001C42">
        <w:rPr>
          <w:rFonts w:ascii="Arial" w:hAnsi="Arial" w:cs="Arial"/>
          <w:sz w:val="32"/>
          <w:szCs w:val="32"/>
        </w:rPr>
        <w:t>sys</w:t>
      </w:r>
      <w:r>
        <w:rPr>
          <w:rFonts w:ascii="Arial" w:hAnsi="Arial" w:cs="Arial"/>
          <w:sz w:val="32"/>
          <w:szCs w:val="32"/>
        </w:rPr>
        <w:t xml:space="preserve"> you should get the following output:</w:t>
      </w:r>
    </w:p>
    <w:p w14:paraId="6FB00E70" w14:textId="77777777" w:rsidR="00493552" w:rsidRDefault="00493552" w:rsidP="00001C4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5026DD77" w14:textId="77777777" w:rsidR="000C40DA" w:rsidRDefault="00EF49CF" w:rsidP="00001C4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1F4938" wp14:editId="2048DBD6">
            <wp:extent cx="3771900" cy="1638300"/>
            <wp:effectExtent l="0" t="0" r="12700" b="12700"/>
            <wp:docPr id="1" name="Picture 1" descr="HD:Users:ihoward:Desktop:Screen Shot 2017-01-12 at 8.3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D:Users:ihoward:Desktop:Screen Shot 2017-01-12 at 8.33.28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04F4" w14:textId="77777777" w:rsidR="000C40DA" w:rsidRDefault="000C40DA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Using i</w:t>
      </w:r>
      <w:r w:rsidRPr="008D1D1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nitial and final value theorem</w:t>
      </w:r>
    </w:p>
    <w:p w14:paraId="07CA05F8" w14:textId="77777777" w:rsidR="000C40DA" w:rsidRPr="00BC0124" w:rsidRDefault="000C40DA" w:rsidP="000C40DA">
      <w:pPr>
        <w:tabs>
          <w:tab w:val="left" w:pos="5400"/>
        </w:tabs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ab/>
      </w:r>
    </w:p>
    <w:p w14:paraId="6C53C259" w14:textId="77777777" w:rsidR="000C40DA" w:rsidRDefault="000C40DA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the Laplace initial and final value theorems to calculate:</w:t>
      </w:r>
    </w:p>
    <w:p w14:paraId="6453C691" w14:textId="77777777" w:rsidR="000C40DA" w:rsidRPr="00354707" w:rsidRDefault="000C40DA" w:rsidP="000C40DA">
      <w:pPr>
        <w:pStyle w:val="ListParagraph"/>
        <w:numPr>
          <w:ilvl w:val="0"/>
          <w:numId w:val="29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354707">
        <w:rPr>
          <w:rFonts w:ascii="Arial" w:hAnsi="Arial" w:cs="Arial"/>
          <w:sz w:val="32"/>
          <w:szCs w:val="32"/>
        </w:rPr>
        <w:t>The initial response to a step input</w:t>
      </w:r>
    </w:p>
    <w:p w14:paraId="7CF59ACA" w14:textId="77777777" w:rsidR="000C40DA" w:rsidRDefault="000C40DA" w:rsidP="000C40DA">
      <w:pPr>
        <w:pStyle w:val="ListParagraph"/>
        <w:numPr>
          <w:ilvl w:val="0"/>
          <w:numId w:val="29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354707">
        <w:rPr>
          <w:rFonts w:ascii="Arial" w:hAnsi="Arial" w:cs="Arial"/>
          <w:sz w:val="32"/>
          <w:szCs w:val="32"/>
        </w:rPr>
        <w:t>The final response to a step input</w:t>
      </w:r>
    </w:p>
    <w:p w14:paraId="754029B8" w14:textId="77777777" w:rsidR="000C40DA" w:rsidRPr="00354707" w:rsidRDefault="000C40DA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HINT: remember the factor s arising from the theorem and the factor 1/s arising from the step function!</w:t>
      </w:r>
    </w:p>
    <w:p w14:paraId="398D7F3D" w14:textId="77777777" w:rsidR="000C40DA" w:rsidRDefault="000C40DA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Show the algebraic steps in your calculation of both of these quantities.</w:t>
      </w:r>
    </w:p>
    <w:p w14:paraId="045729B2" w14:textId="77777777" w:rsidR="000C40DA" w:rsidRPr="000C40DA" w:rsidRDefault="000C40DA" w:rsidP="000C40DA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1EE73FAC" w14:textId="77777777" w:rsidR="000C40DA" w:rsidRDefault="000C40DA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Bode diagram</w:t>
      </w:r>
      <w:r w:rsidR="00F9189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for open loop response</w:t>
      </w:r>
    </w:p>
    <w:p w14:paraId="28827131" w14:textId="77777777" w:rsidR="000C40DA" w:rsidRDefault="000C40DA" w:rsidP="00001C42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F3D381F" w14:textId="77777777" w:rsidR="000C40DA" w:rsidRDefault="000C40DA" w:rsidP="000C40DA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Matlab to generate a Bode plot of the open loop transfer function. </w:t>
      </w:r>
    </w:p>
    <w:p w14:paraId="5A9ED680" w14:textId="77777777" w:rsidR="008D1D10" w:rsidRPr="00CA27EE" w:rsidRDefault="000C40DA" w:rsidP="00CA27EE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 should get a plot that looks </w:t>
      </w:r>
      <w:r w:rsidR="00240C7A">
        <w:rPr>
          <w:rFonts w:ascii="Arial" w:hAnsi="Arial" w:cs="Arial"/>
          <w:sz w:val="32"/>
          <w:szCs w:val="32"/>
        </w:rPr>
        <w:t xml:space="preserve">something </w:t>
      </w:r>
      <w:r>
        <w:rPr>
          <w:rFonts w:ascii="Arial" w:hAnsi="Arial" w:cs="Arial"/>
          <w:sz w:val="32"/>
          <w:szCs w:val="32"/>
        </w:rPr>
        <w:t>like this:</w:t>
      </w:r>
    </w:p>
    <w:p w14:paraId="1A97D328" w14:textId="77777777" w:rsidR="000C40DA" w:rsidRDefault="00EF49CF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6266933" wp14:editId="2A9E95CE">
            <wp:extent cx="5727700" cy="4267200"/>
            <wp:effectExtent l="0" t="0" r="12700" b="0"/>
            <wp:docPr id="4" name="Picture 4" descr="HD:Users:ihoward:Desktop:Screen Shot 2017-01-12 at 8.34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D:Users:ihoward:Desktop:Screen Shot 2017-01-12 at 8.34.4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5329" w14:textId="77777777" w:rsidR="00CA27EE" w:rsidRDefault="00CA27EE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1B5F3D7D" w14:textId="77777777" w:rsidR="000C40DA" w:rsidRDefault="000C40DA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Estimate the bandwidth of the tra</w:t>
      </w:r>
      <w:r w:rsidR="00CC2137">
        <w:rPr>
          <w:rFonts w:ascii="Arial" w:hAnsi="Arial" w:cs="Arial"/>
          <w:sz w:val="32"/>
          <w:szCs w:val="32"/>
        </w:rPr>
        <w:t>nsfer system from the Bode plot</w:t>
      </w:r>
    </w:p>
    <w:p w14:paraId="2FC6A5F9" w14:textId="77777777" w:rsidR="00F91894" w:rsidRDefault="00F91894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HINT: </w:t>
      </w:r>
      <w:r w:rsidRPr="00F91894">
        <w:rPr>
          <w:rFonts w:ascii="Arial" w:hAnsi="Arial" w:cs="Arial"/>
          <w:sz w:val="32"/>
          <w:szCs w:val="32"/>
        </w:rPr>
        <w:t>Bandwidth frequency is value corresponding to a gain of -3 dB</w:t>
      </w:r>
    </w:p>
    <w:p w14:paraId="72DA18D2" w14:textId="77777777" w:rsidR="00CC2137" w:rsidRDefault="00CC2137" w:rsidP="000C40DA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Estimate the system rise time for step input</w:t>
      </w:r>
    </w:p>
    <w:p w14:paraId="33F7288D" w14:textId="77777777" w:rsidR="00CE6E44" w:rsidRDefault="00CE6E44" w:rsidP="00CE6E4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is the significance of the gain </w:t>
      </w:r>
      <w:r w:rsidR="00C3357A">
        <w:rPr>
          <w:rFonts w:ascii="Arial" w:hAnsi="Arial" w:cs="Arial"/>
          <w:sz w:val="32"/>
          <w:szCs w:val="32"/>
        </w:rPr>
        <w:t xml:space="preserve">and phase </w:t>
      </w:r>
      <w:r>
        <w:rPr>
          <w:rFonts w:ascii="Arial" w:hAnsi="Arial" w:cs="Arial"/>
          <w:sz w:val="32"/>
          <w:szCs w:val="32"/>
        </w:rPr>
        <w:t>margin</w:t>
      </w:r>
      <w:r w:rsidR="00C3357A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in </w:t>
      </w:r>
      <w:r w:rsidR="005B1749">
        <w:rPr>
          <w:rFonts w:ascii="Arial" w:hAnsi="Arial" w:cs="Arial"/>
          <w:sz w:val="32"/>
          <w:szCs w:val="32"/>
        </w:rPr>
        <w:t>conjunction</w:t>
      </w:r>
      <w:r>
        <w:rPr>
          <w:rFonts w:ascii="Arial" w:hAnsi="Arial" w:cs="Arial"/>
          <w:sz w:val="32"/>
          <w:szCs w:val="32"/>
        </w:rPr>
        <w:t xml:space="preserve"> with feedback control?</w:t>
      </w:r>
    </w:p>
    <w:p w14:paraId="2BDB713B" w14:textId="77777777" w:rsidR="00CA27EE" w:rsidRDefault="00564CF3" w:rsidP="00123992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Identify</w:t>
      </w:r>
      <w:r w:rsidR="00593759">
        <w:rPr>
          <w:rFonts w:ascii="Arial" w:hAnsi="Arial" w:cs="Arial"/>
          <w:sz w:val="32"/>
          <w:szCs w:val="32"/>
        </w:rPr>
        <w:t xml:space="preserve"> the open loop system gain </w:t>
      </w:r>
      <w:r w:rsidR="00C3357A">
        <w:rPr>
          <w:rFonts w:ascii="Arial" w:hAnsi="Arial" w:cs="Arial"/>
          <w:sz w:val="32"/>
          <w:szCs w:val="32"/>
        </w:rPr>
        <w:t xml:space="preserve">and phase </w:t>
      </w:r>
      <w:r w:rsidR="00593759">
        <w:rPr>
          <w:rFonts w:ascii="Arial" w:hAnsi="Arial" w:cs="Arial"/>
          <w:sz w:val="32"/>
          <w:szCs w:val="32"/>
        </w:rPr>
        <w:t>margin</w:t>
      </w:r>
      <w:r w:rsidR="00C3357A">
        <w:rPr>
          <w:rFonts w:ascii="Arial" w:hAnsi="Arial" w:cs="Arial"/>
          <w:sz w:val="32"/>
          <w:szCs w:val="32"/>
        </w:rPr>
        <w:t>s</w:t>
      </w:r>
      <w:r w:rsidR="00593759">
        <w:rPr>
          <w:rFonts w:ascii="Arial" w:hAnsi="Arial" w:cs="Arial"/>
          <w:sz w:val="32"/>
          <w:szCs w:val="32"/>
        </w:rPr>
        <w:t xml:space="preserve"> on the Bode diagram</w:t>
      </w:r>
      <w:r w:rsidR="00CA27EE">
        <w:rPr>
          <w:rFonts w:ascii="Arial" w:hAnsi="Arial" w:cs="Arial"/>
          <w:sz w:val="32"/>
          <w:szCs w:val="32"/>
        </w:rPr>
        <w:t>.</w:t>
      </w:r>
    </w:p>
    <w:p w14:paraId="1C93AD44" w14:textId="77777777" w:rsidR="00CA27EE" w:rsidRPr="00CA27EE" w:rsidRDefault="00CA27EE" w:rsidP="00CA27EE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86AD275" w14:textId="77777777" w:rsidR="00E46C14" w:rsidRDefault="00E46C14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E46C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open-loop Simulink simulation</w:t>
      </w:r>
    </w:p>
    <w:p w14:paraId="6518BAA7" w14:textId="77777777" w:rsidR="00912380" w:rsidRPr="00912380" w:rsidRDefault="00912380" w:rsidP="00912380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0BD84F2" w14:textId="77777777" w:rsidR="00E46C14" w:rsidRDefault="00E46C14" w:rsidP="00E46C1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E46C14">
        <w:rPr>
          <w:rFonts w:ascii="Arial" w:hAnsi="Arial" w:cs="Arial"/>
          <w:sz w:val="32"/>
          <w:szCs w:val="32"/>
        </w:rPr>
        <w:t xml:space="preserve">Implement </w:t>
      </w:r>
      <w:r>
        <w:rPr>
          <w:rFonts w:ascii="Arial" w:hAnsi="Arial" w:cs="Arial"/>
          <w:sz w:val="32"/>
          <w:szCs w:val="32"/>
        </w:rPr>
        <w:t>the transfer function sys</w:t>
      </w:r>
      <w:r w:rsidRPr="00E46C14">
        <w:rPr>
          <w:rFonts w:ascii="Arial" w:hAnsi="Arial" w:cs="Arial"/>
          <w:sz w:val="32"/>
          <w:szCs w:val="32"/>
        </w:rPr>
        <w:t xml:space="preserve"> in Simulink</w:t>
      </w:r>
    </w:p>
    <w:p w14:paraId="01A1D717" w14:textId="77777777" w:rsidR="00912380" w:rsidRPr="00E46C14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E46C14">
        <w:rPr>
          <w:rFonts w:ascii="Arial" w:hAnsi="Arial" w:cs="Arial"/>
          <w:sz w:val="32"/>
          <w:szCs w:val="32"/>
        </w:rPr>
        <w:t xml:space="preserve">Drive </w:t>
      </w:r>
      <w:r>
        <w:rPr>
          <w:rFonts w:ascii="Arial" w:hAnsi="Arial" w:cs="Arial"/>
          <w:sz w:val="32"/>
          <w:szCs w:val="32"/>
        </w:rPr>
        <w:t xml:space="preserve">it </w:t>
      </w:r>
      <w:r w:rsidRPr="00E46C14">
        <w:rPr>
          <w:rFonts w:ascii="Arial" w:hAnsi="Arial" w:cs="Arial"/>
          <w:sz w:val="32"/>
          <w:szCs w:val="32"/>
        </w:rPr>
        <w:t xml:space="preserve">with </w:t>
      </w:r>
      <w:r>
        <w:rPr>
          <w:rFonts w:ascii="Arial" w:hAnsi="Arial" w:cs="Arial"/>
          <w:sz w:val="32"/>
          <w:szCs w:val="32"/>
        </w:rPr>
        <w:t xml:space="preserve">a </w:t>
      </w:r>
      <w:r w:rsidRPr="00E46C14">
        <w:rPr>
          <w:rFonts w:ascii="Arial" w:hAnsi="Arial" w:cs="Arial"/>
          <w:sz w:val="32"/>
          <w:szCs w:val="32"/>
        </w:rPr>
        <w:t>step function</w:t>
      </w:r>
    </w:p>
    <w:p w14:paraId="38C5300D" w14:textId="77777777" w:rsidR="00F066AE" w:rsidRPr="00912380" w:rsidRDefault="00F066AE" w:rsidP="00F066A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E46C14">
        <w:rPr>
          <w:rFonts w:ascii="Arial" w:hAnsi="Arial" w:cs="Arial"/>
          <w:sz w:val="32"/>
          <w:szCs w:val="32"/>
        </w:rPr>
        <w:t xml:space="preserve">Display </w:t>
      </w:r>
      <w:r>
        <w:rPr>
          <w:rFonts w:ascii="Arial" w:hAnsi="Arial" w:cs="Arial"/>
          <w:sz w:val="32"/>
          <w:szCs w:val="32"/>
        </w:rPr>
        <w:t xml:space="preserve">the sys </w:t>
      </w:r>
      <w:r w:rsidRPr="00E46C14">
        <w:rPr>
          <w:rFonts w:ascii="Arial" w:hAnsi="Arial" w:cs="Arial"/>
          <w:sz w:val="32"/>
          <w:szCs w:val="32"/>
        </w:rPr>
        <w:t xml:space="preserve">output on </w:t>
      </w:r>
      <w:r>
        <w:rPr>
          <w:rFonts w:ascii="Arial" w:hAnsi="Arial" w:cs="Arial"/>
          <w:sz w:val="32"/>
          <w:szCs w:val="32"/>
        </w:rPr>
        <w:t xml:space="preserve">a </w:t>
      </w:r>
      <w:r w:rsidRPr="00E46C14">
        <w:rPr>
          <w:rFonts w:ascii="Arial" w:hAnsi="Arial" w:cs="Arial"/>
          <w:sz w:val="32"/>
          <w:szCs w:val="32"/>
        </w:rPr>
        <w:t>scope</w:t>
      </w:r>
    </w:p>
    <w:p w14:paraId="7FD12584" w14:textId="77777777" w:rsidR="00F066AE" w:rsidRPr="00912380" w:rsidRDefault="00F066AE" w:rsidP="00F066AE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Also </w:t>
      </w:r>
      <w:r w:rsidR="00593759">
        <w:rPr>
          <w:rFonts w:ascii="Arial" w:hAnsi="Arial" w:cs="Arial"/>
          <w:sz w:val="32"/>
          <w:szCs w:val="32"/>
        </w:rPr>
        <w:t>simultaneously</w:t>
      </w:r>
      <w:r>
        <w:rPr>
          <w:rFonts w:ascii="Arial" w:hAnsi="Arial" w:cs="Arial"/>
          <w:sz w:val="32"/>
          <w:szCs w:val="32"/>
        </w:rPr>
        <w:t xml:space="preserve"> display the input step waveform on the </w:t>
      </w:r>
      <w:r w:rsidRPr="00E46C14">
        <w:rPr>
          <w:rFonts w:ascii="Arial" w:hAnsi="Arial" w:cs="Arial"/>
          <w:sz w:val="32"/>
          <w:szCs w:val="32"/>
        </w:rPr>
        <w:t>scope</w:t>
      </w:r>
      <w:r>
        <w:rPr>
          <w:rFonts w:ascii="Arial" w:hAnsi="Arial" w:cs="Arial"/>
          <w:sz w:val="32"/>
          <w:szCs w:val="32"/>
        </w:rPr>
        <w:t xml:space="preserve"> too</w:t>
      </w:r>
    </w:p>
    <w:p w14:paraId="159932CA" w14:textId="77777777" w:rsidR="00CE6E44" w:rsidRPr="00CE6E44" w:rsidRDefault="00912380" w:rsidP="00E46C1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Simulink model should look something like this:</w:t>
      </w:r>
    </w:p>
    <w:p w14:paraId="313E3059" w14:textId="77777777" w:rsidR="00912380" w:rsidRDefault="00912380" w:rsidP="00393476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0E5D63B" wp14:editId="2C585978">
            <wp:extent cx="4864162" cy="161072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162" cy="16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8C51" w14:textId="77777777" w:rsidR="00CE6E44" w:rsidRDefault="00CE6E44" w:rsidP="00393476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3700CBEE" w14:textId="77777777" w:rsidR="00E91F44" w:rsidRDefault="00E91F44" w:rsidP="00E91F4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Put the scope output </w:t>
      </w:r>
      <w:r w:rsidR="00593759">
        <w:rPr>
          <w:rFonts w:ascii="Arial" w:hAnsi="Arial" w:cs="Arial"/>
          <w:sz w:val="32"/>
          <w:szCs w:val="32"/>
        </w:rPr>
        <w:t>response into</w:t>
      </w:r>
      <w:r>
        <w:rPr>
          <w:rFonts w:ascii="Arial" w:hAnsi="Arial" w:cs="Arial"/>
          <w:sz w:val="32"/>
          <w:szCs w:val="32"/>
        </w:rPr>
        <w:t xml:space="preserve"> your report.</w:t>
      </w:r>
    </w:p>
    <w:p w14:paraId="349C2E65" w14:textId="77777777" w:rsidR="00912380" w:rsidRP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Your </w:t>
      </w:r>
      <w:r w:rsidR="00E91F44">
        <w:rPr>
          <w:rFonts w:ascii="Arial" w:hAnsi="Arial" w:cs="Arial"/>
          <w:sz w:val="32"/>
          <w:szCs w:val="32"/>
        </w:rPr>
        <w:t xml:space="preserve">open-loop </w:t>
      </w:r>
      <w:r>
        <w:rPr>
          <w:rFonts w:ascii="Arial" w:hAnsi="Arial" w:cs="Arial"/>
          <w:sz w:val="32"/>
          <w:szCs w:val="32"/>
        </w:rPr>
        <w:t>Simulink scope output should look something like this:</w:t>
      </w:r>
    </w:p>
    <w:p w14:paraId="66ACB6B9" w14:textId="77777777" w:rsidR="00912380" w:rsidRDefault="007B6E7A" w:rsidP="00912380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46D27BC" wp14:editId="7A9A3AA6">
            <wp:extent cx="4815840" cy="3688729"/>
            <wp:effectExtent l="0" t="0" r="10160" b="0"/>
            <wp:docPr id="6" name="Picture 6" descr="HD:Users:ihoward:Desktop:Screen Shot 2017-03-01 at 1.1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:Users:ihoward:Desktop:Screen Shot 2017-03-01 at 1.16.2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5D7" w14:textId="77777777" w:rsidR="00CE6E44" w:rsidRPr="00912380" w:rsidRDefault="00CE6E44" w:rsidP="00912380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6E1A4B88" w14:textId="77777777" w:rsid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characteristics of this response are important?</w:t>
      </w:r>
    </w:p>
    <w:p w14:paraId="01D0839E" w14:textId="77777777" w:rsidR="00E91F44" w:rsidRDefault="004E4E8D" w:rsidP="00E91F44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 w:rsidRPr="004E4E8D">
        <w:rPr>
          <w:rFonts w:ascii="Arial" w:hAnsi="Arial" w:cs="Arial"/>
          <w:sz w:val="32"/>
          <w:szCs w:val="32"/>
        </w:rPr>
        <w:t xml:space="preserve">Compare </w:t>
      </w:r>
      <w:r>
        <w:rPr>
          <w:rFonts w:ascii="Arial" w:hAnsi="Arial" w:cs="Arial"/>
          <w:sz w:val="32"/>
          <w:szCs w:val="32"/>
        </w:rPr>
        <w:t xml:space="preserve">your </w:t>
      </w:r>
      <w:r w:rsidRPr="004E4E8D">
        <w:rPr>
          <w:rFonts w:ascii="Arial" w:hAnsi="Arial" w:cs="Arial"/>
          <w:sz w:val="32"/>
          <w:szCs w:val="32"/>
        </w:rPr>
        <w:t xml:space="preserve">results </w:t>
      </w:r>
      <w:r w:rsidR="00912380">
        <w:rPr>
          <w:rFonts w:ascii="Arial" w:hAnsi="Arial" w:cs="Arial"/>
          <w:sz w:val="32"/>
          <w:szCs w:val="32"/>
        </w:rPr>
        <w:t xml:space="preserve">for the critical measurements of </w:t>
      </w:r>
      <w:r w:rsidR="00593759">
        <w:rPr>
          <w:rFonts w:ascii="Arial" w:hAnsi="Arial" w:cs="Arial"/>
          <w:sz w:val="32"/>
          <w:szCs w:val="32"/>
        </w:rPr>
        <w:t>performance</w:t>
      </w:r>
      <w:r w:rsidR="00912380">
        <w:rPr>
          <w:rFonts w:ascii="Arial" w:hAnsi="Arial" w:cs="Arial"/>
          <w:sz w:val="32"/>
          <w:szCs w:val="32"/>
        </w:rPr>
        <w:t xml:space="preserve"> </w:t>
      </w:r>
      <w:r w:rsidRPr="004E4E8D">
        <w:rPr>
          <w:rFonts w:ascii="Arial" w:hAnsi="Arial" w:cs="Arial"/>
          <w:sz w:val="32"/>
          <w:szCs w:val="32"/>
        </w:rPr>
        <w:t xml:space="preserve">with </w:t>
      </w:r>
      <w:r w:rsidR="00912380">
        <w:rPr>
          <w:rFonts w:ascii="Arial" w:hAnsi="Arial" w:cs="Arial"/>
          <w:sz w:val="32"/>
          <w:szCs w:val="32"/>
        </w:rPr>
        <w:t>those</w:t>
      </w:r>
      <w:r>
        <w:rPr>
          <w:rFonts w:ascii="Arial" w:hAnsi="Arial" w:cs="Arial"/>
          <w:sz w:val="32"/>
          <w:szCs w:val="32"/>
        </w:rPr>
        <w:t xml:space="preserve"> from the </w:t>
      </w:r>
      <w:r w:rsidRPr="004E4E8D">
        <w:rPr>
          <w:rFonts w:ascii="Arial" w:hAnsi="Arial" w:cs="Arial"/>
          <w:sz w:val="32"/>
          <w:szCs w:val="32"/>
        </w:rPr>
        <w:t>initial and final value theorem predictions</w:t>
      </w:r>
      <w:r>
        <w:rPr>
          <w:rFonts w:ascii="Arial" w:hAnsi="Arial" w:cs="Arial"/>
          <w:sz w:val="32"/>
          <w:szCs w:val="32"/>
        </w:rPr>
        <w:t xml:space="preserve"> and the rise time prediction</w:t>
      </w:r>
    </w:p>
    <w:p w14:paraId="3755E465" w14:textId="77777777" w:rsidR="00E91F44" w:rsidRPr="00E91F44" w:rsidRDefault="00E91F44" w:rsidP="00E91F44">
      <w:pPr>
        <w:spacing w:after="200" w:line="252" w:lineRule="auto"/>
        <w:rPr>
          <w:rFonts w:ascii="Arial" w:hAnsi="Arial" w:cs="Arial"/>
          <w:sz w:val="32"/>
          <w:szCs w:val="32"/>
        </w:rPr>
      </w:pPr>
    </w:p>
    <w:p w14:paraId="7527BFAC" w14:textId="77777777" w:rsidR="00912380" w:rsidRDefault="00912380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E46C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Build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closed</w:t>
      </w:r>
      <w:r w:rsidRPr="00E46C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-loop Simulink simulation</w:t>
      </w:r>
    </w:p>
    <w:p w14:paraId="10F1172F" w14:textId="77777777" w:rsidR="00912380" w:rsidRDefault="00912380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0C13168E" w14:textId="77777777" w:rsidR="00912380" w:rsidRP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b</w:t>
      </w:r>
      <w:r w:rsidRPr="00912380">
        <w:rPr>
          <w:rFonts w:ascii="Arial" w:hAnsi="Arial" w:cs="Arial"/>
          <w:sz w:val="32"/>
          <w:szCs w:val="32"/>
        </w:rPr>
        <w:t xml:space="preserve">uild </w:t>
      </w:r>
      <w:r>
        <w:rPr>
          <w:rFonts w:ascii="Arial" w:hAnsi="Arial" w:cs="Arial"/>
          <w:sz w:val="32"/>
          <w:szCs w:val="32"/>
        </w:rPr>
        <w:t xml:space="preserve">a </w:t>
      </w:r>
      <w:r w:rsidRPr="00912380">
        <w:rPr>
          <w:rFonts w:ascii="Arial" w:hAnsi="Arial" w:cs="Arial"/>
          <w:sz w:val="32"/>
          <w:szCs w:val="32"/>
        </w:rPr>
        <w:t xml:space="preserve">closed-loop </w:t>
      </w:r>
      <w:r>
        <w:rPr>
          <w:rFonts w:ascii="Arial" w:hAnsi="Arial" w:cs="Arial"/>
          <w:sz w:val="32"/>
          <w:szCs w:val="32"/>
        </w:rPr>
        <w:t xml:space="preserve">control </w:t>
      </w:r>
      <w:r w:rsidRPr="00912380">
        <w:rPr>
          <w:rFonts w:ascii="Arial" w:hAnsi="Arial" w:cs="Arial"/>
          <w:sz w:val="32"/>
          <w:szCs w:val="32"/>
        </w:rPr>
        <w:t>system</w:t>
      </w:r>
    </w:p>
    <w:p w14:paraId="53550D11" w14:textId="77777777" w:rsid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 the f</w:t>
      </w:r>
      <w:r w:rsidRPr="00912380">
        <w:rPr>
          <w:rFonts w:ascii="Arial" w:hAnsi="Arial" w:cs="Arial"/>
          <w:sz w:val="32"/>
          <w:szCs w:val="32"/>
        </w:rPr>
        <w:t xml:space="preserve">eedback </w:t>
      </w:r>
      <w:r>
        <w:rPr>
          <w:rFonts w:ascii="Arial" w:hAnsi="Arial" w:cs="Arial"/>
          <w:sz w:val="32"/>
          <w:szCs w:val="32"/>
        </w:rPr>
        <w:t xml:space="preserve">path </w:t>
      </w:r>
      <w:r w:rsidRPr="00912380">
        <w:rPr>
          <w:rFonts w:ascii="Arial" w:hAnsi="Arial" w:cs="Arial"/>
          <w:sz w:val="32"/>
          <w:szCs w:val="32"/>
        </w:rPr>
        <w:t xml:space="preserve">gain </w:t>
      </w:r>
      <w:r>
        <w:rPr>
          <w:rFonts w:ascii="Arial" w:hAnsi="Arial" w:cs="Arial"/>
          <w:sz w:val="32"/>
          <w:szCs w:val="32"/>
        </w:rPr>
        <w:t xml:space="preserve">to a value of </w:t>
      </w:r>
      <w:r w:rsidRPr="00912380">
        <w:rPr>
          <w:rFonts w:ascii="Arial" w:hAnsi="Arial" w:cs="Arial"/>
          <w:sz w:val="32"/>
          <w:szCs w:val="32"/>
        </w:rPr>
        <w:t>-1</w:t>
      </w:r>
      <w:r>
        <w:rPr>
          <w:rFonts w:ascii="Arial" w:hAnsi="Arial" w:cs="Arial"/>
          <w:sz w:val="32"/>
          <w:szCs w:val="32"/>
        </w:rPr>
        <w:t xml:space="preserve"> to give negative feedback</w:t>
      </w:r>
    </w:p>
    <w:p w14:paraId="00E329F5" w14:textId="77777777" w:rsidR="007B6E7A" w:rsidRPr="00912380" w:rsidRDefault="007B6E7A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Put an additional gain of 10 in the forward path</w:t>
      </w:r>
    </w:p>
    <w:p w14:paraId="25CD5B3F" w14:textId="77777777" w:rsid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912380">
        <w:rPr>
          <w:rFonts w:ascii="Arial" w:hAnsi="Arial" w:cs="Arial"/>
          <w:sz w:val="32"/>
          <w:szCs w:val="32"/>
        </w:rPr>
        <w:t>Drive with step function and display output on scope</w:t>
      </w:r>
    </w:p>
    <w:p w14:paraId="52323F0D" w14:textId="77777777" w:rsidR="00593759" w:rsidRPr="00593759" w:rsidRDefault="00593759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Also simultaneously display the input step waveform on the </w:t>
      </w:r>
      <w:r w:rsidRPr="00E46C14">
        <w:rPr>
          <w:rFonts w:ascii="Arial" w:hAnsi="Arial" w:cs="Arial"/>
          <w:sz w:val="32"/>
          <w:szCs w:val="32"/>
        </w:rPr>
        <w:t>scope</w:t>
      </w:r>
      <w:r>
        <w:rPr>
          <w:rFonts w:ascii="Arial" w:hAnsi="Arial" w:cs="Arial"/>
          <w:sz w:val="32"/>
          <w:szCs w:val="32"/>
        </w:rPr>
        <w:t xml:space="preserve"> too</w:t>
      </w:r>
    </w:p>
    <w:p w14:paraId="6CA9BFC8" w14:textId="77777777" w:rsid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Simulink model should look something like this:</w:t>
      </w:r>
    </w:p>
    <w:p w14:paraId="472F4CF3" w14:textId="77777777" w:rsidR="00912380" w:rsidRDefault="007B6E7A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9C8ECF7" wp14:editId="7C37808A">
            <wp:extent cx="5730240" cy="2235200"/>
            <wp:effectExtent l="0" t="0" r="10160" b="0"/>
            <wp:docPr id="7" name="Picture 7" descr="HD:Users:ihoward:Desktop:Screen Shot 2017-03-01 at 1.1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D:Users:ihoward:Desktop:Screen Shot 2017-03-01 at 1.16.5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D254" w14:textId="77777777" w:rsidR="00E91F44" w:rsidRDefault="00E91F44" w:rsidP="00E91F4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Put the scope output response into your report.</w:t>
      </w:r>
    </w:p>
    <w:p w14:paraId="4D3CC85E" w14:textId="77777777" w:rsidR="00E91F44" w:rsidRPr="00912380" w:rsidRDefault="00E91F44" w:rsidP="00E91F4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closed-loop Simulink scope output should look something like this:</w:t>
      </w:r>
    </w:p>
    <w:p w14:paraId="2FDF8EB3" w14:textId="77777777" w:rsidR="000C40DA" w:rsidRDefault="000C40DA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E72269F" w14:textId="77777777" w:rsidR="00E91F44" w:rsidRDefault="00E91F44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6C406113" w14:textId="77777777" w:rsidR="00CE6E44" w:rsidRDefault="007B6E7A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84B32E7" wp14:editId="77ECC306">
            <wp:extent cx="4815840" cy="3577725"/>
            <wp:effectExtent l="0" t="0" r="10160" b="3810"/>
            <wp:docPr id="11" name="Picture 11" descr="HD:Users:ihoward:Desktop:Screen Shot 2017-03-01 at 1.1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D:Users:ihoward:Desktop:Screen Shot 2017-03-01 at 1.17.4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5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0265" w14:textId="77777777" w:rsidR="00393476" w:rsidRDefault="00393476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C3DDD7F" w14:textId="77777777" w:rsidR="00E91F44" w:rsidRDefault="00E91F44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E46C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Build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closed</w:t>
      </w:r>
      <w:r w:rsidRPr="00E46C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-loop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transfer function</w:t>
      </w:r>
    </w:p>
    <w:p w14:paraId="5C670DE7" w14:textId="77777777" w:rsidR="00912380" w:rsidRDefault="00912380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788D3CAB" w14:textId="77777777" w:rsidR="00912380" w:rsidRDefault="00912380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912380">
        <w:rPr>
          <w:rFonts w:ascii="Arial" w:hAnsi="Arial" w:cs="Arial"/>
          <w:sz w:val="32"/>
          <w:szCs w:val="32"/>
        </w:rPr>
        <w:t>Feedback gives rise to a modified transfer function</w:t>
      </w:r>
    </w:p>
    <w:p w14:paraId="5D5D5F96" w14:textId="77777777" w:rsidR="00393476" w:rsidRPr="00393476" w:rsidRDefault="00393476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HINT: remember for following system:</w:t>
      </w:r>
    </w:p>
    <w:p w14:paraId="6228D3E2" w14:textId="77777777" w:rsidR="00393476" w:rsidRDefault="00393476" w:rsidP="00393476">
      <w:pPr>
        <w:tabs>
          <w:tab w:val="left" w:pos="2560"/>
        </w:tabs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293735">
        <w:rPr>
          <w:rFonts w:ascii="Arial" w:hAnsi="Arial" w:cs="Arial"/>
          <w:position w:val="-4"/>
          <w:sz w:val="32"/>
          <w:szCs w:val="32"/>
        </w:rPr>
        <w:object w:dxaOrig="180" w:dyaOrig="260" w14:anchorId="5102A7CD">
          <v:shape id="_x0000_i1026" type="#_x0000_t75" style="width:8.8pt;height:12.8pt" o:ole="">
            <v:imagedata r:id="rId19" o:title=""/>
          </v:shape>
          <o:OLEObject Type="Embed" ProgID="Equation.3" ShapeID="_x0000_i1026" DrawAspect="Content" ObjectID="_1579780705" r:id="rId20"/>
        </w:objec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EC4F97" wp14:editId="1DB6582E">
            <wp:extent cx="5016500" cy="14859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6F80" w14:textId="77777777" w:rsidR="00393476" w:rsidRDefault="00393476" w:rsidP="00393476">
      <w:pPr>
        <w:tabs>
          <w:tab w:val="left" w:pos="2560"/>
        </w:tabs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FA358A5" w14:textId="77777777" w:rsidR="00393476" w:rsidRPr="001434F7" w:rsidRDefault="00393476" w:rsidP="001434F7">
      <w:pPr>
        <w:tabs>
          <w:tab w:val="left" w:pos="2560"/>
        </w:tabs>
        <w:spacing w:after="200" w:line="252" w:lineRule="auto"/>
        <w:jc w:val="center"/>
        <w:rPr>
          <w:rFonts w:ascii="Arial" w:hAnsi="Arial" w:cs="Arial"/>
          <w:position w:val="-28"/>
          <w:sz w:val="32"/>
          <w:szCs w:val="32"/>
        </w:rPr>
      </w:pPr>
      <w:r w:rsidRPr="00293735">
        <w:rPr>
          <w:rFonts w:ascii="Arial" w:hAnsi="Arial" w:cs="Arial"/>
          <w:position w:val="-28"/>
          <w:sz w:val="32"/>
          <w:szCs w:val="32"/>
        </w:rPr>
        <w:object w:dxaOrig="1960" w:dyaOrig="660" w14:anchorId="7761AE28">
          <v:shape id="_x0000_i1027" type="#_x0000_t75" style="width:224.8pt;height:76pt" o:ole="">
            <v:imagedata r:id="rId22" o:title=""/>
          </v:shape>
          <o:OLEObject Type="Embed" ProgID="Equation.3" ShapeID="_x0000_i1027" DrawAspect="Content" ObjectID="_1579780706" r:id="rId23"/>
        </w:object>
      </w:r>
    </w:p>
    <w:p w14:paraId="088C6EF0" w14:textId="77777777" w:rsidR="00393476" w:rsidRPr="001434F7" w:rsidRDefault="001434F7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HINT: </w:t>
      </w:r>
      <w:r w:rsidR="00393476" w:rsidRPr="001434F7">
        <w:rPr>
          <w:rFonts w:ascii="Arial" w:hAnsi="Arial" w:cs="Arial"/>
          <w:sz w:val="32"/>
          <w:szCs w:val="32"/>
        </w:rPr>
        <w:t>In this case C(s) = 1</w:t>
      </w:r>
      <w:r w:rsidR="007B6E7A">
        <w:rPr>
          <w:rFonts w:ascii="Arial" w:hAnsi="Arial" w:cs="Arial"/>
          <w:sz w:val="32"/>
          <w:szCs w:val="32"/>
        </w:rPr>
        <w:t>0</w:t>
      </w:r>
    </w:p>
    <w:p w14:paraId="0E889B1F" w14:textId="77777777" w:rsidR="00393476" w:rsidRDefault="00393476" w:rsidP="00393476">
      <w:pPr>
        <w:tabs>
          <w:tab w:val="left" w:pos="2560"/>
        </w:tabs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9B3B500" w14:textId="77777777" w:rsidR="00393476" w:rsidRDefault="00393476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Calculate the closed-loop transfer function of your </w:t>
      </w:r>
      <w:r w:rsidR="007B6E7A">
        <w:rPr>
          <w:rFonts w:ascii="Arial" w:hAnsi="Arial" w:cs="Arial"/>
          <w:sz w:val="32"/>
          <w:szCs w:val="32"/>
        </w:rPr>
        <w:t xml:space="preserve">system with the additional gain of 10 in the </w:t>
      </w:r>
      <w:r w:rsidR="001D1EC5">
        <w:rPr>
          <w:rFonts w:ascii="Arial" w:hAnsi="Arial" w:cs="Arial"/>
          <w:sz w:val="32"/>
          <w:szCs w:val="32"/>
        </w:rPr>
        <w:t>forward</w:t>
      </w:r>
      <w:r w:rsidR="007B6E7A">
        <w:rPr>
          <w:rFonts w:ascii="Arial" w:hAnsi="Arial" w:cs="Arial"/>
          <w:sz w:val="32"/>
          <w:szCs w:val="32"/>
        </w:rPr>
        <w:t xml:space="preserve"> path</w:t>
      </w:r>
      <w:r w:rsidR="00C303FB">
        <w:rPr>
          <w:rFonts w:ascii="Arial" w:hAnsi="Arial" w:cs="Arial"/>
          <w:sz w:val="32"/>
          <w:szCs w:val="32"/>
        </w:rPr>
        <w:t>.</w:t>
      </w:r>
    </w:p>
    <w:p w14:paraId="6E339870" w14:textId="77777777" w:rsidR="00393476" w:rsidRDefault="00393476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Directly implement this transfer function in an open-loop simulation using Simulink</w:t>
      </w:r>
    </w:p>
    <w:p w14:paraId="4C6BFFEA" w14:textId="77777777" w:rsidR="00393476" w:rsidRDefault="00393476" w:rsidP="00912380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Again drive it by a step waveform and </w:t>
      </w:r>
      <w:r w:rsidR="00564CF3">
        <w:rPr>
          <w:rFonts w:ascii="Arial" w:hAnsi="Arial" w:cs="Arial"/>
          <w:sz w:val="32"/>
          <w:szCs w:val="32"/>
        </w:rPr>
        <w:t>record</w:t>
      </w:r>
      <w:r>
        <w:rPr>
          <w:rFonts w:ascii="Arial" w:hAnsi="Arial" w:cs="Arial"/>
          <w:sz w:val="32"/>
          <w:szCs w:val="32"/>
        </w:rPr>
        <w:t xml:space="preserve"> the scope output</w:t>
      </w:r>
    </w:p>
    <w:p w14:paraId="66459E54" w14:textId="77777777" w:rsidR="00CE6E44" w:rsidRDefault="00393476" w:rsidP="00C303FB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Show that you get the same response as you did with the feedback system in part </w:t>
      </w:r>
      <w:r w:rsidR="00C303FB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</w:t>
      </w:r>
    </w:p>
    <w:p w14:paraId="17D7F30E" w14:textId="77777777" w:rsidR="00C303FB" w:rsidRPr="00C303FB" w:rsidRDefault="00C303FB" w:rsidP="00196EEA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52942133" w14:textId="77777777" w:rsidR="00CE6E44" w:rsidRDefault="001434F7" w:rsidP="00196EE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1434F7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Add gain to close-loop Simulink simulation</w:t>
      </w:r>
    </w:p>
    <w:p w14:paraId="17CA7573" w14:textId="77777777" w:rsidR="00CE6E44" w:rsidRPr="00CE6E44" w:rsidRDefault="00CE6E44" w:rsidP="00CE6E44">
      <w:pPr>
        <w:spacing w:line="240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4D088109" w14:textId="77777777" w:rsidR="001434F7" w:rsidRPr="001434F7" w:rsidRDefault="001434F7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1434F7">
        <w:rPr>
          <w:rFonts w:ascii="Arial" w:hAnsi="Arial" w:cs="Arial"/>
          <w:sz w:val="32"/>
          <w:szCs w:val="32"/>
        </w:rPr>
        <w:t xml:space="preserve">Using the gain margin you computed earlier, </w:t>
      </w:r>
      <w:r w:rsidR="001D1EC5">
        <w:rPr>
          <w:rFonts w:ascii="Arial" w:hAnsi="Arial" w:cs="Arial"/>
          <w:sz w:val="32"/>
          <w:szCs w:val="32"/>
        </w:rPr>
        <w:t>adjust gain</w:t>
      </w:r>
      <w:r>
        <w:rPr>
          <w:rFonts w:ascii="Arial" w:hAnsi="Arial" w:cs="Arial"/>
          <w:sz w:val="32"/>
          <w:szCs w:val="32"/>
        </w:rPr>
        <w:t xml:space="preserve"> </w:t>
      </w:r>
      <w:r w:rsidR="00680870">
        <w:rPr>
          <w:rFonts w:ascii="Arial" w:hAnsi="Arial" w:cs="Arial"/>
          <w:sz w:val="32"/>
          <w:szCs w:val="32"/>
        </w:rPr>
        <w:t>of</w:t>
      </w:r>
      <w:r>
        <w:rPr>
          <w:rFonts w:ascii="Arial" w:hAnsi="Arial" w:cs="Arial"/>
          <w:sz w:val="32"/>
          <w:szCs w:val="32"/>
        </w:rPr>
        <w:t xml:space="preserve"> your feedback control system in Matlab </w:t>
      </w:r>
      <w:r w:rsidR="00CE6E44">
        <w:rPr>
          <w:rFonts w:ascii="Arial" w:hAnsi="Arial" w:cs="Arial"/>
          <w:sz w:val="32"/>
          <w:szCs w:val="32"/>
        </w:rPr>
        <w:t xml:space="preserve">so </w:t>
      </w:r>
      <w:r>
        <w:rPr>
          <w:rFonts w:ascii="Arial" w:hAnsi="Arial" w:cs="Arial"/>
          <w:sz w:val="32"/>
          <w:szCs w:val="32"/>
        </w:rPr>
        <w:t xml:space="preserve">that results in a </w:t>
      </w:r>
      <w:r w:rsidR="00564CF3">
        <w:rPr>
          <w:rFonts w:ascii="Arial" w:hAnsi="Arial" w:cs="Arial"/>
          <w:sz w:val="32"/>
          <w:szCs w:val="32"/>
        </w:rPr>
        <w:t>system</w:t>
      </w:r>
      <w:r>
        <w:rPr>
          <w:rFonts w:ascii="Arial" w:hAnsi="Arial" w:cs="Arial"/>
          <w:sz w:val="32"/>
          <w:szCs w:val="32"/>
        </w:rPr>
        <w:t xml:space="preserve"> that </w:t>
      </w:r>
      <w:r w:rsidR="00CE6E44">
        <w:rPr>
          <w:rFonts w:ascii="Arial" w:hAnsi="Arial" w:cs="Arial"/>
          <w:sz w:val="32"/>
          <w:szCs w:val="32"/>
        </w:rPr>
        <w:t>has gain that is</w:t>
      </w:r>
      <w:r>
        <w:rPr>
          <w:rFonts w:ascii="Arial" w:hAnsi="Arial" w:cs="Arial"/>
          <w:sz w:val="32"/>
          <w:szCs w:val="32"/>
        </w:rPr>
        <w:t>:</w:t>
      </w:r>
    </w:p>
    <w:p w14:paraId="5A4B2251" w14:textId="77777777" w:rsidR="001434F7" w:rsidRPr="001434F7" w:rsidRDefault="001434F7" w:rsidP="001434F7">
      <w:pPr>
        <w:pStyle w:val="ListParagraph"/>
        <w:numPr>
          <w:ilvl w:val="0"/>
          <w:numId w:val="4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Just</w:t>
      </w:r>
      <w:r w:rsidRPr="001434F7">
        <w:rPr>
          <w:rFonts w:ascii="Arial" w:hAnsi="Arial" w:cs="Arial"/>
          <w:sz w:val="32"/>
          <w:szCs w:val="32"/>
        </w:rPr>
        <w:t xml:space="preserve"> below the gain margin</w:t>
      </w:r>
    </w:p>
    <w:p w14:paraId="0F70546C" w14:textId="77777777" w:rsidR="001434F7" w:rsidRDefault="001434F7" w:rsidP="001434F7">
      <w:pPr>
        <w:pStyle w:val="ListParagraph"/>
        <w:numPr>
          <w:ilvl w:val="0"/>
          <w:numId w:val="4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</w:t>
      </w:r>
      <w:r w:rsidRPr="001434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above</w:t>
      </w:r>
      <w:r w:rsidRPr="001434F7">
        <w:rPr>
          <w:rFonts w:ascii="Arial" w:hAnsi="Arial" w:cs="Arial"/>
          <w:sz w:val="32"/>
          <w:szCs w:val="32"/>
        </w:rPr>
        <w:t xml:space="preserve"> the gain margin</w:t>
      </w:r>
    </w:p>
    <w:p w14:paraId="6363624A" w14:textId="77777777" w:rsidR="001434F7" w:rsidRDefault="001434F7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</w:t>
      </w:r>
      <w:r w:rsidR="00CE6E44">
        <w:rPr>
          <w:rFonts w:ascii="Arial" w:hAnsi="Arial" w:cs="Arial"/>
          <w:sz w:val="32"/>
          <w:szCs w:val="32"/>
        </w:rPr>
        <w:t xml:space="preserve">gain </w:t>
      </w:r>
      <w:r>
        <w:rPr>
          <w:rFonts w:ascii="Arial" w:hAnsi="Arial" w:cs="Arial"/>
          <w:sz w:val="32"/>
          <w:szCs w:val="32"/>
        </w:rPr>
        <w:t>values did you use?</w:t>
      </w:r>
    </w:p>
    <w:p w14:paraId="76BE8D6B" w14:textId="77777777" w:rsidR="001434F7" w:rsidRDefault="001434F7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Run the step response simulations in Simulink and record the output in both cases.</w:t>
      </w:r>
    </w:p>
    <w:p w14:paraId="0744283A" w14:textId="77777777" w:rsidR="001434F7" w:rsidRDefault="001434F7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get results similar to these</w:t>
      </w:r>
      <w:r w:rsidR="005B1749">
        <w:rPr>
          <w:rFonts w:ascii="Arial" w:hAnsi="Arial" w:cs="Arial"/>
          <w:sz w:val="32"/>
          <w:szCs w:val="32"/>
        </w:rPr>
        <w:t>:</w:t>
      </w:r>
    </w:p>
    <w:p w14:paraId="5CC7F157" w14:textId="77777777" w:rsidR="005B1749" w:rsidRPr="005B1749" w:rsidRDefault="005B1749" w:rsidP="005B1749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7D828040" w14:textId="77777777" w:rsidR="001434F7" w:rsidRPr="005B1749" w:rsidRDefault="001434F7" w:rsidP="005B1749">
      <w:pPr>
        <w:pStyle w:val="ListParagraph"/>
        <w:numPr>
          <w:ilvl w:val="0"/>
          <w:numId w:val="4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1434F7">
        <w:rPr>
          <w:rFonts w:ascii="Arial" w:hAnsi="Arial" w:cs="Arial"/>
          <w:sz w:val="32"/>
          <w:szCs w:val="32"/>
        </w:rPr>
        <w:t>Just below gain margin</w:t>
      </w:r>
      <w:r>
        <w:rPr>
          <w:rFonts w:ascii="Arial" w:hAnsi="Arial" w:cs="Arial"/>
          <w:sz w:val="32"/>
          <w:szCs w:val="32"/>
        </w:rPr>
        <w:t>:</w:t>
      </w:r>
    </w:p>
    <w:p w14:paraId="127F1BCD" w14:textId="77777777" w:rsidR="001434F7" w:rsidRDefault="001434F7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9631F60" wp14:editId="6AB7A6F9">
            <wp:extent cx="5005210" cy="371919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15079" b="-1"/>
                    <a:stretch/>
                  </pic:blipFill>
                  <pic:spPr bwMode="auto">
                    <a:xfrm>
                      <a:off x="0" y="0"/>
                      <a:ext cx="5007601" cy="37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315A4763" w14:textId="77777777" w:rsidR="005B1749" w:rsidRDefault="005B1749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6F71787B" w14:textId="77777777" w:rsidR="001434F7" w:rsidRPr="001434F7" w:rsidRDefault="001434F7" w:rsidP="001434F7">
      <w:pPr>
        <w:pStyle w:val="ListParagraph"/>
        <w:numPr>
          <w:ilvl w:val="0"/>
          <w:numId w:val="42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1434F7">
        <w:rPr>
          <w:rFonts w:ascii="Arial" w:hAnsi="Arial" w:cs="Arial"/>
          <w:sz w:val="32"/>
          <w:szCs w:val="32"/>
        </w:rPr>
        <w:t xml:space="preserve">Just </w:t>
      </w:r>
      <w:r>
        <w:rPr>
          <w:rFonts w:ascii="Arial" w:hAnsi="Arial" w:cs="Arial"/>
          <w:sz w:val="32"/>
          <w:szCs w:val="32"/>
        </w:rPr>
        <w:t>above</w:t>
      </w:r>
      <w:r w:rsidRPr="001434F7">
        <w:rPr>
          <w:rFonts w:ascii="Arial" w:hAnsi="Arial" w:cs="Arial"/>
          <w:sz w:val="32"/>
          <w:szCs w:val="32"/>
        </w:rPr>
        <w:t xml:space="preserve"> gain margin</w:t>
      </w:r>
      <w:r>
        <w:rPr>
          <w:rFonts w:ascii="Arial" w:hAnsi="Arial" w:cs="Arial"/>
          <w:sz w:val="32"/>
          <w:szCs w:val="32"/>
        </w:rPr>
        <w:t>:</w:t>
      </w:r>
    </w:p>
    <w:p w14:paraId="6F27E684" w14:textId="77777777" w:rsidR="001434F7" w:rsidRDefault="001434F7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8D9D76" wp14:editId="2DDE8D23">
            <wp:extent cx="5227320" cy="3948253"/>
            <wp:effectExtent l="0" t="0" r="508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t="14093"/>
                    <a:stretch/>
                  </pic:blipFill>
                  <pic:spPr bwMode="auto">
                    <a:xfrm>
                      <a:off x="0" y="0"/>
                      <a:ext cx="5231368" cy="39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8C33C14" w14:textId="77777777" w:rsidR="001434F7" w:rsidRDefault="001434F7" w:rsidP="009F5E9E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24E4BB49" w14:textId="77777777" w:rsidR="0078213D" w:rsidRDefault="0078213D" w:rsidP="001434F7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can you say about the system outputs in these two gain </w:t>
      </w:r>
      <w:r w:rsidR="005B1749">
        <w:rPr>
          <w:rFonts w:ascii="Arial" w:hAnsi="Arial" w:cs="Arial"/>
          <w:sz w:val="32"/>
          <w:szCs w:val="32"/>
        </w:rPr>
        <w:t>conditions?</w:t>
      </w:r>
    </w:p>
    <w:p w14:paraId="75F1A832" w14:textId="77777777" w:rsidR="0097191B" w:rsidRPr="00DD2798" w:rsidRDefault="0078213D" w:rsidP="00FF6C6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characteristics of system output are important if </w:t>
      </w:r>
      <w:r w:rsidR="00FC6DA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system is to remain stable</w:t>
      </w:r>
      <w:r w:rsidR="005B1749">
        <w:rPr>
          <w:rFonts w:ascii="Arial" w:hAnsi="Arial" w:cs="Arial"/>
          <w:sz w:val="32"/>
          <w:szCs w:val="32"/>
        </w:rPr>
        <w:t>?</w:t>
      </w:r>
    </w:p>
    <w:sectPr w:rsidR="0097191B" w:rsidRPr="00DD2798" w:rsidSect="00BD48F8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5CFAD" w14:textId="77777777" w:rsidR="00A70956" w:rsidRDefault="00A70956">
      <w:r>
        <w:separator/>
      </w:r>
    </w:p>
  </w:endnote>
  <w:endnote w:type="continuationSeparator" w:id="0">
    <w:p w14:paraId="2D4CD328" w14:textId="77777777" w:rsidR="00A70956" w:rsidRDefault="00A7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02CE0" w14:textId="77777777" w:rsidR="007B6E7A" w:rsidRDefault="007B6E7A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6651D" w14:textId="77777777" w:rsidR="007B6E7A" w:rsidRDefault="007B6E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9D1F" w14:textId="77777777" w:rsidR="007B6E7A" w:rsidRPr="004D6206" w:rsidRDefault="007B6E7A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C4989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C4989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0D39E" w14:textId="77777777" w:rsidR="007B6E7A" w:rsidRDefault="007B6E7A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C4989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53AEC" w14:textId="77777777" w:rsidR="00A70956" w:rsidRDefault="00A70956">
      <w:r>
        <w:separator/>
      </w:r>
    </w:p>
  </w:footnote>
  <w:footnote w:type="continuationSeparator" w:id="0">
    <w:p w14:paraId="7973AABF" w14:textId="77777777" w:rsidR="00A70956" w:rsidRDefault="00A709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96129" w14:textId="77777777" w:rsidR="00670AEA" w:rsidRPr="000F34D7" w:rsidRDefault="00670AEA" w:rsidP="00670AEA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ROCO218</w:t>
    </w:r>
    <w:r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Control engineering 2018</w:t>
    </w:r>
  </w:p>
  <w:p w14:paraId="2AC12149" w14:textId="35B5AD48" w:rsidR="00670AEA" w:rsidRDefault="00054905" w:rsidP="00670AEA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Lab practical 3</w:t>
    </w:r>
    <w:r w:rsidR="00670AEA">
      <w:rPr>
        <w:rFonts w:cs="MV Boli"/>
        <w:sz w:val="32"/>
        <w:szCs w:val="32"/>
      </w:rPr>
      <w:t xml:space="preserve">: Stability margins </w:t>
    </w:r>
  </w:p>
  <w:p w14:paraId="4E26C61F" w14:textId="77777777" w:rsidR="007B6E7A" w:rsidRDefault="007B6E7A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E2544" w14:textId="77777777" w:rsidR="007B6E7A" w:rsidRPr="000F34D7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7018958A" w14:textId="77777777" w:rsidR="007B6E7A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7A2DC84A" w14:textId="77777777" w:rsidR="007B6E7A" w:rsidRPr="00BD48F8" w:rsidRDefault="007B6E7A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8pt;height:8.8pt" o:bullet="t">
        <v:imagedata r:id="rId1" o:title="BD14870_"/>
      </v:shape>
    </w:pict>
  </w:numPicBullet>
  <w:numPicBullet w:numPicBulletId="1">
    <w:pict>
      <v:shape id="_x0000_i1033" type="#_x0000_t75" style="width:10.4pt;height:10.4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2E2E11"/>
    <w:multiLevelType w:val="hybridMultilevel"/>
    <w:tmpl w:val="082613C2"/>
    <w:lvl w:ilvl="0" w:tplc="72BE6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7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6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08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8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E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E3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05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E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54822F8"/>
    <w:multiLevelType w:val="hybridMultilevel"/>
    <w:tmpl w:val="7452E874"/>
    <w:lvl w:ilvl="0" w:tplc="63901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4E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C6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EB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A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6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8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0B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453A52"/>
    <w:multiLevelType w:val="hybridMultilevel"/>
    <w:tmpl w:val="33489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EE62C6"/>
    <w:multiLevelType w:val="hybridMultilevel"/>
    <w:tmpl w:val="2B98B99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8057AE"/>
    <w:multiLevelType w:val="hybridMultilevel"/>
    <w:tmpl w:val="FDA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87D7C"/>
    <w:multiLevelType w:val="hybridMultilevel"/>
    <w:tmpl w:val="A6AE1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6652"/>
    <w:multiLevelType w:val="hybridMultilevel"/>
    <w:tmpl w:val="4B22E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4B2793F"/>
    <w:multiLevelType w:val="hybridMultilevel"/>
    <w:tmpl w:val="8070B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7B072F"/>
    <w:multiLevelType w:val="hybridMultilevel"/>
    <w:tmpl w:val="A26ED9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9777A00"/>
    <w:multiLevelType w:val="hybridMultilevel"/>
    <w:tmpl w:val="3C445CE4"/>
    <w:lvl w:ilvl="0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>
    <w:nsid w:val="2D677FDE"/>
    <w:multiLevelType w:val="hybridMultilevel"/>
    <w:tmpl w:val="86584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A1A5D"/>
    <w:multiLevelType w:val="hybridMultilevel"/>
    <w:tmpl w:val="4824EB00"/>
    <w:lvl w:ilvl="0" w:tplc="17240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88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EE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40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A0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C8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F27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A5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6E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F35B74"/>
    <w:multiLevelType w:val="hybridMultilevel"/>
    <w:tmpl w:val="55DC4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C262A"/>
    <w:multiLevelType w:val="hybridMultilevel"/>
    <w:tmpl w:val="978C583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66BDD"/>
    <w:multiLevelType w:val="hybridMultilevel"/>
    <w:tmpl w:val="158E31A8"/>
    <w:lvl w:ilvl="0" w:tplc="EEEE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7762E"/>
    <w:multiLevelType w:val="hybridMultilevel"/>
    <w:tmpl w:val="1B026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85F0E"/>
    <w:multiLevelType w:val="hybridMultilevel"/>
    <w:tmpl w:val="C204C3A8"/>
    <w:lvl w:ilvl="0" w:tplc="04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0">
    <w:nsid w:val="5F712A7B"/>
    <w:multiLevelType w:val="hybridMultilevel"/>
    <w:tmpl w:val="CCC2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B4288"/>
    <w:multiLevelType w:val="hybridMultilevel"/>
    <w:tmpl w:val="29E6C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E25BA"/>
    <w:multiLevelType w:val="hybridMultilevel"/>
    <w:tmpl w:val="7F7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3304D"/>
    <w:multiLevelType w:val="hybridMultilevel"/>
    <w:tmpl w:val="69206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A3205"/>
    <w:multiLevelType w:val="hybridMultilevel"/>
    <w:tmpl w:val="6D143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13BE3"/>
    <w:multiLevelType w:val="hybridMultilevel"/>
    <w:tmpl w:val="61A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703B5"/>
    <w:multiLevelType w:val="hybridMultilevel"/>
    <w:tmpl w:val="CB02905A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8">
    <w:nsid w:val="792C6F25"/>
    <w:multiLevelType w:val="hybridMultilevel"/>
    <w:tmpl w:val="4EEAEBD8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9">
    <w:nsid w:val="7BDC7226"/>
    <w:multiLevelType w:val="hybridMultilevel"/>
    <w:tmpl w:val="E9E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75A91"/>
    <w:multiLevelType w:val="hybridMultilevel"/>
    <w:tmpl w:val="4F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96E77"/>
    <w:multiLevelType w:val="hybridMultilevel"/>
    <w:tmpl w:val="72BAA968"/>
    <w:lvl w:ilvl="0" w:tplc="A788B1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B31E4"/>
    <w:multiLevelType w:val="hybridMultilevel"/>
    <w:tmpl w:val="685C0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6"/>
  </w:num>
  <w:num w:numId="13">
    <w:abstractNumId w:val="35"/>
  </w:num>
  <w:num w:numId="14">
    <w:abstractNumId w:val="23"/>
  </w:num>
  <w:num w:numId="15">
    <w:abstractNumId w:val="32"/>
  </w:num>
  <w:num w:numId="16">
    <w:abstractNumId w:val="16"/>
  </w:num>
  <w:num w:numId="17">
    <w:abstractNumId w:val="42"/>
  </w:num>
  <w:num w:numId="18">
    <w:abstractNumId w:val="40"/>
  </w:num>
  <w:num w:numId="19">
    <w:abstractNumId w:val="15"/>
  </w:num>
  <w:num w:numId="20">
    <w:abstractNumId w:val="36"/>
  </w:num>
  <w:num w:numId="21">
    <w:abstractNumId w:val="34"/>
  </w:num>
  <w:num w:numId="22">
    <w:abstractNumId w:val="29"/>
  </w:num>
  <w:num w:numId="23">
    <w:abstractNumId w:val="25"/>
  </w:num>
  <w:num w:numId="24">
    <w:abstractNumId w:val="27"/>
  </w:num>
  <w:num w:numId="25">
    <w:abstractNumId w:val="18"/>
  </w:num>
  <w:num w:numId="26">
    <w:abstractNumId w:val="17"/>
  </w:num>
  <w:num w:numId="27">
    <w:abstractNumId w:val="19"/>
  </w:num>
  <w:num w:numId="28">
    <w:abstractNumId w:val="41"/>
  </w:num>
  <w:num w:numId="29">
    <w:abstractNumId w:val="20"/>
  </w:num>
  <w:num w:numId="30">
    <w:abstractNumId w:val="33"/>
  </w:num>
  <w:num w:numId="31">
    <w:abstractNumId w:val="31"/>
  </w:num>
  <w:num w:numId="32">
    <w:abstractNumId w:val="37"/>
  </w:num>
  <w:num w:numId="33">
    <w:abstractNumId w:val="12"/>
  </w:num>
  <w:num w:numId="34">
    <w:abstractNumId w:val="13"/>
  </w:num>
  <w:num w:numId="35">
    <w:abstractNumId w:val="39"/>
  </w:num>
  <w:num w:numId="36">
    <w:abstractNumId w:val="24"/>
  </w:num>
  <w:num w:numId="37">
    <w:abstractNumId w:val="28"/>
  </w:num>
  <w:num w:numId="38">
    <w:abstractNumId w:val="21"/>
  </w:num>
  <w:num w:numId="39">
    <w:abstractNumId w:val="11"/>
  </w:num>
  <w:num w:numId="40">
    <w:abstractNumId w:val="22"/>
  </w:num>
  <w:num w:numId="41">
    <w:abstractNumId w:val="10"/>
  </w:num>
  <w:num w:numId="42">
    <w:abstractNumId w:val="38"/>
  </w:num>
  <w:num w:numId="43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A5"/>
    <w:rsid w:val="00001C42"/>
    <w:rsid w:val="00013A29"/>
    <w:rsid w:val="000171E6"/>
    <w:rsid w:val="00021120"/>
    <w:rsid w:val="00023328"/>
    <w:rsid w:val="000235C1"/>
    <w:rsid w:val="00026940"/>
    <w:rsid w:val="0002715D"/>
    <w:rsid w:val="00027ADA"/>
    <w:rsid w:val="00031192"/>
    <w:rsid w:val="00032A29"/>
    <w:rsid w:val="0004307E"/>
    <w:rsid w:val="00043EF2"/>
    <w:rsid w:val="00047873"/>
    <w:rsid w:val="0005149B"/>
    <w:rsid w:val="00053794"/>
    <w:rsid w:val="00054905"/>
    <w:rsid w:val="00070CB7"/>
    <w:rsid w:val="00071276"/>
    <w:rsid w:val="00072436"/>
    <w:rsid w:val="0007258F"/>
    <w:rsid w:val="000729E4"/>
    <w:rsid w:val="00073B7D"/>
    <w:rsid w:val="00087421"/>
    <w:rsid w:val="00087F49"/>
    <w:rsid w:val="00090A63"/>
    <w:rsid w:val="00092290"/>
    <w:rsid w:val="00093C6F"/>
    <w:rsid w:val="00095543"/>
    <w:rsid w:val="000A41F4"/>
    <w:rsid w:val="000A725B"/>
    <w:rsid w:val="000A74F8"/>
    <w:rsid w:val="000B1DA7"/>
    <w:rsid w:val="000B742C"/>
    <w:rsid w:val="000C04C3"/>
    <w:rsid w:val="000C144D"/>
    <w:rsid w:val="000C191D"/>
    <w:rsid w:val="000C3F0E"/>
    <w:rsid w:val="000C40DA"/>
    <w:rsid w:val="000D1257"/>
    <w:rsid w:val="000D1A25"/>
    <w:rsid w:val="000D2075"/>
    <w:rsid w:val="000D4106"/>
    <w:rsid w:val="000D5086"/>
    <w:rsid w:val="000D557E"/>
    <w:rsid w:val="000D65A7"/>
    <w:rsid w:val="000D7A5A"/>
    <w:rsid w:val="000D7B05"/>
    <w:rsid w:val="000E1DEF"/>
    <w:rsid w:val="000E264C"/>
    <w:rsid w:val="000E3A9D"/>
    <w:rsid w:val="000E614F"/>
    <w:rsid w:val="000F30FC"/>
    <w:rsid w:val="000F34D7"/>
    <w:rsid w:val="000F41D9"/>
    <w:rsid w:val="000F7E77"/>
    <w:rsid w:val="00110083"/>
    <w:rsid w:val="001210F3"/>
    <w:rsid w:val="00121A2E"/>
    <w:rsid w:val="00123992"/>
    <w:rsid w:val="0012418C"/>
    <w:rsid w:val="0012430A"/>
    <w:rsid w:val="00131CBB"/>
    <w:rsid w:val="00133016"/>
    <w:rsid w:val="0013731F"/>
    <w:rsid w:val="00142725"/>
    <w:rsid w:val="001434F7"/>
    <w:rsid w:val="00144665"/>
    <w:rsid w:val="00150E46"/>
    <w:rsid w:val="0015236D"/>
    <w:rsid w:val="00152B35"/>
    <w:rsid w:val="00153438"/>
    <w:rsid w:val="00154B0E"/>
    <w:rsid w:val="00156C76"/>
    <w:rsid w:val="0016634D"/>
    <w:rsid w:val="001724F9"/>
    <w:rsid w:val="00175D29"/>
    <w:rsid w:val="00180E87"/>
    <w:rsid w:val="001846E3"/>
    <w:rsid w:val="001871A6"/>
    <w:rsid w:val="001873DD"/>
    <w:rsid w:val="00191898"/>
    <w:rsid w:val="001927B1"/>
    <w:rsid w:val="00194A82"/>
    <w:rsid w:val="00196EEA"/>
    <w:rsid w:val="001B01A0"/>
    <w:rsid w:val="001B2B06"/>
    <w:rsid w:val="001B41FE"/>
    <w:rsid w:val="001C29C6"/>
    <w:rsid w:val="001C2CE5"/>
    <w:rsid w:val="001C76F7"/>
    <w:rsid w:val="001D071A"/>
    <w:rsid w:val="001D1EC5"/>
    <w:rsid w:val="001D3AC7"/>
    <w:rsid w:val="001E30E3"/>
    <w:rsid w:val="001E577F"/>
    <w:rsid w:val="001E5A69"/>
    <w:rsid w:val="001F5399"/>
    <w:rsid w:val="00204C52"/>
    <w:rsid w:val="00210FCE"/>
    <w:rsid w:val="00211822"/>
    <w:rsid w:val="00212D8F"/>
    <w:rsid w:val="00213439"/>
    <w:rsid w:val="00216045"/>
    <w:rsid w:val="0021622F"/>
    <w:rsid w:val="00226D8A"/>
    <w:rsid w:val="00227CC8"/>
    <w:rsid w:val="00240C7A"/>
    <w:rsid w:val="0025164A"/>
    <w:rsid w:val="00253D9F"/>
    <w:rsid w:val="0025767B"/>
    <w:rsid w:val="002624D8"/>
    <w:rsid w:val="00262865"/>
    <w:rsid w:val="002666A4"/>
    <w:rsid w:val="0027005F"/>
    <w:rsid w:val="0027010A"/>
    <w:rsid w:val="00277924"/>
    <w:rsid w:val="00280182"/>
    <w:rsid w:val="0028303F"/>
    <w:rsid w:val="00287692"/>
    <w:rsid w:val="00293735"/>
    <w:rsid w:val="002A7853"/>
    <w:rsid w:val="002B462F"/>
    <w:rsid w:val="002B5C02"/>
    <w:rsid w:val="002D389D"/>
    <w:rsid w:val="002D3DA3"/>
    <w:rsid w:val="002D40B2"/>
    <w:rsid w:val="002D6963"/>
    <w:rsid w:val="002E031E"/>
    <w:rsid w:val="002E1610"/>
    <w:rsid w:val="002E5C64"/>
    <w:rsid w:val="0030165F"/>
    <w:rsid w:val="00302158"/>
    <w:rsid w:val="00310644"/>
    <w:rsid w:val="0032211F"/>
    <w:rsid w:val="00322120"/>
    <w:rsid w:val="00324043"/>
    <w:rsid w:val="003265B5"/>
    <w:rsid w:val="00330765"/>
    <w:rsid w:val="00332226"/>
    <w:rsid w:val="00335269"/>
    <w:rsid w:val="00350CE8"/>
    <w:rsid w:val="00354707"/>
    <w:rsid w:val="00356CED"/>
    <w:rsid w:val="00360368"/>
    <w:rsid w:val="003678D4"/>
    <w:rsid w:val="00373D13"/>
    <w:rsid w:val="00382454"/>
    <w:rsid w:val="00387B11"/>
    <w:rsid w:val="003920FF"/>
    <w:rsid w:val="00393476"/>
    <w:rsid w:val="00394C8D"/>
    <w:rsid w:val="003A1150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5986"/>
    <w:rsid w:val="00405BB2"/>
    <w:rsid w:val="00406AD3"/>
    <w:rsid w:val="00407ED0"/>
    <w:rsid w:val="0041244B"/>
    <w:rsid w:val="004204D2"/>
    <w:rsid w:val="0042327B"/>
    <w:rsid w:val="00425C35"/>
    <w:rsid w:val="00426D67"/>
    <w:rsid w:val="00432565"/>
    <w:rsid w:val="00433689"/>
    <w:rsid w:val="00436179"/>
    <w:rsid w:val="00437AFC"/>
    <w:rsid w:val="00441056"/>
    <w:rsid w:val="00455901"/>
    <w:rsid w:val="004571C4"/>
    <w:rsid w:val="00462BBD"/>
    <w:rsid w:val="00470EF1"/>
    <w:rsid w:val="00474540"/>
    <w:rsid w:val="004864ED"/>
    <w:rsid w:val="004920D9"/>
    <w:rsid w:val="00493552"/>
    <w:rsid w:val="00493648"/>
    <w:rsid w:val="00496583"/>
    <w:rsid w:val="00496708"/>
    <w:rsid w:val="00496CD6"/>
    <w:rsid w:val="00497290"/>
    <w:rsid w:val="004A069D"/>
    <w:rsid w:val="004A0B98"/>
    <w:rsid w:val="004A1CEE"/>
    <w:rsid w:val="004A1DB4"/>
    <w:rsid w:val="004A2FA4"/>
    <w:rsid w:val="004A5ACE"/>
    <w:rsid w:val="004B0241"/>
    <w:rsid w:val="004B2632"/>
    <w:rsid w:val="004C7674"/>
    <w:rsid w:val="004D3E92"/>
    <w:rsid w:val="004D58CE"/>
    <w:rsid w:val="004D6206"/>
    <w:rsid w:val="004D77CA"/>
    <w:rsid w:val="004E1404"/>
    <w:rsid w:val="004E39D3"/>
    <w:rsid w:val="004E4E8D"/>
    <w:rsid w:val="004E5C2B"/>
    <w:rsid w:val="004F7803"/>
    <w:rsid w:val="005129B1"/>
    <w:rsid w:val="005142E5"/>
    <w:rsid w:val="00521F34"/>
    <w:rsid w:val="00525B56"/>
    <w:rsid w:val="00527100"/>
    <w:rsid w:val="0053225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4CF3"/>
    <w:rsid w:val="005650FC"/>
    <w:rsid w:val="00565E99"/>
    <w:rsid w:val="00571E81"/>
    <w:rsid w:val="00585AFE"/>
    <w:rsid w:val="005871D1"/>
    <w:rsid w:val="0058797F"/>
    <w:rsid w:val="00593759"/>
    <w:rsid w:val="005A0893"/>
    <w:rsid w:val="005A111A"/>
    <w:rsid w:val="005A23C6"/>
    <w:rsid w:val="005A76AA"/>
    <w:rsid w:val="005B0799"/>
    <w:rsid w:val="005B1749"/>
    <w:rsid w:val="005B2F33"/>
    <w:rsid w:val="005B480C"/>
    <w:rsid w:val="005C7F4A"/>
    <w:rsid w:val="005D100F"/>
    <w:rsid w:val="005E38FF"/>
    <w:rsid w:val="005E48FB"/>
    <w:rsid w:val="005E51BC"/>
    <w:rsid w:val="005F0D68"/>
    <w:rsid w:val="005F40AF"/>
    <w:rsid w:val="005F53AA"/>
    <w:rsid w:val="005F568D"/>
    <w:rsid w:val="005F7E73"/>
    <w:rsid w:val="00605232"/>
    <w:rsid w:val="00607421"/>
    <w:rsid w:val="00607691"/>
    <w:rsid w:val="00624443"/>
    <w:rsid w:val="00625EE1"/>
    <w:rsid w:val="0063431A"/>
    <w:rsid w:val="00635641"/>
    <w:rsid w:val="00635B24"/>
    <w:rsid w:val="006427BE"/>
    <w:rsid w:val="0065090A"/>
    <w:rsid w:val="00652CF4"/>
    <w:rsid w:val="0065349F"/>
    <w:rsid w:val="00660622"/>
    <w:rsid w:val="00663EF3"/>
    <w:rsid w:val="006700AB"/>
    <w:rsid w:val="00670AEA"/>
    <w:rsid w:val="00671477"/>
    <w:rsid w:val="006721CB"/>
    <w:rsid w:val="00673860"/>
    <w:rsid w:val="00680870"/>
    <w:rsid w:val="00681528"/>
    <w:rsid w:val="00686FA9"/>
    <w:rsid w:val="00687AC5"/>
    <w:rsid w:val="006913C1"/>
    <w:rsid w:val="006A0FA6"/>
    <w:rsid w:val="006A26DB"/>
    <w:rsid w:val="006A29A8"/>
    <w:rsid w:val="006A3D5B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1739"/>
    <w:rsid w:val="006E4C6B"/>
    <w:rsid w:val="006E6151"/>
    <w:rsid w:val="006F564A"/>
    <w:rsid w:val="006F68A1"/>
    <w:rsid w:val="007038C7"/>
    <w:rsid w:val="00703CE1"/>
    <w:rsid w:val="0070553E"/>
    <w:rsid w:val="0070729E"/>
    <w:rsid w:val="00714B9B"/>
    <w:rsid w:val="00716D35"/>
    <w:rsid w:val="00717756"/>
    <w:rsid w:val="00722F90"/>
    <w:rsid w:val="00724A64"/>
    <w:rsid w:val="00726037"/>
    <w:rsid w:val="007273B7"/>
    <w:rsid w:val="00742D6A"/>
    <w:rsid w:val="0074556E"/>
    <w:rsid w:val="00747B63"/>
    <w:rsid w:val="00750799"/>
    <w:rsid w:val="0075158D"/>
    <w:rsid w:val="00755C81"/>
    <w:rsid w:val="00760EA6"/>
    <w:rsid w:val="00761833"/>
    <w:rsid w:val="00774D50"/>
    <w:rsid w:val="00777E53"/>
    <w:rsid w:val="00780A8B"/>
    <w:rsid w:val="0078213D"/>
    <w:rsid w:val="00792AE8"/>
    <w:rsid w:val="007957D7"/>
    <w:rsid w:val="00796882"/>
    <w:rsid w:val="00797436"/>
    <w:rsid w:val="007A3DA5"/>
    <w:rsid w:val="007B3B16"/>
    <w:rsid w:val="007B6E7A"/>
    <w:rsid w:val="007B7E3A"/>
    <w:rsid w:val="007C2D4C"/>
    <w:rsid w:val="007D3C39"/>
    <w:rsid w:val="007D3EEF"/>
    <w:rsid w:val="007E225C"/>
    <w:rsid w:val="007E3073"/>
    <w:rsid w:val="007E5957"/>
    <w:rsid w:val="007F7B69"/>
    <w:rsid w:val="00801C61"/>
    <w:rsid w:val="00801DAA"/>
    <w:rsid w:val="00802878"/>
    <w:rsid w:val="00806809"/>
    <w:rsid w:val="008145DF"/>
    <w:rsid w:val="00814D92"/>
    <w:rsid w:val="00820DB3"/>
    <w:rsid w:val="00822524"/>
    <w:rsid w:val="00831E3E"/>
    <w:rsid w:val="00833D41"/>
    <w:rsid w:val="00835B11"/>
    <w:rsid w:val="00840CC2"/>
    <w:rsid w:val="00841A5D"/>
    <w:rsid w:val="008507D3"/>
    <w:rsid w:val="00852913"/>
    <w:rsid w:val="008535A2"/>
    <w:rsid w:val="00854483"/>
    <w:rsid w:val="00857944"/>
    <w:rsid w:val="0086211B"/>
    <w:rsid w:val="008630EE"/>
    <w:rsid w:val="008658CF"/>
    <w:rsid w:val="00866185"/>
    <w:rsid w:val="00870954"/>
    <w:rsid w:val="00880B0F"/>
    <w:rsid w:val="00881BC6"/>
    <w:rsid w:val="0088210E"/>
    <w:rsid w:val="008825B7"/>
    <w:rsid w:val="00890465"/>
    <w:rsid w:val="008962C4"/>
    <w:rsid w:val="0089735A"/>
    <w:rsid w:val="008A54C0"/>
    <w:rsid w:val="008A659C"/>
    <w:rsid w:val="008B0CDD"/>
    <w:rsid w:val="008B501D"/>
    <w:rsid w:val="008B5CB9"/>
    <w:rsid w:val="008B5E1D"/>
    <w:rsid w:val="008B740D"/>
    <w:rsid w:val="008C2449"/>
    <w:rsid w:val="008C38CA"/>
    <w:rsid w:val="008D1D10"/>
    <w:rsid w:val="008D3386"/>
    <w:rsid w:val="008D7D98"/>
    <w:rsid w:val="008F1517"/>
    <w:rsid w:val="008F32FD"/>
    <w:rsid w:val="008F3949"/>
    <w:rsid w:val="008F3E31"/>
    <w:rsid w:val="008F6E9B"/>
    <w:rsid w:val="00901EE3"/>
    <w:rsid w:val="00904906"/>
    <w:rsid w:val="00905835"/>
    <w:rsid w:val="00906831"/>
    <w:rsid w:val="00907A0E"/>
    <w:rsid w:val="00912380"/>
    <w:rsid w:val="0092333F"/>
    <w:rsid w:val="00923654"/>
    <w:rsid w:val="00927690"/>
    <w:rsid w:val="00931161"/>
    <w:rsid w:val="00935712"/>
    <w:rsid w:val="0093672F"/>
    <w:rsid w:val="0094196D"/>
    <w:rsid w:val="009452FA"/>
    <w:rsid w:val="009473BD"/>
    <w:rsid w:val="00947B7D"/>
    <w:rsid w:val="00951DB0"/>
    <w:rsid w:val="009576C7"/>
    <w:rsid w:val="00963AA5"/>
    <w:rsid w:val="0097191B"/>
    <w:rsid w:val="00974207"/>
    <w:rsid w:val="00976C9C"/>
    <w:rsid w:val="00977C07"/>
    <w:rsid w:val="00980461"/>
    <w:rsid w:val="009909DD"/>
    <w:rsid w:val="00992C07"/>
    <w:rsid w:val="00996A90"/>
    <w:rsid w:val="009A0684"/>
    <w:rsid w:val="009B311C"/>
    <w:rsid w:val="009B329C"/>
    <w:rsid w:val="009B5AD6"/>
    <w:rsid w:val="009C2046"/>
    <w:rsid w:val="009C2C8E"/>
    <w:rsid w:val="009D3447"/>
    <w:rsid w:val="009E3BB0"/>
    <w:rsid w:val="009E4C56"/>
    <w:rsid w:val="009E545B"/>
    <w:rsid w:val="009E546E"/>
    <w:rsid w:val="009F5E9E"/>
    <w:rsid w:val="00A01EF3"/>
    <w:rsid w:val="00A05048"/>
    <w:rsid w:val="00A21B26"/>
    <w:rsid w:val="00A26760"/>
    <w:rsid w:val="00A32056"/>
    <w:rsid w:val="00A340B2"/>
    <w:rsid w:val="00A3592E"/>
    <w:rsid w:val="00A374AA"/>
    <w:rsid w:val="00A403E9"/>
    <w:rsid w:val="00A41AE8"/>
    <w:rsid w:val="00A44921"/>
    <w:rsid w:val="00A45C47"/>
    <w:rsid w:val="00A573A6"/>
    <w:rsid w:val="00A655C7"/>
    <w:rsid w:val="00A66450"/>
    <w:rsid w:val="00A70185"/>
    <w:rsid w:val="00A70956"/>
    <w:rsid w:val="00A711C1"/>
    <w:rsid w:val="00A80691"/>
    <w:rsid w:val="00A94ED1"/>
    <w:rsid w:val="00A96664"/>
    <w:rsid w:val="00A97602"/>
    <w:rsid w:val="00AB1762"/>
    <w:rsid w:val="00AB636D"/>
    <w:rsid w:val="00AC2B4E"/>
    <w:rsid w:val="00AD0CFB"/>
    <w:rsid w:val="00AE1608"/>
    <w:rsid w:val="00AE3978"/>
    <w:rsid w:val="00AE585C"/>
    <w:rsid w:val="00AF0F5F"/>
    <w:rsid w:val="00AF4BBB"/>
    <w:rsid w:val="00B00729"/>
    <w:rsid w:val="00B00B31"/>
    <w:rsid w:val="00B06060"/>
    <w:rsid w:val="00B16B74"/>
    <w:rsid w:val="00B22EDA"/>
    <w:rsid w:val="00B34F58"/>
    <w:rsid w:val="00B35C9A"/>
    <w:rsid w:val="00B365CA"/>
    <w:rsid w:val="00B45B88"/>
    <w:rsid w:val="00B509B5"/>
    <w:rsid w:val="00B66672"/>
    <w:rsid w:val="00B70136"/>
    <w:rsid w:val="00B74A41"/>
    <w:rsid w:val="00B759F8"/>
    <w:rsid w:val="00B80A84"/>
    <w:rsid w:val="00B837E3"/>
    <w:rsid w:val="00B9135C"/>
    <w:rsid w:val="00B92F98"/>
    <w:rsid w:val="00B93EC6"/>
    <w:rsid w:val="00B95DD9"/>
    <w:rsid w:val="00B96754"/>
    <w:rsid w:val="00BA1A75"/>
    <w:rsid w:val="00BB01AA"/>
    <w:rsid w:val="00BB1BFF"/>
    <w:rsid w:val="00BB3571"/>
    <w:rsid w:val="00BB6D65"/>
    <w:rsid w:val="00BC0124"/>
    <w:rsid w:val="00BC150D"/>
    <w:rsid w:val="00BC3694"/>
    <w:rsid w:val="00BC6B66"/>
    <w:rsid w:val="00BC7C19"/>
    <w:rsid w:val="00BD0790"/>
    <w:rsid w:val="00BD48F8"/>
    <w:rsid w:val="00BD50F5"/>
    <w:rsid w:val="00BD5673"/>
    <w:rsid w:val="00BD691F"/>
    <w:rsid w:val="00BD6BF9"/>
    <w:rsid w:val="00BE2AB9"/>
    <w:rsid w:val="00BE398C"/>
    <w:rsid w:val="00BE41C8"/>
    <w:rsid w:val="00BE5D23"/>
    <w:rsid w:val="00BE5DBE"/>
    <w:rsid w:val="00BF410E"/>
    <w:rsid w:val="00BF4F1F"/>
    <w:rsid w:val="00C0393B"/>
    <w:rsid w:val="00C075FA"/>
    <w:rsid w:val="00C1069B"/>
    <w:rsid w:val="00C11CD1"/>
    <w:rsid w:val="00C24EE4"/>
    <w:rsid w:val="00C2504B"/>
    <w:rsid w:val="00C253DC"/>
    <w:rsid w:val="00C303FB"/>
    <w:rsid w:val="00C31942"/>
    <w:rsid w:val="00C32B67"/>
    <w:rsid w:val="00C32E84"/>
    <w:rsid w:val="00C3357A"/>
    <w:rsid w:val="00C3765B"/>
    <w:rsid w:val="00C41156"/>
    <w:rsid w:val="00C42647"/>
    <w:rsid w:val="00C45077"/>
    <w:rsid w:val="00C52030"/>
    <w:rsid w:val="00C538B7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87287"/>
    <w:rsid w:val="00C93B07"/>
    <w:rsid w:val="00C968A1"/>
    <w:rsid w:val="00CA27EE"/>
    <w:rsid w:val="00CA2949"/>
    <w:rsid w:val="00CC2137"/>
    <w:rsid w:val="00CC434F"/>
    <w:rsid w:val="00CD0FC6"/>
    <w:rsid w:val="00CD2DDF"/>
    <w:rsid w:val="00CD70AA"/>
    <w:rsid w:val="00CE2AB6"/>
    <w:rsid w:val="00CE3F5F"/>
    <w:rsid w:val="00CE5C79"/>
    <w:rsid w:val="00CE6E44"/>
    <w:rsid w:val="00CF6F71"/>
    <w:rsid w:val="00CF7DCE"/>
    <w:rsid w:val="00D02E23"/>
    <w:rsid w:val="00D03455"/>
    <w:rsid w:val="00D12287"/>
    <w:rsid w:val="00D13916"/>
    <w:rsid w:val="00D15C4C"/>
    <w:rsid w:val="00D210C0"/>
    <w:rsid w:val="00D225D7"/>
    <w:rsid w:val="00D23855"/>
    <w:rsid w:val="00D24B7D"/>
    <w:rsid w:val="00D25C3A"/>
    <w:rsid w:val="00D27629"/>
    <w:rsid w:val="00D30396"/>
    <w:rsid w:val="00D33A33"/>
    <w:rsid w:val="00D34816"/>
    <w:rsid w:val="00D3718C"/>
    <w:rsid w:val="00D50411"/>
    <w:rsid w:val="00D54D47"/>
    <w:rsid w:val="00D57A80"/>
    <w:rsid w:val="00D61897"/>
    <w:rsid w:val="00D642A0"/>
    <w:rsid w:val="00D64CA2"/>
    <w:rsid w:val="00D64FCA"/>
    <w:rsid w:val="00D70C1C"/>
    <w:rsid w:val="00D744B9"/>
    <w:rsid w:val="00D85708"/>
    <w:rsid w:val="00D90675"/>
    <w:rsid w:val="00D92A41"/>
    <w:rsid w:val="00D96BAC"/>
    <w:rsid w:val="00DA28E7"/>
    <w:rsid w:val="00DA46F9"/>
    <w:rsid w:val="00DB20EF"/>
    <w:rsid w:val="00DC0A57"/>
    <w:rsid w:val="00DC2AD6"/>
    <w:rsid w:val="00DC6D3C"/>
    <w:rsid w:val="00DD0705"/>
    <w:rsid w:val="00DD1DB7"/>
    <w:rsid w:val="00DD2798"/>
    <w:rsid w:val="00DD2F97"/>
    <w:rsid w:val="00DE0A8C"/>
    <w:rsid w:val="00DE35BE"/>
    <w:rsid w:val="00DE4784"/>
    <w:rsid w:val="00DE64B2"/>
    <w:rsid w:val="00DE7B24"/>
    <w:rsid w:val="00DF5F0C"/>
    <w:rsid w:val="00E064DB"/>
    <w:rsid w:val="00E06AEC"/>
    <w:rsid w:val="00E106BF"/>
    <w:rsid w:val="00E15D5F"/>
    <w:rsid w:val="00E17238"/>
    <w:rsid w:val="00E17712"/>
    <w:rsid w:val="00E233C9"/>
    <w:rsid w:val="00E23EDF"/>
    <w:rsid w:val="00E27166"/>
    <w:rsid w:val="00E348A2"/>
    <w:rsid w:val="00E371E6"/>
    <w:rsid w:val="00E41D0C"/>
    <w:rsid w:val="00E46C14"/>
    <w:rsid w:val="00E56BFF"/>
    <w:rsid w:val="00E56C19"/>
    <w:rsid w:val="00E66419"/>
    <w:rsid w:val="00E6705C"/>
    <w:rsid w:val="00E73480"/>
    <w:rsid w:val="00E82B54"/>
    <w:rsid w:val="00E866D9"/>
    <w:rsid w:val="00E9119D"/>
    <w:rsid w:val="00E91DF6"/>
    <w:rsid w:val="00E91F44"/>
    <w:rsid w:val="00EA0EDD"/>
    <w:rsid w:val="00EA1558"/>
    <w:rsid w:val="00EA218E"/>
    <w:rsid w:val="00EA7279"/>
    <w:rsid w:val="00EB3232"/>
    <w:rsid w:val="00EB3EC2"/>
    <w:rsid w:val="00EB75F3"/>
    <w:rsid w:val="00EB7D8F"/>
    <w:rsid w:val="00EB7FA5"/>
    <w:rsid w:val="00EC00BF"/>
    <w:rsid w:val="00EC0C2C"/>
    <w:rsid w:val="00EC683E"/>
    <w:rsid w:val="00ED444F"/>
    <w:rsid w:val="00EE5E8B"/>
    <w:rsid w:val="00EF49CF"/>
    <w:rsid w:val="00EF6349"/>
    <w:rsid w:val="00EF7CC4"/>
    <w:rsid w:val="00F036B5"/>
    <w:rsid w:val="00F066AE"/>
    <w:rsid w:val="00F06BBC"/>
    <w:rsid w:val="00F10E71"/>
    <w:rsid w:val="00F23DDD"/>
    <w:rsid w:val="00F25A07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611A3"/>
    <w:rsid w:val="00F711CE"/>
    <w:rsid w:val="00F726B0"/>
    <w:rsid w:val="00F75902"/>
    <w:rsid w:val="00F75D1E"/>
    <w:rsid w:val="00F833EC"/>
    <w:rsid w:val="00F90E07"/>
    <w:rsid w:val="00F91894"/>
    <w:rsid w:val="00F96724"/>
    <w:rsid w:val="00F96C48"/>
    <w:rsid w:val="00FA1F77"/>
    <w:rsid w:val="00FA27DC"/>
    <w:rsid w:val="00FA580A"/>
    <w:rsid w:val="00FA733E"/>
    <w:rsid w:val="00FA7E15"/>
    <w:rsid w:val="00FC3957"/>
    <w:rsid w:val="00FC4989"/>
    <w:rsid w:val="00FC5FA1"/>
    <w:rsid w:val="00FC634F"/>
    <w:rsid w:val="00FC6DA2"/>
    <w:rsid w:val="00FC7A95"/>
    <w:rsid w:val="00FD13A5"/>
    <w:rsid w:val="00FD53EB"/>
    <w:rsid w:val="00FE02B6"/>
    <w:rsid w:val="00FF6C6F"/>
    <w:rsid w:val="00FF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2FD8B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3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oleObject" Target="embeddings/oleObject2.bin"/><Relationship Id="rId21" Type="http://schemas.openxmlformats.org/officeDocument/2006/relationships/image" Target="media/image11.png"/><Relationship Id="rId22" Type="http://schemas.openxmlformats.org/officeDocument/2006/relationships/image" Target="media/image12.emf"/><Relationship Id="rId23" Type="http://schemas.openxmlformats.org/officeDocument/2006/relationships/oleObject" Target="embeddings/oleObject3.bin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2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D57D4-D1A4-2E44-943B-D8BB54B2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Settings\Martin\Application Data\Microsoft\Templates\SOFT221_04.dot</Template>
  <TotalTime>1</TotalTime>
  <Pages>8</Pages>
  <Words>538</Words>
  <Characters>3068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3</cp:revision>
  <cp:lastPrinted>2018-02-10T15:12:00Z</cp:lastPrinted>
  <dcterms:created xsi:type="dcterms:W3CDTF">2018-02-10T15:12:00Z</dcterms:created>
  <dcterms:modified xsi:type="dcterms:W3CDTF">2018-02-10T15:12:00Z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  <property fmtid="{D5CDD505-2E9C-101B-9397-08002B2CF9AE}" pid="4" name="MTMacEqns">
    <vt:bool>true</vt:bool>
  </property>
</Properties>
</file>